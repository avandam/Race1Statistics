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42EEAC0A" w:rsidR="00995501" w:rsidRDefault="00962DDF">
          <w:pPr>
            <w:pStyle w:val="NoSpacing"/>
            <w:rPr>
              <w:sz w:val="24"/>
            </w:rPr>
          </w:pPr>
          <w:r>
            <w:rPr>
              <w:noProof/>
              <w:lang w:val="nl-NL" w:eastAsia="nl-NL"/>
            </w:rPr>
            <mc:AlternateContent>
              <mc:Choice Requires="wps">
                <w:drawing>
                  <wp:anchor distT="0" distB="0" distL="114300" distR="114300" simplePos="0" relativeHeight="251660288" behindDoc="0" locked="0" layoutInCell="1" allowOverlap="0" wp14:anchorId="6C7CC5AD" wp14:editId="3120084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630CDC39" w:rsidR="003807C0" w:rsidRDefault="00F054C2">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EndPr/>
                                  <w:sdtContent>
                                    <w:r w:rsidR="003807C0">
                                      <w:t>Alexander van Dam</w:t>
                                    </w:r>
                                  </w:sdtContent>
                                </w:sdt>
                                <w:r w:rsidR="003807C0">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9-03-26T00:00:00Z">
                                      <w:dateFormat w:val="MMMM d, yyyy"/>
                                      <w:lid w:val="en-US"/>
                                      <w:storeMappedDataAs w:val="dateTime"/>
                                      <w:calendar w:val="gregorian"/>
                                    </w:date>
                                  </w:sdtPr>
                                  <w:sdtEndPr/>
                                  <w:sdtContent>
                                    <w:r w:rsidR="002F653C">
                                      <w:rPr>
                                        <w:lang w:val="en-US"/>
                                      </w:rPr>
                                      <w:t>March 26,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630CDC39" w:rsidR="003807C0" w:rsidRDefault="00F054C2">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EndPr/>
                            <w:sdtContent>
                              <w:r w:rsidR="003807C0">
                                <w:t>Alexander van Dam</w:t>
                              </w:r>
                            </w:sdtContent>
                          </w:sdt>
                          <w:r w:rsidR="003807C0">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9-03-26T00:00:00Z">
                                <w:dateFormat w:val="MMMM d, yyyy"/>
                                <w:lid w:val="en-US"/>
                                <w:storeMappedDataAs w:val="dateTime"/>
                                <w:calendar w:val="gregorian"/>
                              </w:date>
                            </w:sdtPr>
                            <w:sdtEndPr/>
                            <w:sdtContent>
                              <w:r w:rsidR="002F653C">
                                <w:rPr>
                                  <w:lang w:val="en-US"/>
                                </w:rPr>
                                <w:t>March 26, 2019</w:t>
                              </w:r>
                            </w:sdtContent>
                          </w:sdt>
                        </w:p>
                      </w:txbxContent>
                    </v:textbox>
                    <w10:wrap type="square" anchorx="margin" anchory="margin"/>
                  </v:shape>
                </w:pict>
              </mc:Fallback>
            </mc:AlternateContent>
          </w:r>
          <w:r>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14:paraId="6C7CC5B7" w14:textId="2A3BDFBF" w:rsidR="003807C0" w:rsidRDefault="003807C0">
                                    <w:pPr>
                                      <w:pStyle w:val="Title"/>
                                    </w:pPr>
                                    <w:r>
                                      <w:t>Race Statistics</w:t>
                                    </w:r>
                                  </w:p>
                                </w:sdtContent>
                              </w:sdt>
                              <w:p w14:paraId="6C7CC5B8" w14:textId="4ADA2C82" w:rsidR="003807C0" w:rsidRDefault="00F054C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3807C0">
                                      <w:t>Analyse</w:t>
                                    </w:r>
                                    <w:r w:rsidR="004E3486">
                                      <w:t>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14:paraId="6C7CC5B7" w14:textId="2A3BDFBF" w:rsidR="003807C0" w:rsidRDefault="003807C0">
                              <w:pPr>
                                <w:pStyle w:val="Title"/>
                              </w:pPr>
                              <w:r>
                                <w:t>Race Statistics</w:t>
                              </w:r>
                            </w:p>
                          </w:sdtContent>
                        </w:sdt>
                        <w:p w14:paraId="6C7CC5B8" w14:textId="4ADA2C82" w:rsidR="003807C0" w:rsidRDefault="00F054C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3807C0">
                                <w:t>Analyse</w:t>
                              </w:r>
                              <w:r w:rsidR="004E3486">
                                <w:t>document</w:t>
                              </w:r>
                            </w:sdtContent>
                          </w:sdt>
                        </w:p>
                      </w:txbxContent>
                    </v:textbox>
                    <w10:wrap type="square" anchorx="margin" anchory="margin"/>
                  </v:shape>
                </w:pict>
              </mc:Fallback>
            </mc:AlternateContent>
          </w:r>
        </w:p>
        <w:p w14:paraId="6C7CC53B" w14:textId="594AC24A" w:rsidR="00995501" w:rsidRDefault="00A350A1">
          <w:r>
            <w:rPr>
              <w:noProof/>
              <w:lang w:eastAsia="nl-NL"/>
            </w:rPr>
            <w:drawing>
              <wp:anchor distT="0" distB="0" distL="114300" distR="114300" simplePos="0" relativeHeight="251659264" behindDoc="1" locked="0" layoutInCell="1" allowOverlap="0" wp14:anchorId="6C7CC5AB" wp14:editId="0B99FC61">
                <wp:simplePos x="0" y="0"/>
                <wp:positionH relativeFrom="margin">
                  <wp:posOffset>5410</wp:posOffset>
                </wp:positionH>
                <wp:positionV relativeFrom="page">
                  <wp:posOffset>1812493</wp:posOffset>
                </wp:positionV>
                <wp:extent cx="5598160" cy="3460750"/>
                <wp:effectExtent l="266700" t="285750" r="26924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8160" cy="34607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TOCHeading"/>
          </w:pPr>
          <w:r>
            <w:t>Contents</w:t>
          </w:r>
        </w:p>
        <w:p w14:paraId="0F99FA60" w14:textId="664D1DB1" w:rsidR="004E3486" w:rsidRDefault="002A47B4">
          <w:pPr>
            <w:pStyle w:val="TOC1"/>
            <w:tabs>
              <w:tab w:val="right" w:leader="dot" w:pos="8630"/>
            </w:tabs>
            <w:rPr>
              <w:noProof/>
              <w:color w:val="auto"/>
              <w:sz w:val="22"/>
              <w:szCs w:val="22"/>
              <w:lang w:val="en-NL" w:eastAsia="en-NL"/>
            </w:rPr>
          </w:pPr>
          <w:r>
            <w:fldChar w:fldCharType="begin"/>
          </w:r>
          <w:r>
            <w:instrText xml:space="preserve"> TOC \o "1-3" \h \z \u </w:instrText>
          </w:r>
          <w:r>
            <w:fldChar w:fldCharType="separate"/>
          </w:r>
          <w:hyperlink w:anchor="_Toc4505555" w:history="1">
            <w:r w:rsidR="004E3486" w:rsidRPr="00581609">
              <w:rPr>
                <w:rStyle w:val="Hyperlink"/>
                <w:noProof/>
              </w:rPr>
              <w:t>Requirements</w:t>
            </w:r>
            <w:r w:rsidR="004E3486">
              <w:rPr>
                <w:noProof/>
                <w:webHidden/>
              </w:rPr>
              <w:tab/>
            </w:r>
            <w:r w:rsidR="004E3486">
              <w:rPr>
                <w:noProof/>
                <w:webHidden/>
              </w:rPr>
              <w:fldChar w:fldCharType="begin"/>
            </w:r>
            <w:r w:rsidR="004E3486">
              <w:rPr>
                <w:noProof/>
                <w:webHidden/>
              </w:rPr>
              <w:instrText xml:space="preserve"> PAGEREF _Toc4505555 \h </w:instrText>
            </w:r>
            <w:r w:rsidR="004E3486">
              <w:rPr>
                <w:noProof/>
                <w:webHidden/>
              </w:rPr>
            </w:r>
            <w:r w:rsidR="004E3486">
              <w:rPr>
                <w:noProof/>
                <w:webHidden/>
              </w:rPr>
              <w:fldChar w:fldCharType="separate"/>
            </w:r>
            <w:r w:rsidR="004E3486">
              <w:rPr>
                <w:noProof/>
                <w:webHidden/>
              </w:rPr>
              <w:t>2</w:t>
            </w:r>
            <w:r w:rsidR="004E3486">
              <w:rPr>
                <w:noProof/>
                <w:webHidden/>
              </w:rPr>
              <w:fldChar w:fldCharType="end"/>
            </w:r>
          </w:hyperlink>
        </w:p>
        <w:p w14:paraId="2126EBA6" w14:textId="2F2CF178" w:rsidR="004E3486" w:rsidRDefault="004E3486">
          <w:pPr>
            <w:pStyle w:val="TOC2"/>
            <w:tabs>
              <w:tab w:val="right" w:leader="dot" w:pos="8630"/>
            </w:tabs>
            <w:rPr>
              <w:noProof/>
              <w:color w:val="auto"/>
              <w:sz w:val="22"/>
              <w:szCs w:val="22"/>
              <w:lang w:val="en-NL" w:eastAsia="en-NL"/>
            </w:rPr>
          </w:pPr>
          <w:hyperlink w:anchor="_Toc4505556" w:history="1">
            <w:r w:rsidRPr="00581609">
              <w:rPr>
                <w:rStyle w:val="Hyperlink"/>
                <w:noProof/>
              </w:rPr>
              <w:t>Beheersysteem</w:t>
            </w:r>
            <w:r>
              <w:rPr>
                <w:noProof/>
                <w:webHidden/>
              </w:rPr>
              <w:tab/>
            </w:r>
            <w:r>
              <w:rPr>
                <w:noProof/>
                <w:webHidden/>
              </w:rPr>
              <w:fldChar w:fldCharType="begin"/>
            </w:r>
            <w:r>
              <w:rPr>
                <w:noProof/>
                <w:webHidden/>
              </w:rPr>
              <w:instrText xml:space="preserve"> PAGEREF _Toc4505556 \h </w:instrText>
            </w:r>
            <w:r>
              <w:rPr>
                <w:noProof/>
                <w:webHidden/>
              </w:rPr>
            </w:r>
            <w:r>
              <w:rPr>
                <w:noProof/>
                <w:webHidden/>
              </w:rPr>
              <w:fldChar w:fldCharType="separate"/>
            </w:r>
            <w:r>
              <w:rPr>
                <w:noProof/>
                <w:webHidden/>
              </w:rPr>
              <w:t>2</w:t>
            </w:r>
            <w:r>
              <w:rPr>
                <w:noProof/>
                <w:webHidden/>
              </w:rPr>
              <w:fldChar w:fldCharType="end"/>
            </w:r>
          </w:hyperlink>
        </w:p>
        <w:p w14:paraId="6D2B10AD" w14:textId="423CA856" w:rsidR="004E3486" w:rsidRDefault="004E3486">
          <w:pPr>
            <w:pStyle w:val="TOC2"/>
            <w:tabs>
              <w:tab w:val="right" w:leader="dot" w:pos="8630"/>
            </w:tabs>
            <w:rPr>
              <w:noProof/>
              <w:color w:val="auto"/>
              <w:sz w:val="22"/>
              <w:szCs w:val="22"/>
              <w:lang w:val="en-NL" w:eastAsia="en-NL"/>
            </w:rPr>
          </w:pPr>
          <w:hyperlink w:anchor="_Toc4505557" w:history="1">
            <w:r w:rsidRPr="00581609">
              <w:rPr>
                <w:rStyle w:val="Hyperlink"/>
                <w:noProof/>
              </w:rPr>
              <w:t>Statistiekensysteem</w:t>
            </w:r>
            <w:r>
              <w:rPr>
                <w:noProof/>
                <w:webHidden/>
              </w:rPr>
              <w:tab/>
            </w:r>
            <w:r>
              <w:rPr>
                <w:noProof/>
                <w:webHidden/>
              </w:rPr>
              <w:fldChar w:fldCharType="begin"/>
            </w:r>
            <w:r>
              <w:rPr>
                <w:noProof/>
                <w:webHidden/>
              </w:rPr>
              <w:instrText xml:space="preserve"> PAGEREF _Toc4505557 \h </w:instrText>
            </w:r>
            <w:r>
              <w:rPr>
                <w:noProof/>
                <w:webHidden/>
              </w:rPr>
            </w:r>
            <w:r>
              <w:rPr>
                <w:noProof/>
                <w:webHidden/>
              </w:rPr>
              <w:fldChar w:fldCharType="separate"/>
            </w:r>
            <w:r>
              <w:rPr>
                <w:noProof/>
                <w:webHidden/>
              </w:rPr>
              <w:t>4</w:t>
            </w:r>
            <w:r>
              <w:rPr>
                <w:noProof/>
                <w:webHidden/>
              </w:rPr>
              <w:fldChar w:fldCharType="end"/>
            </w:r>
          </w:hyperlink>
        </w:p>
        <w:p w14:paraId="282BA0BB" w14:textId="4141C482" w:rsidR="004E3486" w:rsidRDefault="004E3486">
          <w:pPr>
            <w:pStyle w:val="TOC2"/>
            <w:tabs>
              <w:tab w:val="right" w:leader="dot" w:pos="8630"/>
            </w:tabs>
            <w:rPr>
              <w:noProof/>
              <w:color w:val="auto"/>
              <w:sz w:val="22"/>
              <w:szCs w:val="22"/>
              <w:lang w:val="en-NL" w:eastAsia="en-NL"/>
            </w:rPr>
          </w:pPr>
          <w:hyperlink w:anchor="_Toc4505558" w:history="1">
            <w:r w:rsidRPr="00581609">
              <w:rPr>
                <w:rStyle w:val="Hyperlink"/>
                <w:noProof/>
              </w:rPr>
              <w:t>Kwaliteitseisen Algemeen</w:t>
            </w:r>
            <w:r>
              <w:rPr>
                <w:noProof/>
                <w:webHidden/>
              </w:rPr>
              <w:tab/>
            </w:r>
            <w:r>
              <w:rPr>
                <w:noProof/>
                <w:webHidden/>
              </w:rPr>
              <w:fldChar w:fldCharType="begin"/>
            </w:r>
            <w:r>
              <w:rPr>
                <w:noProof/>
                <w:webHidden/>
              </w:rPr>
              <w:instrText xml:space="preserve"> PAGEREF _Toc4505558 \h </w:instrText>
            </w:r>
            <w:r>
              <w:rPr>
                <w:noProof/>
                <w:webHidden/>
              </w:rPr>
            </w:r>
            <w:r>
              <w:rPr>
                <w:noProof/>
                <w:webHidden/>
              </w:rPr>
              <w:fldChar w:fldCharType="separate"/>
            </w:r>
            <w:r>
              <w:rPr>
                <w:noProof/>
                <w:webHidden/>
              </w:rPr>
              <w:t>4</w:t>
            </w:r>
            <w:r>
              <w:rPr>
                <w:noProof/>
                <w:webHidden/>
              </w:rPr>
              <w:fldChar w:fldCharType="end"/>
            </w:r>
          </w:hyperlink>
        </w:p>
        <w:p w14:paraId="2CC1DE5B" w14:textId="1DA4B194" w:rsidR="004E3486" w:rsidRDefault="004E3486">
          <w:pPr>
            <w:pStyle w:val="TOC1"/>
            <w:tabs>
              <w:tab w:val="right" w:leader="dot" w:pos="8630"/>
            </w:tabs>
            <w:rPr>
              <w:noProof/>
              <w:color w:val="auto"/>
              <w:sz w:val="22"/>
              <w:szCs w:val="22"/>
              <w:lang w:val="en-NL" w:eastAsia="en-NL"/>
            </w:rPr>
          </w:pPr>
          <w:hyperlink w:anchor="_Toc4505559" w:history="1">
            <w:r w:rsidRPr="00581609">
              <w:rPr>
                <w:rStyle w:val="Hyperlink"/>
                <w:noProof/>
              </w:rPr>
              <w:t>Use cases</w:t>
            </w:r>
            <w:r>
              <w:rPr>
                <w:noProof/>
                <w:webHidden/>
              </w:rPr>
              <w:tab/>
            </w:r>
            <w:r>
              <w:rPr>
                <w:noProof/>
                <w:webHidden/>
              </w:rPr>
              <w:fldChar w:fldCharType="begin"/>
            </w:r>
            <w:r>
              <w:rPr>
                <w:noProof/>
                <w:webHidden/>
              </w:rPr>
              <w:instrText xml:space="preserve"> PAGEREF _Toc4505559 \h </w:instrText>
            </w:r>
            <w:r>
              <w:rPr>
                <w:noProof/>
                <w:webHidden/>
              </w:rPr>
            </w:r>
            <w:r>
              <w:rPr>
                <w:noProof/>
                <w:webHidden/>
              </w:rPr>
              <w:fldChar w:fldCharType="separate"/>
            </w:r>
            <w:r>
              <w:rPr>
                <w:noProof/>
                <w:webHidden/>
              </w:rPr>
              <w:t>5</w:t>
            </w:r>
            <w:r>
              <w:rPr>
                <w:noProof/>
                <w:webHidden/>
              </w:rPr>
              <w:fldChar w:fldCharType="end"/>
            </w:r>
          </w:hyperlink>
        </w:p>
        <w:p w14:paraId="247C1A48" w14:textId="7940FA13" w:rsidR="004E3486" w:rsidRDefault="004E3486">
          <w:pPr>
            <w:pStyle w:val="TOC1"/>
            <w:tabs>
              <w:tab w:val="right" w:leader="dot" w:pos="8630"/>
            </w:tabs>
            <w:rPr>
              <w:noProof/>
              <w:color w:val="auto"/>
              <w:sz w:val="22"/>
              <w:szCs w:val="22"/>
              <w:lang w:val="en-NL" w:eastAsia="en-NL"/>
            </w:rPr>
          </w:pPr>
          <w:hyperlink w:anchor="_Toc4505560" w:history="1">
            <w:r w:rsidRPr="00581609">
              <w:rPr>
                <w:rStyle w:val="Hyperlink"/>
                <w:noProof/>
              </w:rPr>
              <w:t>Conceptueel model</w:t>
            </w:r>
            <w:r>
              <w:rPr>
                <w:noProof/>
                <w:webHidden/>
              </w:rPr>
              <w:tab/>
            </w:r>
            <w:r>
              <w:rPr>
                <w:noProof/>
                <w:webHidden/>
              </w:rPr>
              <w:fldChar w:fldCharType="begin"/>
            </w:r>
            <w:r>
              <w:rPr>
                <w:noProof/>
                <w:webHidden/>
              </w:rPr>
              <w:instrText xml:space="preserve"> PAGEREF _Toc4505560 \h </w:instrText>
            </w:r>
            <w:r>
              <w:rPr>
                <w:noProof/>
                <w:webHidden/>
              </w:rPr>
            </w:r>
            <w:r>
              <w:rPr>
                <w:noProof/>
                <w:webHidden/>
              </w:rPr>
              <w:fldChar w:fldCharType="separate"/>
            </w:r>
            <w:r>
              <w:rPr>
                <w:noProof/>
                <w:webHidden/>
              </w:rPr>
              <w:t>18</w:t>
            </w:r>
            <w:r>
              <w:rPr>
                <w:noProof/>
                <w:webHidden/>
              </w:rPr>
              <w:fldChar w:fldCharType="end"/>
            </w:r>
          </w:hyperlink>
        </w:p>
        <w:p w14:paraId="6C7CC53F" w14:textId="7094980C" w:rsidR="002A47B4" w:rsidRDefault="002A47B4">
          <w:r>
            <w:rPr>
              <w:b/>
              <w:bCs/>
              <w:noProof/>
            </w:rPr>
            <w:fldChar w:fldCharType="end"/>
          </w:r>
        </w:p>
      </w:sdtContent>
    </w:sdt>
    <w:p w14:paraId="6C7CC540" w14:textId="77777777" w:rsidR="002A47B4" w:rsidRDefault="002A47B4">
      <w:pPr>
        <w:rPr>
          <w:rStyle w:val="Heading1Char"/>
        </w:rPr>
      </w:pPr>
      <w:r>
        <w:rPr>
          <w:rStyle w:val="Heading1Char"/>
        </w:rPr>
        <w:br w:type="page"/>
      </w:r>
    </w:p>
    <w:p w14:paraId="6C7CC541" w14:textId="36CD7DF8" w:rsidR="00995501" w:rsidRDefault="00817AC5" w:rsidP="00817AC5">
      <w:pPr>
        <w:pStyle w:val="Heading1"/>
        <w:rPr>
          <w:rStyle w:val="Heading1Char"/>
        </w:rPr>
      </w:pPr>
      <w:bookmarkStart w:id="5" w:name="_Toc4505555"/>
      <w:r w:rsidRPr="002A47B4">
        <w:rPr>
          <w:rStyle w:val="Heading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w:t>
      </w:r>
      <w:proofErr w:type="spellStart"/>
      <w:r>
        <w:t>should</w:t>
      </w:r>
      <w:proofErr w:type="spellEnd"/>
      <w:r>
        <w:t xml:space="preserve">. </w:t>
      </w:r>
    </w:p>
    <w:p w14:paraId="60931C09" w14:textId="77777777" w:rsidR="00C9244B" w:rsidRDefault="00C9244B" w:rsidP="00C9244B">
      <w:pPr>
        <w:pStyle w:val="Heading2"/>
      </w:pPr>
      <w:bookmarkStart w:id="6" w:name="_Toc511898121"/>
      <w:bookmarkStart w:id="7" w:name="_Toc4505556"/>
      <w:r>
        <w:t>Beheersysteem</w:t>
      </w:r>
      <w:bookmarkEnd w:id="6"/>
      <w:bookmarkEnd w:id="7"/>
    </w:p>
    <w:tbl>
      <w:tblPr>
        <w:tblStyle w:val="GridTable4"/>
        <w:tblW w:w="8774" w:type="dxa"/>
        <w:tblLook w:val="0620" w:firstRow="1" w:lastRow="0" w:firstColumn="0" w:lastColumn="0" w:noHBand="1" w:noVBand="1"/>
      </w:tblPr>
      <w:tblGrid>
        <w:gridCol w:w="1261"/>
        <w:gridCol w:w="6379"/>
        <w:gridCol w:w="1134"/>
      </w:tblGrid>
      <w:tr w:rsidR="00C9244B" w14:paraId="21CD89D2" w14:textId="77777777" w:rsidTr="006E5D0B">
        <w:trPr>
          <w:cnfStyle w:val="100000000000" w:firstRow="1" w:lastRow="0" w:firstColumn="0" w:lastColumn="0" w:oddVBand="0" w:evenVBand="0" w:oddHBand="0" w:evenHBand="0" w:firstRowFirstColumn="0" w:firstRowLastColumn="0" w:lastRowFirstColumn="0" w:lastRowLastColumn="0"/>
        </w:trPr>
        <w:tc>
          <w:tcPr>
            <w:tcW w:w="1261" w:type="dxa"/>
          </w:tcPr>
          <w:p w14:paraId="06A76BED" w14:textId="77777777" w:rsidR="00C9244B" w:rsidRDefault="00C9244B" w:rsidP="006E5D0B">
            <w:r>
              <w:t>ID</w:t>
            </w:r>
          </w:p>
        </w:tc>
        <w:tc>
          <w:tcPr>
            <w:tcW w:w="6379" w:type="dxa"/>
          </w:tcPr>
          <w:p w14:paraId="5FE410BA" w14:textId="77777777" w:rsidR="00C9244B" w:rsidRDefault="00C9244B" w:rsidP="006E5D0B">
            <w:r>
              <w:t>Beschrijving</w:t>
            </w:r>
          </w:p>
        </w:tc>
        <w:tc>
          <w:tcPr>
            <w:tcW w:w="1134" w:type="dxa"/>
          </w:tcPr>
          <w:p w14:paraId="4B62A129" w14:textId="77777777" w:rsidR="00C9244B" w:rsidRDefault="00C9244B" w:rsidP="006E5D0B">
            <w:proofErr w:type="spellStart"/>
            <w:r>
              <w:t>MoSCoW</w:t>
            </w:r>
            <w:proofErr w:type="spellEnd"/>
          </w:p>
        </w:tc>
      </w:tr>
      <w:tr w:rsidR="00C9244B" w14:paraId="397D208E" w14:textId="77777777" w:rsidTr="006E5D0B">
        <w:tc>
          <w:tcPr>
            <w:tcW w:w="1261" w:type="dxa"/>
          </w:tcPr>
          <w:p w14:paraId="652D14A7" w14:textId="77777777" w:rsidR="00C9244B" w:rsidRDefault="00C9244B" w:rsidP="006E5D0B">
            <w:r>
              <w:t>FR-B01</w:t>
            </w:r>
          </w:p>
        </w:tc>
        <w:tc>
          <w:tcPr>
            <w:tcW w:w="6379" w:type="dxa"/>
          </w:tcPr>
          <w:p w14:paraId="0D7E42EE" w14:textId="77777777" w:rsidR="00C9244B" w:rsidRDefault="00C9244B" w:rsidP="006E5D0B">
            <w:r>
              <w:t>Een racediscipline beheren</w:t>
            </w:r>
          </w:p>
        </w:tc>
        <w:tc>
          <w:tcPr>
            <w:tcW w:w="1134" w:type="dxa"/>
          </w:tcPr>
          <w:p w14:paraId="3FDA6C64" w14:textId="77777777" w:rsidR="00C9244B" w:rsidRDefault="00C9244B" w:rsidP="006E5D0B">
            <w:r>
              <w:t>M</w:t>
            </w:r>
          </w:p>
        </w:tc>
      </w:tr>
      <w:tr w:rsidR="00C9244B" w14:paraId="3D40F7A7" w14:textId="77777777" w:rsidTr="006E5D0B">
        <w:tc>
          <w:tcPr>
            <w:tcW w:w="1261" w:type="dxa"/>
          </w:tcPr>
          <w:p w14:paraId="1056B477" w14:textId="77777777" w:rsidR="00C9244B" w:rsidRDefault="00C9244B" w:rsidP="006E5D0B">
            <w:r>
              <w:t xml:space="preserve">    B-B01.1</w:t>
            </w:r>
          </w:p>
        </w:tc>
        <w:tc>
          <w:tcPr>
            <w:tcW w:w="6379" w:type="dxa"/>
          </w:tcPr>
          <w:p w14:paraId="6955FAA4" w14:textId="77777777" w:rsidR="00C9244B" w:rsidRDefault="00C9244B" w:rsidP="006E5D0B">
            <w:r>
              <w:t>Een racediscipline heeft een unieke naam en deze mag niet leeg zijn</w:t>
            </w:r>
          </w:p>
        </w:tc>
        <w:tc>
          <w:tcPr>
            <w:tcW w:w="1134" w:type="dxa"/>
          </w:tcPr>
          <w:p w14:paraId="227D5560" w14:textId="77777777" w:rsidR="00C9244B" w:rsidRDefault="00C9244B" w:rsidP="006E5D0B">
            <w:r>
              <w:t>M</w:t>
            </w:r>
          </w:p>
        </w:tc>
      </w:tr>
      <w:tr w:rsidR="00C9244B" w14:paraId="68A6E109" w14:textId="77777777" w:rsidTr="006E5D0B">
        <w:tc>
          <w:tcPr>
            <w:tcW w:w="1261" w:type="dxa"/>
          </w:tcPr>
          <w:p w14:paraId="006988DB" w14:textId="77777777" w:rsidR="00C9244B" w:rsidRDefault="00C9244B" w:rsidP="006E5D0B">
            <w:r>
              <w:t xml:space="preserve">    B-B01.2</w:t>
            </w:r>
          </w:p>
        </w:tc>
        <w:tc>
          <w:tcPr>
            <w:tcW w:w="6379" w:type="dxa"/>
          </w:tcPr>
          <w:p w14:paraId="6BB3DC19" w14:textId="77777777" w:rsidR="00C9244B" w:rsidRDefault="00C9244B" w:rsidP="006E5D0B">
            <w:r>
              <w:t>Een racediscipline kan alleen verwijderd worden als er geen seizoenen in de racediscipline aanwezig zijn</w:t>
            </w:r>
          </w:p>
        </w:tc>
        <w:tc>
          <w:tcPr>
            <w:tcW w:w="1134" w:type="dxa"/>
          </w:tcPr>
          <w:p w14:paraId="6E0FA12B" w14:textId="77777777" w:rsidR="00C9244B" w:rsidRDefault="00C9244B" w:rsidP="006E5D0B">
            <w:r>
              <w:t>M</w:t>
            </w:r>
          </w:p>
        </w:tc>
      </w:tr>
      <w:tr w:rsidR="00C9244B" w14:paraId="0645B245" w14:textId="77777777" w:rsidTr="006E5D0B">
        <w:tc>
          <w:tcPr>
            <w:tcW w:w="1261" w:type="dxa"/>
          </w:tcPr>
          <w:p w14:paraId="6513FE31" w14:textId="77777777" w:rsidR="00C9244B" w:rsidRDefault="00C9244B" w:rsidP="006E5D0B">
            <w:r>
              <w:t>FR-B02</w:t>
            </w:r>
          </w:p>
        </w:tc>
        <w:tc>
          <w:tcPr>
            <w:tcW w:w="6379" w:type="dxa"/>
          </w:tcPr>
          <w:p w14:paraId="4B0B9B88" w14:textId="77777777" w:rsidR="00C9244B" w:rsidRPr="00BA1D56" w:rsidRDefault="00C9244B" w:rsidP="006E5D0B">
            <w:r w:rsidRPr="00BA1D56">
              <w:t>Een seizoen</w:t>
            </w:r>
            <w:r>
              <w:t xml:space="preserve"> beheren binnen</w:t>
            </w:r>
            <w:r w:rsidRPr="00BA1D56">
              <w:t xml:space="preserve"> een racediscipline</w:t>
            </w:r>
          </w:p>
        </w:tc>
        <w:tc>
          <w:tcPr>
            <w:tcW w:w="1134" w:type="dxa"/>
          </w:tcPr>
          <w:p w14:paraId="175A824E" w14:textId="77777777" w:rsidR="00C9244B" w:rsidRDefault="00C9244B" w:rsidP="006E5D0B">
            <w:r>
              <w:t>M</w:t>
            </w:r>
          </w:p>
        </w:tc>
      </w:tr>
      <w:tr w:rsidR="00C9244B" w14:paraId="752E813E" w14:textId="77777777" w:rsidTr="006E5D0B">
        <w:tc>
          <w:tcPr>
            <w:tcW w:w="1261" w:type="dxa"/>
          </w:tcPr>
          <w:p w14:paraId="3AD4C2EE" w14:textId="77777777" w:rsidR="00C9244B" w:rsidRDefault="00C9244B" w:rsidP="006E5D0B">
            <w:r>
              <w:t xml:space="preserve">    B-B02.1</w:t>
            </w:r>
          </w:p>
        </w:tc>
        <w:tc>
          <w:tcPr>
            <w:tcW w:w="6379" w:type="dxa"/>
          </w:tcPr>
          <w:p w14:paraId="0F46F157" w14:textId="77777777" w:rsidR="00C9244B" w:rsidRPr="00BA1D56" w:rsidRDefault="00C9244B" w:rsidP="006E5D0B">
            <w:r>
              <w:t>Een seizoen heeft een jaartal wat uniek is binnen de racediscipline</w:t>
            </w:r>
          </w:p>
        </w:tc>
        <w:tc>
          <w:tcPr>
            <w:tcW w:w="1134" w:type="dxa"/>
          </w:tcPr>
          <w:p w14:paraId="2FA55805" w14:textId="77777777" w:rsidR="00C9244B" w:rsidRDefault="00C9244B" w:rsidP="006E5D0B">
            <w:r>
              <w:t>M</w:t>
            </w:r>
          </w:p>
        </w:tc>
      </w:tr>
      <w:tr w:rsidR="00C9244B" w14:paraId="13A1FCF0" w14:textId="77777777" w:rsidTr="006E5D0B">
        <w:tc>
          <w:tcPr>
            <w:tcW w:w="1261" w:type="dxa"/>
          </w:tcPr>
          <w:p w14:paraId="14212807" w14:textId="77777777" w:rsidR="00C9244B" w:rsidRDefault="00C9244B" w:rsidP="006E5D0B">
            <w:r>
              <w:t xml:space="preserve">    B-B02.2</w:t>
            </w:r>
          </w:p>
        </w:tc>
        <w:tc>
          <w:tcPr>
            <w:tcW w:w="6379" w:type="dxa"/>
          </w:tcPr>
          <w:p w14:paraId="57095BCC" w14:textId="77777777" w:rsidR="00C9244B" w:rsidRDefault="00C9244B" w:rsidP="006E5D0B">
            <w:r>
              <w:t>Als een seizoen verwijderd wordt, worden alle koppelingen naar races, coureurs en teams ook verwijderd.</w:t>
            </w:r>
          </w:p>
        </w:tc>
        <w:tc>
          <w:tcPr>
            <w:tcW w:w="1134" w:type="dxa"/>
          </w:tcPr>
          <w:p w14:paraId="1D139759" w14:textId="77777777" w:rsidR="00C9244B" w:rsidRDefault="00C9244B" w:rsidP="006E5D0B">
            <w:r>
              <w:t>M</w:t>
            </w:r>
          </w:p>
        </w:tc>
      </w:tr>
      <w:tr w:rsidR="00C9244B" w14:paraId="0A3E4984" w14:textId="77777777" w:rsidTr="006E5D0B">
        <w:tc>
          <w:tcPr>
            <w:tcW w:w="1261" w:type="dxa"/>
          </w:tcPr>
          <w:p w14:paraId="4871413A" w14:textId="77777777" w:rsidR="00C9244B" w:rsidRDefault="00C9244B" w:rsidP="006E5D0B">
            <w:r>
              <w:t>FR-B03</w:t>
            </w:r>
          </w:p>
        </w:tc>
        <w:tc>
          <w:tcPr>
            <w:tcW w:w="6379" w:type="dxa"/>
          </w:tcPr>
          <w:p w14:paraId="3BE03732" w14:textId="77777777" w:rsidR="00C9244B" w:rsidRDefault="00C9244B" w:rsidP="006E5D0B">
            <w:r>
              <w:t>Een circuit beheren</w:t>
            </w:r>
          </w:p>
        </w:tc>
        <w:tc>
          <w:tcPr>
            <w:tcW w:w="1134" w:type="dxa"/>
          </w:tcPr>
          <w:p w14:paraId="23B24CF0" w14:textId="77777777" w:rsidR="00C9244B" w:rsidRDefault="00C9244B" w:rsidP="006E5D0B">
            <w:r>
              <w:t>M</w:t>
            </w:r>
          </w:p>
        </w:tc>
      </w:tr>
      <w:tr w:rsidR="00C9244B" w14:paraId="21BA5D83" w14:textId="77777777" w:rsidTr="006E5D0B">
        <w:tc>
          <w:tcPr>
            <w:tcW w:w="1261" w:type="dxa"/>
          </w:tcPr>
          <w:p w14:paraId="1296F485" w14:textId="77777777" w:rsidR="00C9244B" w:rsidRDefault="00C9244B" w:rsidP="006E5D0B">
            <w:r>
              <w:t xml:space="preserve">    B-B03.1</w:t>
            </w:r>
          </w:p>
        </w:tc>
        <w:tc>
          <w:tcPr>
            <w:tcW w:w="6379" w:type="dxa"/>
          </w:tcPr>
          <w:p w14:paraId="442F4232" w14:textId="77777777" w:rsidR="00C9244B" w:rsidRDefault="00C9244B" w:rsidP="006E5D0B">
            <w:r>
              <w:t>Een circuit heeft een naam, stad en land, die allen verplicht zijn.</w:t>
            </w:r>
          </w:p>
        </w:tc>
        <w:tc>
          <w:tcPr>
            <w:tcW w:w="1134" w:type="dxa"/>
          </w:tcPr>
          <w:p w14:paraId="640B54A0" w14:textId="77777777" w:rsidR="00C9244B" w:rsidRDefault="00C9244B" w:rsidP="006E5D0B">
            <w:r>
              <w:t>M</w:t>
            </w:r>
          </w:p>
        </w:tc>
      </w:tr>
      <w:tr w:rsidR="00C9244B" w14:paraId="2FB8C1A8" w14:textId="77777777" w:rsidTr="006E5D0B">
        <w:tc>
          <w:tcPr>
            <w:tcW w:w="1261" w:type="dxa"/>
          </w:tcPr>
          <w:p w14:paraId="05A226D6" w14:textId="77777777" w:rsidR="00C9244B" w:rsidRDefault="00C9244B" w:rsidP="006E5D0B">
            <w:r>
              <w:t xml:space="preserve">    B-B03.2</w:t>
            </w:r>
          </w:p>
        </w:tc>
        <w:tc>
          <w:tcPr>
            <w:tcW w:w="6379" w:type="dxa"/>
          </w:tcPr>
          <w:p w14:paraId="38B894B8" w14:textId="77777777" w:rsidR="00C9244B" w:rsidRDefault="00C9244B" w:rsidP="006E5D0B">
            <w:r>
              <w:t>De combinatie van naam, stad en land moet uniek zijn</w:t>
            </w:r>
          </w:p>
        </w:tc>
        <w:tc>
          <w:tcPr>
            <w:tcW w:w="1134" w:type="dxa"/>
          </w:tcPr>
          <w:p w14:paraId="1C2E1A6E" w14:textId="77777777" w:rsidR="00C9244B" w:rsidRDefault="00C9244B" w:rsidP="006E5D0B">
            <w:r>
              <w:t>M</w:t>
            </w:r>
          </w:p>
        </w:tc>
      </w:tr>
      <w:tr w:rsidR="00C9244B" w14:paraId="672DEBF4" w14:textId="77777777" w:rsidTr="006E5D0B">
        <w:tc>
          <w:tcPr>
            <w:tcW w:w="1261" w:type="dxa"/>
          </w:tcPr>
          <w:p w14:paraId="5DEA1FBF" w14:textId="77777777" w:rsidR="00C9244B" w:rsidRDefault="00C9244B" w:rsidP="006E5D0B">
            <w:r>
              <w:t xml:space="preserve">    B-B03.3</w:t>
            </w:r>
          </w:p>
        </w:tc>
        <w:tc>
          <w:tcPr>
            <w:tcW w:w="6379" w:type="dxa"/>
          </w:tcPr>
          <w:p w14:paraId="79D0DACB" w14:textId="77777777" w:rsidR="00C9244B" w:rsidRDefault="00C9244B" w:rsidP="006E5D0B">
            <w:r>
              <w:t>Een circuit mag niet verwijderd worden als er races aan gekoppeld zijn</w:t>
            </w:r>
          </w:p>
        </w:tc>
        <w:tc>
          <w:tcPr>
            <w:tcW w:w="1134" w:type="dxa"/>
          </w:tcPr>
          <w:p w14:paraId="5C6699FA" w14:textId="77777777" w:rsidR="00C9244B" w:rsidRDefault="00C9244B" w:rsidP="006E5D0B">
            <w:r>
              <w:t>M</w:t>
            </w:r>
          </w:p>
        </w:tc>
      </w:tr>
      <w:tr w:rsidR="00C9244B" w14:paraId="629A77AA" w14:textId="77777777" w:rsidTr="006E5D0B">
        <w:tc>
          <w:tcPr>
            <w:tcW w:w="1261" w:type="dxa"/>
          </w:tcPr>
          <w:p w14:paraId="67C1CB33" w14:textId="77777777" w:rsidR="00C9244B" w:rsidRDefault="00C9244B" w:rsidP="006E5D0B">
            <w:r>
              <w:t xml:space="preserve">    B-B03.4</w:t>
            </w:r>
          </w:p>
        </w:tc>
        <w:tc>
          <w:tcPr>
            <w:tcW w:w="6379" w:type="dxa"/>
          </w:tcPr>
          <w:p w14:paraId="109D6262" w14:textId="77777777" w:rsidR="00C9244B" w:rsidRDefault="00C9244B" w:rsidP="006E5D0B">
            <w:r>
              <w:t>Een circuitconfiguratie beheren</w:t>
            </w:r>
          </w:p>
        </w:tc>
        <w:tc>
          <w:tcPr>
            <w:tcW w:w="1134" w:type="dxa"/>
          </w:tcPr>
          <w:p w14:paraId="00D410F0" w14:textId="77777777" w:rsidR="00C9244B" w:rsidRDefault="00C9244B" w:rsidP="006E5D0B">
            <w:r>
              <w:t>C</w:t>
            </w:r>
          </w:p>
        </w:tc>
      </w:tr>
      <w:tr w:rsidR="00C9244B" w:rsidRPr="00AF05C3" w14:paraId="41007C00" w14:textId="77777777" w:rsidTr="006E5D0B">
        <w:tc>
          <w:tcPr>
            <w:tcW w:w="1261" w:type="dxa"/>
          </w:tcPr>
          <w:p w14:paraId="5AEDA29A" w14:textId="77777777" w:rsidR="00C9244B" w:rsidRDefault="00C9244B" w:rsidP="006E5D0B">
            <w:r>
              <w:t>FR-B04</w:t>
            </w:r>
          </w:p>
        </w:tc>
        <w:tc>
          <w:tcPr>
            <w:tcW w:w="6379" w:type="dxa"/>
          </w:tcPr>
          <w:p w14:paraId="6983DE30" w14:textId="77777777" w:rsidR="00C9244B" w:rsidRPr="00AF05C3" w:rsidRDefault="00C9244B" w:rsidP="006E5D0B">
            <w:r>
              <w:t>Een race beheren</w:t>
            </w:r>
          </w:p>
        </w:tc>
        <w:tc>
          <w:tcPr>
            <w:tcW w:w="1134" w:type="dxa"/>
          </w:tcPr>
          <w:p w14:paraId="02EFB507" w14:textId="77777777" w:rsidR="00C9244B" w:rsidRDefault="00C9244B" w:rsidP="006E5D0B">
            <w:r>
              <w:t>M</w:t>
            </w:r>
          </w:p>
        </w:tc>
      </w:tr>
      <w:tr w:rsidR="00C9244B" w:rsidRPr="00AF05C3" w14:paraId="031F457F" w14:textId="77777777" w:rsidTr="006E5D0B">
        <w:tc>
          <w:tcPr>
            <w:tcW w:w="1261" w:type="dxa"/>
          </w:tcPr>
          <w:p w14:paraId="4AA1D728" w14:textId="77777777" w:rsidR="00C9244B" w:rsidRDefault="00C9244B" w:rsidP="006E5D0B">
            <w:r>
              <w:t xml:space="preserve">    B-B04.1</w:t>
            </w:r>
          </w:p>
        </w:tc>
        <w:tc>
          <w:tcPr>
            <w:tcW w:w="6379" w:type="dxa"/>
          </w:tcPr>
          <w:p w14:paraId="3DC7EB21" w14:textId="77777777" w:rsidR="00C9244B" w:rsidRPr="00AF05C3" w:rsidRDefault="00C9244B" w:rsidP="006E5D0B">
            <w:r>
              <w:t>Een race wordt gereden op een circuit binnen een specifiek seizoen</w:t>
            </w:r>
          </w:p>
        </w:tc>
        <w:tc>
          <w:tcPr>
            <w:tcW w:w="1134" w:type="dxa"/>
          </w:tcPr>
          <w:p w14:paraId="39942369" w14:textId="77777777" w:rsidR="00C9244B" w:rsidRPr="00AF05C3" w:rsidRDefault="00C9244B" w:rsidP="006E5D0B">
            <w:r>
              <w:t>M</w:t>
            </w:r>
          </w:p>
        </w:tc>
      </w:tr>
      <w:tr w:rsidR="00C9244B" w:rsidRPr="00AF05C3" w14:paraId="6EF9E3D4" w14:textId="77777777" w:rsidTr="006E5D0B">
        <w:tc>
          <w:tcPr>
            <w:tcW w:w="1261" w:type="dxa"/>
          </w:tcPr>
          <w:p w14:paraId="61B9BE26" w14:textId="77777777" w:rsidR="00C9244B" w:rsidRDefault="00C9244B" w:rsidP="006E5D0B">
            <w:r>
              <w:t xml:space="preserve">    B-B04.2</w:t>
            </w:r>
          </w:p>
        </w:tc>
        <w:tc>
          <w:tcPr>
            <w:tcW w:w="6379" w:type="dxa"/>
          </w:tcPr>
          <w:p w14:paraId="2DC0ADAC" w14:textId="77777777" w:rsidR="00C9244B" w:rsidRDefault="00C9244B" w:rsidP="006E5D0B">
            <w:r>
              <w:t>Een race heeft een naam en een datum</w:t>
            </w:r>
          </w:p>
        </w:tc>
        <w:tc>
          <w:tcPr>
            <w:tcW w:w="1134" w:type="dxa"/>
          </w:tcPr>
          <w:p w14:paraId="53D35F3F" w14:textId="77777777" w:rsidR="00C9244B" w:rsidRDefault="00C9244B" w:rsidP="006E5D0B">
            <w:r>
              <w:t>M</w:t>
            </w:r>
          </w:p>
        </w:tc>
      </w:tr>
      <w:tr w:rsidR="00C9244B" w:rsidRPr="00AF05C3" w14:paraId="51E9B14B" w14:textId="77777777" w:rsidTr="006E5D0B">
        <w:tc>
          <w:tcPr>
            <w:tcW w:w="1261" w:type="dxa"/>
          </w:tcPr>
          <w:p w14:paraId="03A62418" w14:textId="77777777" w:rsidR="00C9244B" w:rsidRDefault="00C9244B" w:rsidP="006E5D0B">
            <w:r>
              <w:t xml:space="preserve">    B-B04.3</w:t>
            </w:r>
          </w:p>
        </w:tc>
        <w:tc>
          <w:tcPr>
            <w:tcW w:w="6379" w:type="dxa"/>
          </w:tcPr>
          <w:p w14:paraId="17C36BBC" w14:textId="40549161" w:rsidR="00C9244B" w:rsidRDefault="00C9244B" w:rsidP="006E5D0B">
            <w:r>
              <w:t>Een race heeft een aantal ronden, een afstand en een starttijd</w:t>
            </w:r>
          </w:p>
        </w:tc>
        <w:tc>
          <w:tcPr>
            <w:tcW w:w="1134" w:type="dxa"/>
          </w:tcPr>
          <w:p w14:paraId="3F08DBEC" w14:textId="77777777" w:rsidR="00C9244B" w:rsidRDefault="00C9244B" w:rsidP="006E5D0B">
            <w:r>
              <w:t>S</w:t>
            </w:r>
          </w:p>
        </w:tc>
      </w:tr>
      <w:tr w:rsidR="00C9244B" w:rsidRPr="00AF05C3" w14:paraId="1885A4EB" w14:textId="77777777" w:rsidTr="006E5D0B">
        <w:tc>
          <w:tcPr>
            <w:tcW w:w="1261" w:type="dxa"/>
          </w:tcPr>
          <w:p w14:paraId="0D436BCE" w14:textId="77777777" w:rsidR="00C9244B" w:rsidRDefault="00C9244B" w:rsidP="006E5D0B">
            <w:r>
              <w:t xml:space="preserve">    B-B04.4</w:t>
            </w:r>
          </w:p>
        </w:tc>
        <w:tc>
          <w:tcPr>
            <w:tcW w:w="6379" w:type="dxa"/>
          </w:tcPr>
          <w:p w14:paraId="6E8B8457" w14:textId="77777777" w:rsidR="00C9244B" w:rsidRDefault="00C9244B" w:rsidP="006E5D0B">
            <w:r>
              <w:t>Een race kan niet verwijderd worden als er nog resultaten aan gekoppeld zijn</w:t>
            </w:r>
          </w:p>
        </w:tc>
        <w:tc>
          <w:tcPr>
            <w:tcW w:w="1134" w:type="dxa"/>
          </w:tcPr>
          <w:p w14:paraId="7960FAE2" w14:textId="11B4E3F0" w:rsidR="00C9244B" w:rsidRDefault="000604D7" w:rsidP="006E5D0B">
            <w:r>
              <w:t>M</w:t>
            </w:r>
          </w:p>
        </w:tc>
      </w:tr>
      <w:tr w:rsidR="00C9244B" w14:paraId="03F5107F" w14:textId="77777777" w:rsidTr="006E5D0B">
        <w:tc>
          <w:tcPr>
            <w:tcW w:w="1261" w:type="dxa"/>
          </w:tcPr>
          <w:p w14:paraId="5A1485BD" w14:textId="77777777" w:rsidR="00C9244B" w:rsidRDefault="00C9244B" w:rsidP="006E5D0B">
            <w:r>
              <w:t xml:space="preserve">    B-B04.5</w:t>
            </w:r>
          </w:p>
        </w:tc>
        <w:tc>
          <w:tcPr>
            <w:tcW w:w="6379" w:type="dxa"/>
          </w:tcPr>
          <w:p w14:paraId="605B909B" w14:textId="77777777" w:rsidR="00C9244B" w:rsidRDefault="00C9244B" w:rsidP="006E5D0B">
            <w:r>
              <w:t>Een race op een circuitconfiguratie koppelen aan een seizoen</w:t>
            </w:r>
          </w:p>
        </w:tc>
        <w:tc>
          <w:tcPr>
            <w:tcW w:w="1134" w:type="dxa"/>
          </w:tcPr>
          <w:p w14:paraId="33C76832" w14:textId="77777777" w:rsidR="00C9244B" w:rsidRDefault="00C9244B" w:rsidP="006E5D0B">
            <w:r>
              <w:t>C</w:t>
            </w:r>
          </w:p>
        </w:tc>
      </w:tr>
      <w:tr w:rsidR="00C9244B" w14:paraId="37EB70E0" w14:textId="77777777" w:rsidTr="006E5D0B">
        <w:tc>
          <w:tcPr>
            <w:tcW w:w="1261" w:type="dxa"/>
          </w:tcPr>
          <w:p w14:paraId="6B8692CE" w14:textId="77777777" w:rsidR="00C9244B" w:rsidRDefault="00C9244B" w:rsidP="006E5D0B">
            <w:r>
              <w:t>FR-B05</w:t>
            </w:r>
          </w:p>
        </w:tc>
        <w:tc>
          <w:tcPr>
            <w:tcW w:w="6379" w:type="dxa"/>
          </w:tcPr>
          <w:p w14:paraId="24BACB4B" w14:textId="77777777" w:rsidR="00C9244B" w:rsidRDefault="00C9244B" w:rsidP="006E5D0B">
            <w:r>
              <w:t>Een raceteam beheren</w:t>
            </w:r>
          </w:p>
        </w:tc>
        <w:tc>
          <w:tcPr>
            <w:tcW w:w="1134" w:type="dxa"/>
          </w:tcPr>
          <w:p w14:paraId="2D15C9CC" w14:textId="77777777" w:rsidR="00C9244B" w:rsidRDefault="00C9244B" w:rsidP="006E5D0B">
            <w:r>
              <w:t>M</w:t>
            </w:r>
          </w:p>
        </w:tc>
      </w:tr>
      <w:tr w:rsidR="00C9244B" w14:paraId="5B3C72B7" w14:textId="77777777" w:rsidTr="006E5D0B">
        <w:tc>
          <w:tcPr>
            <w:tcW w:w="1261" w:type="dxa"/>
          </w:tcPr>
          <w:p w14:paraId="5E560C14" w14:textId="77777777" w:rsidR="00C9244B" w:rsidRDefault="00C9244B" w:rsidP="006E5D0B">
            <w:r>
              <w:t xml:space="preserve">    B-B05.1</w:t>
            </w:r>
          </w:p>
        </w:tc>
        <w:tc>
          <w:tcPr>
            <w:tcW w:w="6379" w:type="dxa"/>
          </w:tcPr>
          <w:p w14:paraId="261A38C7" w14:textId="77777777" w:rsidR="00C9244B" w:rsidRDefault="00C9244B" w:rsidP="006E5D0B">
            <w:r>
              <w:t>Een raceteam heeft een unieke naam</w:t>
            </w:r>
          </w:p>
        </w:tc>
        <w:tc>
          <w:tcPr>
            <w:tcW w:w="1134" w:type="dxa"/>
          </w:tcPr>
          <w:p w14:paraId="5700F824" w14:textId="77777777" w:rsidR="00C9244B" w:rsidRDefault="00C9244B" w:rsidP="006E5D0B">
            <w:r>
              <w:t>M</w:t>
            </w:r>
          </w:p>
        </w:tc>
      </w:tr>
      <w:tr w:rsidR="00C9244B" w14:paraId="5987EF73" w14:textId="77777777" w:rsidTr="006E5D0B">
        <w:tc>
          <w:tcPr>
            <w:tcW w:w="1261" w:type="dxa"/>
          </w:tcPr>
          <w:p w14:paraId="3909B710" w14:textId="77777777" w:rsidR="00C9244B" w:rsidRDefault="00C9244B" w:rsidP="006E5D0B">
            <w:r>
              <w:t xml:space="preserve">    B-B05.2</w:t>
            </w:r>
          </w:p>
        </w:tc>
        <w:tc>
          <w:tcPr>
            <w:tcW w:w="6379" w:type="dxa"/>
          </w:tcPr>
          <w:p w14:paraId="44C0BFD2" w14:textId="77777777" w:rsidR="00C9244B" w:rsidRDefault="00C9244B" w:rsidP="006E5D0B">
            <w:r>
              <w:t>Een raceteam heeft een land</w:t>
            </w:r>
          </w:p>
        </w:tc>
        <w:tc>
          <w:tcPr>
            <w:tcW w:w="1134" w:type="dxa"/>
          </w:tcPr>
          <w:p w14:paraId="318BC16B" w14:textId="77777777" w:rsidR="00C9244B" w:rsidRDefault="00C9244B" w:rsidP="006E5D0B">
            <w:r>
              <w:t>M</w:t>
            </w:r>
          </w:p>
        </w:tc>
      </w:tr>
      <w:tr w:rsidR="00C9244B" w14:paraId="33A7BD36" w14:textId="77777777" w:rsidTr="006E5D0B">
        <w:tc>
          <w:tcPr>
            <w:tcW w:w="1261" w:type="dxa"/>
          </w:tcPr>
          <w:p w14:paraId="4EF9F6DA" w14:textId="77777777" w:rsidR="00C9244B" w:rsidRDefault="00C9244B" w:rsidP="006E5D0B">
            <w:r>
              <w:t xml:space="preserve">    B-B05.3</w:t>
            </w:r>
          </w:p>
        </w:tc>
        <w:tc>
          <w:tcPr>
            <w:tcW w:w="6379" w:type="dxa"/>
          </w:tcPr>
          <w:p w14:paraId="667FEE7F" w14:textId="77777777" w:rsidR="00C9244B" w:rsidRDefault="00C9244B" w:rsidP="006E5D0B">
            <w:r>
              <w:t>Een raceteam kan niet verwijderd worden als er nog resultaten gekoppeld zijn</w:t>
            </w:r>
          </w:p>
        </w:tc>
        <w:tc>
          <w:tcPr>
            <w:tcW w:w="1134" w:type="dxa"/>
          </w:tcPr>
          <w:p w14:paraId="54ED6E27" w14:textId="77777777" w:rsidR="00C9244B" w:rsidRDefault="00C9244B" w:rsidP="006E5D0B">
            <w:r>
              <w:t>M</w:t>
            </w:r>
          </w:p>
        </w:tc>
      </w:tr>
      <w:tr w:rsidR="00C9244B" w14:paraId="45DB5BD5" w14:textId="77777777" w:rsidTr="006E5D0B">
        <w:tc>
          <w:tcPr>
            <w:tcW w:w="1261" w:type="dxa"/>
          </w:tcPr>
          <w:p w14:paraId="4512A1CD" w14:textId="77777777" w:rsidR="00C9244B" w:rsidRDefault="00C9244B" w:rsidP="006E5D0B">
            <w:r>
              <w:t>FR-B06</w:t>
            </w:r>
          </w:p>
        </w:tc>
        <w:tc>
          <w:tcPr>
            <w:tcW w:w="6379" w:type="dxa"/>
          </w:tcPr>
          <w:p w14:paraId="76D5FF80" w14:textId="77777777" w:rsidR="00C9244B" w:rsidRPr="00AF05C3" w:rsidRDefault="00C9244B" w:rsidP="006E5D0B">
            <w:r>
              <w:t>Een raceteam kan in het verleden andere namen hebben gehad</w:t>
            </w:r>
          </w:p>
        </w:tc>
        <w:tc>
          <w:tcPr>
            <w:tcW w:w="1134" w:type="dxa"/>
          </w:tcPr>
          <w:p w14:paraId="0AB7BD07" w14:textId="77777777" w:rsidR="00C9244B" w:rsidRDefault="00C9244B" w:rsidP="006E5D0B">
            <w:r>
              <w:t>S</w:t>
            </w:r>
          </w:p>
        </w:tc>
      </w:tr>
      <w:tr w:rsidR="00C9244B" w14:paraId="7C41FDD5" w14:textId="77777777" w:rsidTr="006E5D0B">
        <w:tc>
          <w:tcPr>
            <w:tcW w:w="1261" w:type="dxa"/>
          </w:tcPr>
          <w:p w14:paraId="0B5ECD41" w14:textId="77777777" w:rsidR="00C9244B" w:rsidRDefault="00C9244B" w:rsidP="006E5D0B">
            <w:r>
              <w:t xml:space="preserve">    B-B06.1</w:t>
            </w:r>
          </w:p>
        </w:tc>
        <w:tc>
          <w:tcPr>
            <w:tcW w:w="6379" w:type="dxa"/>
          </w:tcPr>
          <w:p w14:paraId="4EF4E60B" w14:textId="77777777" w:rsidR="00C9244B" w:rsidRDefault="00C9244B" w:rsidP="006E5D0B">
            <w:r>
              <w:t>Een raceteam kan niet zijn eigen naar als andere naam hebben gehad</w:t>
            </w:r>
          </w:p>
        </w:tc>
        <w:tc>
          <w:tcPr>
            <w:tcW w:w="1134" w:type="dxa"/>
          </w:tcPr>
          <w:p w14:paraId="242A0D03" w14:textId="77777777" w:rsidR="00C9244B" w:rsidRDefault="00C9244B" w:rsidP="006E5D0B">
            <w:r>
              <w:t>S</w:t>
            </w:r>
          </w:p>
        </w:tc>
      </w:tr>
      <w:tr w:rsidR="00C9244B" w14:paraId="380FDFEF" w14:textId="77777777" w:rsidTr="006E5D0B">
        <w:tc>
          <w:tcPr>
            <w:tcW w:w="1261" w:type="dxa"/>
          </w:tcPr>
          <w:p w14:paraId="0AB3DB1B" w14:textId="77777777" w:rsidR="00C9244B" w:rsidRDefault="00C9244B" w:rsidP="006E5D0B">
            <w:r>
              <w:t>FR-B07</w:t>
            </w:r>
          </w:p>
        </w:tc>
        <w:tc>
          <w:tcPr>
            <w:tcW w:w="6379" w:type="dxa"/>
          </w:tcPr>
          <w:p w14:paraId="30E93EB3" w14:textId="51B026B1" w:rsidR="00C9244B" w:rsidRPr="00AF05C3" w:rsidRDefault="00C9244B" w:rsidP="006E5D0B">
            <w:r w:rsidRPr="00AF05C3">
              <w:t xml:space="preserve">Een raceteam </w:t>
            </w:r>
            <w:r>
              <w:t>koppelen</w:t>
            </w:r>
            <w:r w:rsidRPr="00AF05C3">
              <w:t xml:space="preserve"> aan een </w:t>
            </w:r>
            <w:r>
              <w:t>seizoen</w:t>
            </w:r>
          </w:p>
        </w:tc>
        <w:tc>
          <w:tcPr>
            <w:tcW w:w="1134" w:type="dxa"/>
          </w:tcPr>
          <w:p w14:paraId="7F173316" w14:textId="77777777" w:rsidR="00C9244B" w:rsidRDefault="00C9244B" w:rsidP="006E5D0B">
            <w:r>
              <w:t>M</w:t>
            </w:r>
          </w:p>
        </w:tc>
      </w:tr>
      <w:tr w:rsidR="00C9244B" w14:paraId="5C942D73" w14:textId="77777777" w:rsidTr="006E5D0B">
        <w:tc>
          <w:tcPr>
            <w:tcW w:w="1261" w:type="dxa"/>
          </w:tcPr>
          <w:p w14:paraId="540EA0ED" w14:textId="77777777" w:rsidR="00C9244B" w:rsidRDefault="00C9244B" w:rsidP="006E5D0B">
            <w:r>
              <w:lastRenderedPageBreak/>
              <w:t xml:space="preserve">    B-B07.1</w:t>
            </w:r>
          </w:p>
        </w:tc>
        <w:tc>
          <w:tcPr>
            <w:tcW w:w="6379" w:type="dxa"/>
          </w:tcPr>
          <w:p w14:paraId="50407A6A" w14:textId="77777777" w:rsidR="00C9244B" w:rsidRPr="00D96AE2" w:rsidRDefault="00C9244B" w:rsidP="006E5D0B">
            <w:pPr>
              <w:rPr>
                <w:rFonts w:ascii="MS Gothic" w:eastAsia="HGMinchoE" w:hAnsi="MS Gothic" w:cs="MS Gothic"/>
              </w:rPr>
            </w:pPr>
            <w:r>
              <w:t>Een team kan niet meermalen aan het zelfde seizoen gekoppeld worden</w:t>
            </w:r>
          </w:p>
        </w:tc>
        <w:tc>
          <w:tcPr>
            <w:tcW w:w="1134" w:type="dxa"/>
          </w:tcPr>
          <w:p w14:paraId="54A517F0" w14:textId="77777777" w:rsidR="00C9244B" w:rsidRDefault="00C9244B" w:rsidP="006E5D0B">
            <w:r>
              <w:t>M</w:t>
            </w:r>
          </w:p>
        </w:tc>
      </w:tr>
      <w:tr w:rsidR="00C9244B" w14:paraId="7D530D6C" w14:textId="77777777" w:rsidTr="006E5D0B">
        <w:tc>
          <w:tcPr>
            <w:tcW w:w="1261" w:type="dxa"/>
          </w:tcPr>
          <w:p w14:paraId="3BA077C2" w14:textId="77777777" w:rsidR="00C9244B" w:rsidRDefault="00C9244B" w:rsidP="006E5D0B">
            <w:r>
              <w:t xml:space="preserve">    B-B07.2</w:t>
            </w:r>
          </w:p>
        </w:tc>
        <w:tc>
          <w:tcPr>
            <w:tcW w:w="6379" w:type="dxa"/>
          </w:tcPr>
          <w:p w14:paraId="161F254C" w14:textId="77777777" w:rsidR="00C9244B" w:rsidRDefault="00C9244B" w:rsidP="006E5D0B">
            <w:r>
              <w:t>Een team kan niet van een seizoen ontkoppeld worden als er nog resultaten voor het team in dat seizoen gekoppeld zijn.</w:t>
            </w:r>
          </w:p>
        </w:tc>
        <w:tc>
          <w:tcPr>
            <w:tcW w:w="1134" w:type="dxa"/>
          </w:tcPr>
          <w:p w14:paraId="43E68397" w14:textId="77777777" w:rsidR="00C9244B" w:rsidRDefault="00C9244B" w:rsidP="006E5D0B">
            <w:r>
              <w:t>M</w:t>
            </w:r>
          </w:p>
        </w:tc>
      </w:tr>
      <w:tr w:rsidR="00C9244B" w14:paraId="10FDB4C0" w14:textId="77777777" w:rsidTr="006E5D0B">
        <w:tc>
          <w:tcPr>
            <w:tcW w:w="1261" w:type="dxa"/>
          </w:tcPr>
          <w:p w14:paraId="7636D2B4" w14:textId="77777777" w:rsidR="00C9244B" w:rsidRDefault="00C9244B" w:rsidP="006E5D0B">
            <w:r>
              <w:t>FR-B08</w:t>
            </w:r>
          </w:p>
        </w:tc>
        <w:tc>
          <w:tcPr>
            <w:tcW w:w="6379" w:type="dxa"/>
          </w:tcPr>
          <w:p w14:paraId="303E47F1" w14:textId="77777777" w:rsidR="00C9244B" w:rsidRDefault="00C9244B" w:rsidP="006E5D0B">
            <w:r>
              <w:t>Een coureur beheren</w:t>
            </w:r>
          </w:p>
        </w:tc>
        <w:tc>
          <w:tcPr>
            <w:tcW w:w="1134" w:type="dxa"/>
          </w:tcPr>
          <w:p w14:paraId="605AA877" w14:textId="77777777" w:rsidR="00C9244B" w:rsidRDefault="00C9244B" w:rsidP="006E5D0B">
            <w:r>
              <w:t>M</w:t>
            </w:r>
          </w:p>
        </w:tc>
      </w:tr>
      <w:tr w:rsidR="00C9244B" w14:paraId="61EAADB2" w14:textId="77777777" w:rsidTr="006E5D0B">
        <w:tc>
          <w:tcPr>
            <w:tcW w:w="1261" w:type="dxa"/>
          </w:tcPr>
          <w:p w14:paraId="700BE338" w14:textId="77777777" w:rsidR="00C9244B" w:rsidRDefault="00C9244B" w:rsidP="006E5D0B">
            <w:r>
              <w:t xml:space="preserve">    B-B08.1</w:t>
            </w:r>
          </w:p>
        </w:tc>
        <w:tc>
          <w:tcPr>
            <w:tcW w:w="6379" w:type="dxa"/>
          </w:tcPr>
          <w:p w14:paraId="1318C166" w14:textId="2EA3D30A" w:rsidR="00C9244B" w:rsidRDefault="00C9244B" w:rsidP="006E5D0B">
            <w:r>
              <w:t>De naam en het land moeten verplicht ingevuld worden. De combinatie hie</w:t>
            </w:r>
            <w:r w:rsidR="005D3C04">
              <w:t>r</w:t>
            </w:r>
            <w:r>
              <w:t>van moet uniek zijn.</w:t>
            </w:r>
          </w:p>
        </w:tc>
        <w:tc>
          <w:tcPr>
            <w:tcW w:w="1134" w:type="dxa"/>
          </w:tcPr>
          <w:p w14:paraId="37C028D1" w14:textId="77777777" w:rsidR="00C9244B" w:rsidRDefault="00C9244B" w:rsidP="006E5D0B">
            <w:r>
              <w:t>M</w:t>
            </w:r>
          </w:p>
        </w:tc>
      </w:tr>
      <w:tr w:rsidR="00C9244B" w14:paraId="20E0DFD2" w14:textId="77777777" w:rsidTr="006E5D0B">
        <w:tc>
          <w:tcPr>
            <w:tcW w:w="1261" w:type="dxa"/>
          </w:tcPr>
          <w:p w14:paraId="0316625B" w14:textId="77777777" w:rsidR="00C9244B" w:rsidRDefault="00C9244B" w:rsidP="006E5D0B">
            <w:r>
              <w:t xml:space="preserve">    B-B08.2</w:t>
            </w:r>
          </w:p>
        </w:tc>
        <w:tc>
          <w:tcPr>
            <w:tcW w:w="6379" w:type="dxa"/>
          </w:tcPr>
          <w:p w14:paraId="0CC7E4A0" w14:textId="77777777" w:rsidR="00C9244B" w:rsidRDefault="00C9244B" w:rsidP="006E5D0B">
            <w:r>
              <w:t>De geboortedatum is optioneel.</w:t>
            </w:r>
          </w:p>
        </w:tc>
        <w:tc>
          <w:tcPr>
            <w:tcW w:w="1134" w:type="dxa"/>
          </w:tcPr>
          <w:p w14:paraId="6B9A7E01" w14:textId="77777777" w:rsidR="00C9244B" w:rsidRDefault="00C9244B" w:rsidP="006E5D0B">
            <w:r>
              <w:t>S</w:t>
            </w:r>
          </w:p>
        </w:tc>
      </w:tr>
      <w:tr w:rsidR="00C9244B" w14:paraId="34305A8E" w14:textId="77777777" w:rsidTr="006E5D0B">
        <w:tc>
          <w:tcPr>
            <w:tcW w:w="1261" w:type="dxa"/>
          </w:tcPr>
          <w:p w14:paraId="6DF74265" w14:textId="77777777" w:rsidR="00C9244B" w:rsidRDefault="00C9244B" w:rsidP="006E5D0B">
            <w:r>
              <w:t xml:space="preserve">    B-B08.3</w:t>
            </w:r>
          </w:p>
        </w:tc>
        <w:tc>
          <w:tcPr>
            <w:tcW w:w="6379" w:type="dxa"/>
          </w:tcPr>
          <w:p w14:paraId="41BB04FE" w14:textId="77777777" w:rsidR="00C9244B" w:rsidRDefault="00C9244B" w:rsidP="006E5D0B">
            <w:r>
              <w:t>Een coureur kan niet verwijderd worden als er nog resultaten gekoppeld zijn</w:t>
            </w:r>
          </w:p>
        </w:tc>
        <w:tc>
          <w:tcPr>
            <w:tcW w:w="1134" w:type="dxa"/>
          </w:tcPr>
          <w:p w14:paraId="3EBB581E" w14:textId="77777777" w:rsidR="00C9244B" w:rsidRDefault="00C9244B" w:rsidP="006E5D0B">
            <w:r>
              <w:t>M</w:t>
            </w:r>
          </w:p>
        </w:tc>
      </w:tr>
      <w:tr w:rsidR="00C9244B" w14:paraId="3EB07956" w14:textId="77777777" w:rsidTr="006E5D0B">
        <w:tc>
          <w:tcPr>
            <w:tcW w:w="1261" w:type="dxa"/>
          </w:tcPr>
          <w:p w14:paraId="3E0EC364" w14:textId="77777777" w:rsidR="00C9244B" w:rsidRDefault="00C9244B" w:rsidP="006E5D0B">
            <w:r>
              <w:t xml:space="preserve">    B-B08.4</w:t>
            </w:r>
          </w:p>
        </w:tc>
        <w:tc>
          <w:tcPr>
            <w:tcW w:w="6379" w:type="dxa"/>
          </w:tcPr>
          <w:p w14:paraId="576AA9F2" w14:textId="77777777" w:rsidR="00C9244B" w:rsidRDefault="00C9244B" w:rsidP="006E5D0B">
            <w:r>
              <w:t>Een coureur kan wel verwijderd worden als deze wel aan een seizoen gekoppeld is, maar er nog geen resultaten zijn.</w:t>
            </w:r>
          </w:p>
        </w:tc>
        <w:tc>
          <w:tcPr>
            <w:tcW w:w="1134" w:type="dxa"/>
          </w:tcPr>
          <w:p w14:paraId="320681DB" w14:textId="77777777" w:rsidR="00C9244B" w:rsidRDefault="00C9244B" w:rsidP="006E5D0B">
            <w:r>
              <w:t>M</w:t>
            </w:r>
          </w:p>
        </w:tc>
      </w:tr>
      <w:tr w:rsidR="00C9244B" w:rsidRPr="00AF05C3" w14:paraId="70CB9ACD" w14:textId="77777777" w:rsidTr="006E5D0B">
        <w:tc>
          <w:tcPr>
            <w:tcW w:w="1261" w:type="dxa"/>
          </w:tcPr>
          <w:p w14:paraId="132BBCB9" w14:textId="77777777" w:rsidR="00C9244B" w:rsidRDefault="00C9244B" w:rsidP="006E5D0B">
            <w:r>
              <w:t>FR-B09</w:t>
            </w:r>
          </w:p>
        </w:tc>
        <w:tc>
          <w:tcPr>
            <w:tcW w:w="6379" w:type="dxa"/>
          </w:tcPr>
          <w:p w14:paraId="0FF3CEF1" w14:textId="77777777" w:rsidR="00C9244B" w:rsidRPr="00AF05C3" w:rsidRDefault="00C9244B" w:rsidP="006E5D0B">
            <w:r w:rsidRPr="00AF05C3">
              <w:t>Een coureur koppelen aan een team voor een seizoen</w:t>
            </w:r>
          </w:p>
        </w:tc>
        <w:tc>
          <w:tcPr>
            <w:tcW w:w="1134" w:type="dxa"/>
          </w:tcPr>
          <w:p w14:paraId="17569CD7" w14:textId="77777777" w:rsidR="00C9244B" w:rsidRPr="00AF05C3" w:rsidRDefault="00C9244B" w:rsidP="006E5D0B">
            <w:r>
              <w:t>M</w:t>
            </w:r>
          </w:p>
        </w:tc>
      </w:tr>
      <w:tr w:rsidR="00C9244B" w14:paraId="60F29919" w14:textId="77777777" w:rsidTr="006E5D0B">
        <w:tc>
          <w:tcPr>
            <w:tcW w:w="1261" w:type="dxa"/>
          </w:tcPr>
          <w:p w14:paraId="4DFE9B3D" w14:textId="77777777" w:rsidR="00C9244B" w:rsidRDefault="00C9244B" w:rsidP="006E5D0B">
            <w:r>
              <w:t xml:space="preserve">    B-B09.1</w:t>
            </w:r>
          </w:p>
        </w:tc>
        <w:tc>
          <w:tcPr>
            <w:tcW w:w="6379" w:type="dxa"/>
          </w:tcPr>
          <w:p w14:paraId="3B965B3C" w14:textId="77777777" w:rsidR="00C9244B" w:rsidRPr="00D96AE2" w:rsidRDefault="00C9244B" w:rsidP="006E5D0B">
            <w:pPr>
              <w:rPr>
                <w:rFonts w:ascii="MS Gothic" w:eastAsia="HGMinchoE" w:hAnsi="MS Gothic" w:cs="MS Gothic"/>
              </w:rPr>
            </w:pPr>
            <w:r>
              <w:t>Een coureur kan niet meermalen aan het zelfde team in een seizoen gekoppeld worden</w:t>
            </w:r>
          </w:p>
        </w:tc>
        <w:tc>
          <w:tcPr>
            <w:tcW w:w="1134" w:type="dxa"/>
          </w:tcPr>
          <w:p w14:paraId="1236F21A" w14:textId="77777777" w:rsidR="00C9244B" w:rsidRDefault="00C9244B" w:rsidP="006E5D0B">
            <w:r>
              <w:t>M</w:t>
            </w:r>
          </w:p>
        </w:tc>
      </w:tr>
      <w:tr w:rsidR="00C9244B" w14:paraId="76772A97" w14:textId="77777777" w:rsidTr="006E5D0B">
        <w:tc>
          <w:tcPr>
            <w:tcW w:w="1261" w:type="dxa"/>
          </w:tcPr>
          <w:p w14:paraId="55E84320" w14:textId="77777777" w:rsidR="00C9244B" w:rsidRDefault="00C9244B" w:rsidP="006E5D0B">
            <w:r>
              <w:t xml:space="preserve">    B-B09.2</w:t>
            </w:r>
          </w:p>
        </w:tc>
        <w:tc>
          <w:tcPr>
            <w:tcW w:w="6379" w:type="dxa"/>
          </w:tcPr>
          <w:p w14:paraId="4A6403CF" w14:textId="77777777" w:rsidR="00C9244B" w:rsidRDefault="00C9244B" w:rsidP="006E5D0B">
            <w:r>
              <w:t>Een coureur kan niet van een team in een seizoen ontkoppeld worden als er nog resultaten voor het team in dat seizoen gekoppeld zijn.</w:t>
            </w:r>
          </w:p>
        </w:tc>
        <w:tc>
          <w:tcPr>
            <w:tcW w:w="1134" w:type="dxa"/>
          </w:tcPr>
          <w:p w14:paraId="79F2E63A" w14:textId="77777777" w:rsidR="00C9244B" w:rsidRDefault="00C9244B" w:rsidP="006E5D0B">
            <w:r>
              <w:t>M</w:t>
            </w:r>
          </w:p>
        </w:tc>
      </w:tr>
      <w:tr w:rsidR="00C9244B" w:rsidRPr="00AF05C3" w14:paraId="3A0EA919" w14:textId="77777777" w:rsidTr="006E5D0B">
        <w:tc>
          <w:tcPr>
            <w:tcW w:w="1261" w:type="dxa"/>
          </w:tcPr>
          <w:p w14:paraId="54A9D5DF" w14:textId="77777777" w:rsidR="00C9244B" w:rsidRDefault="00C9244B" w:rsidP="006E5D0B">
            <w:r>
              <w:t>FR-B10</w:t>
            </w:r>
          </w:p>
        </w:tc>
        <w:tc>
          <w:tcPr>
            <w:tcW w:w="6379" w:type="dxa"/>
          </w:tcPr>
          <w:p w14:paraId="127E9EF6" w14:textId="77777777" w:rsidR="00C9244B" w:rsidRPr="00AF05C3" w:rsidRDefault="00C9244B" w:rsidP="006E5D0B">
            <w:r>
              <w:t xml:space="preserve">Een </w:t>
            </w:r>
            <w:proofErr w:type="spellStart"/>
            <w:r>
              <w:t>raceuitslag</w:t>
            </w:r>
            <w:proofErr w:type="spellEnd"/>
            <w:r>
              <w:t xml:space="preserve"> beheren</w:t>
            </w:r>
          </w:p>
        </w:tc>
        <w:tc>
          <w:tcPr>
            <w:tcW w:w="1134" w:type="dxa"/>
          </w:tcPr>
          <w:p w14:paraId="1EA4F9C4" w14:textId="77777777" w:rsidR="00C9244B" w:rsidRDefault="00C9244B" w:rsidP="006E5D0B">
            <w:r>
              <w:t>M</w:t>
            </w:r>
          </w:p>
        </w:tc>
      </w:tr>
      <w:tr w:rsidR="00C9244B" w:rsidRPr="00AF05C3" w14:paraId="07BF4C54" w14:textId="77777777" w:rsidTr="006E5D0B">
        <w:tc>
          <w:tcPr>
            <w:tcW w:w="1261" w:type="dxa"/>
          </w:tcPr>
          <w:p w14:paraId="5F79F634" w14:textId="77777777" w:rsidR="00C9244B" w:rsidRDefault="00C9244B" w:rsidP="006E5D0B">
            <w:r>
              <w:t xml:space="preserve">    B-B10.1</w:t>
            </w:r>
          </w:p>
        </w:tc>
        <w:tc>
          <w:tcPr>
            <w:tcW w:w="6379" w:type="dxa"/>
          </w:tcPr>
          <w:p w14:paraId="64E705BA" w14:textId="77777777" w:rsidR="00C9244B" w:rsidRDefault="00C9244B" w:rsidP="006E5D0B">
            <w:r>
              <w:t>Een coureur in een uitslag wordt gedefinieerd door de combinatie van coureur en team</w:t>
            </w:r>
          </w:p>
        </w:tc>
        <w:tc>
          <w:tcPr>
            <w:tcW w:w="1134" w:type="dxa"/>
          </w:tcPr>
          <w:p w14:paraId="0DD38C70" w14:textId="77777777" w:rsidR="00C9244B" w:rsidRDefault="00C9244B" w:rsidP="006E5D0B">
            <w:r>
              <w:t>M</w:t>
            </w:r>
          </w:p>
        </w:tc>
      </w:tr>
      <w:tr w:rsidR="00C9244B" w:rsidRPr="00AF05C3" w14:paraId="62FF42AF" w14:textId="77777777" w:rsidTr="006E5D0B">
        <w:tc>
          <w:tcPr>
            <w:tcW w:w="1261" w:type="dxa"/>
          </w:tcPr>
          <w:p w14:paraId="50DFE95D" w14:textId="77777777" w:rsidR="00C9244B" w:rsidRDefault="00C9244B" w:rsidP="006E5D0B">
            <w:r>
              <w:t xml:space="preserve">    B-B10.2</w:t>
            </w:r>
          </w:p>
        </w:tc>
        <w:tc>
          <w:tcPr>
            <w:tcW w:w="6379" w:type="dxa"/>
          </w:tcPr>
          <w:p w14:paraId="39086D20" w14:textId="77777777" w:rsidR="00C9244B" w:rsidRDefault="00C9244B" w:rsidP="006E5D0B">
            <w:r>
              <w:t>Voor een uitslag kan een factor gelden waarvoor de punten meetellen (bijvoorbeeld 0,5)</w:t>
            </w:r>
          </w:p>
        </w:tc>
        <w:tc>
          <w:tcPr>
            <w:tcW w:w="1134" w:type="dxa"/>
          </w:tcPr>
          <w:p w14:paraId="134F4463" w14:textId="77777777" w:rsidR="00C9244B" w:rsidRDefault="00C9244B" w:rsidP="006E5D0B">
            <w:r>
              <w:t>M</w:t>
            </w:r>
          </w:p>
        </w:tc>
      </w:tr>
      <w:tr w:rsidR="00C9244B" w:rsidRPr="00AF05C3" w14:paraId="730BB2A6" w14:textId="77777777" w:rsidTr="006E5D0B">
        <w:tc>
          <w:tcPr>
            <w:tcW w:w="1261" w:type="dxa"/>
          </w:tcPr>
          <w:p w14:paraId="75AE20AB" w14:textId="77777777" w:rsidR="00C9244B" w:rsidRDefault="00C9244B" w:rsidP="006E5D0B">
            <w:r>
              <w:t xml:space="preserve">    B-B10.3</w:t>
            </w:r>
          </w:p>
        </w:tc>
        <w:tc>
          <w:tcPr>
            <w:tcW w:w="6379" w:type="dxa"/>
          </w:tcPr>
          <w:p w14:paraId="34282BF2" w14:textId="77777777" w:rsidR="00C9244B" w:rsidRDefault="00C9244B" w:rsidP="006E5D0B">
            <w:r>
              <w:t>Een coureur kan meermalen in de uitslag voorkomen.</w:t>
            </w:r>
          </w:p>
        </w:tc>
        <w:tc>
          <w:tcPr>
            <w:tcW w:w="1134" w:type="dxa"/>
          </w:tcPr>
          <w:p w14:paraId="042AA514" w14:textId="77777777" w:rsidR="00C9244B" w:rsidRDefault="00C9244B" w:rsidP="006E5D0B">
            <w:r>
              <w:t>M</w:t>
            </w:r>
          </w:p>
        </w:tc>
      </w:tr>
      <w:tr w:rsidR="00C9244B" w:rsidRPr="00AF05C3" w14:paraId="77C44322" w14:textId="77777777" w:rsidTr="006E5D0B">
        <w:tc>
          <w:tcPr>
            <w:tcW w:w="1261" w:type="dxa"/>
          </w:tcPr>
          <w:p w14:paraId="22D187F6" w14:textId="77777777" w:rsidR="00C9244B" w:rsidRDefault="00C9244B" w:rsidP="006E5D0B">
            <w:r>
              <w:t xml:space="preserve">    B-B10.4</w:t>
            </w:r>
          </w:p>
        </w:tc>
        <w:tc>
          <w:tcPr>
            <w:tcW w:w="6379" w:type="dxa"/>
          </w:tcPr>
          <w:p w14:paraId="5B59B35E" w14:textId="77777777" w:rsidR="00C9244B" w:rsidRDefault="00C9244B" w:rsidP="006E5D0B">
            <w:r>
              <w:t>Een race kan maar één uitslag hebben</w:t>
            </w:r>
          </w:p>
        </w:tc>
        <w:tc>
          <w:tcPr>
            <w:tcW w:w="1134" w:type="dxa"/>
          </w:tcPr>
          <w:p w14:paraId="1B431689" w14:textId="77777777" w:rsidR="00C9244B" w:rsidRDefault="00C9244B" w:rsidP="006E5D0B">
            <w:r>
              <w:t>M</w:t>
            </w:r>
          </w:p>
        </w:tc>
      </w:tr>
      <w:tr w:rsidR="00C9244B" w:rsidRPr="00AF05C3" w14:paraId="516B449F" w14:textId="77777777" w:rsidTr="006E5D0B">
        <w:tc>
          <w:tcPr>
            <w:tcW w:w="1261" w:type="dxa"/>
          </w:tcPr>
          <w:p w14:paraId="3F50667D" w14:textId="77777777" w:rsidR="00C9244B" w:rsidRDefault="00C9244B" w:rsidP="006E5D0B">
            <w:r>
              <w:t xml:space="preserve">    B-B10.5</w:t>
            </w:r>
          </w:p>
        </w:tc>
        <w:tc>
          <w:tcPr>
            <w:tcW w:w="6379" w:type="dxa"/>
          </w:tcPr>
          <w:p w14:paraId="0A789C0F" w14:textId="77777777" w:rsidR="00C9244B" w:rsidRDefault="00C9244B" w:rsidP="006E5D0B">
            <w:r>
              <w:t>Een uitslag bevat minimaal 1 coureur/plaats combinatie.</w:t>
            </w:r>
          </w:p>
        </w:tc>
        <w:tc>
          <w:tcPr>
            <w:tcW w:w="1134" w:type="dxa"/>
          </w:tcPr>
          <w:p w14:paraId="5007AC56" w14:textId="77777777" w:rsidR="00C9244B" w:rsidRDefault="00C9244B" w:rsidP="006E5D0B">
            <w:r>
              <w:t>M</w:t>
            </w:r>
          </w:p>
        </w:tc>
      </w:tr>
      <w:tr w:rsidR="00C9244B" w:rsidRPr="00AF05C3" w14:paraId="5EB6EAAB" w14:textId="77777777" w:rsidTr="006E5D0B">
        <w:tc>
          <w:tcPr>
            <w:tcW w:w="1261" w:type="dxa"/>
          </w:tcPr>
          <w:p w14:paraId="1B345863" w14:textId="77777777" w:rsidR="00C9244B" w:rsidRDefault="00C9244B" w:rsidP="006E5D0B">
            <w:r>
              <w:t>FR-B11</w:t>
            </w:r>
          </w:p>
        </w:tc>
        <w:tc>
          <w:tcPr>
            <w:tcW w:w="6379" w:type="dxa"/>
          </w:tcPr>
          <w:p w14:paraId="422F9286" w14:textId="77777777" w:rsidR="00C9244B" w:rsidRDefault="00C9244B" w:rsidP="006E5D0B">
            <w:r>
              <w:t>Een scoresystem beheren</w:t>
            </w:r>
          </w:p>
        </w:tc>
        <w:tc>
          <w:tcPr>
            <w:tcW w:w="1134" w:type="dxa"/>
          </w:tcPr>
          <w:p w14:paraId="3615003D" w14:textId="77777777" w:rsidR="00C9244B" w:rsidRDefault="00C9244B" w:rsidP="006E5D0B">
            <w:r>
              <w:t>M</w:t>
            </w:r>
          </w:p>
        </w:tc>
      </w:tr>
      <w:tr w:rsidR="00C9244B" w:rsidRPr="00AF05C3" w14:paraId="25D29F80" w14:textId="77777777" w:rsidTr="006E5D0B">
        <w:tc>
          <w:tcPr>
            <w:tcW w:w="1261" w:type="dxa"/>
          </w:tcPr>
          <w:p w14:paraId="2A55790A" w14:textId="77777777" w:rsidR="00C9244B" w:rsidRDefault="00C9244B" w:rsidP="006E5D0B">
            <w:r>
              <w:t xml:space="preserve">    B-B11.1</w:t>
            </w:r>
          </w:p>
        </w:tc>
        <w:tc>
          <w:tcPr>
            <w:tcW w:w="6379" w:type="dxa"/>
          </w:tcPr>
          <w:p w14:paraId="2C114316" w14:textId="77777777" w:rsidR="00C9244B" w:rsidRDefault="00C9244B" w:rsidP="006E5D0B">
            <w:r>
              <w:t>Een scoresysteem heeft een unieke naam en deze mag niet leeg zijn</w:t>
            </w:r>
          </w:p>
        </w:tc>
        <w:tc>
          <w:tcPr>
            <w:tcW w:w="1134" w:type="dxa"/>
          </w:tcPr>
          <w:p w14:paraId="2D475D4A" w14:textId="77777777" w:rsidR="00C9244B" w:rsidRDefault="00C9244B" w:rsidP="006E5D0B">
            <w:r>
              <w:t>M</w:t>
            </w:r>
          </w:p>
        </w:tc>
      </w:tr>
      <w:tr w:rsidR="00C9244B" w:rsidRPr="00AF05C3" w14:paraId="25D0EA96" w14:textId="77777777" w:rsidTr="006E5D0B">
        <w:tc>
          <w:tcPr>
            <w:tcW w:w="1261" w:type="dxa"/>
          </w:tcPr>
          <w:p w14:paraId="1C3DAD25" w14:textId="77777777" w:rsidR="00C9244B" w:rsidRDefault="00C9244B" w:rsidP="006E5D0B">
            <w:r>
              <w:t xml:space="preserve">    B-B11.2</w:t>
            </w:r>
          </w:p>
        </w:tc>
        <w:tc>
          <w:tcPr>
            <w:tcW w:w="6379" w:type="dxa"/>
          </w:tcPr>
          <w:p w14:paraId="05282E66" w14:textId="77777777" w:rsidR="00C9244B" w:rsidRDefault="00C9244B" w:rsidP="006E5D0B">
            <w:r>
              <w:t>Een scoresysteem bevat minimaal een definitie voor de winnaar</w:t>
            </w:r>
          </w:p>
        </w:tc>
        <w:tc>
          <w:tcPr>
            <w:tcW w:w="1134" w:type="dxa"/>
          </w:tcPr>
          <w:p w14:paraId="7188BD3E" w14:textId="77777777" w:rsidR="00C9244B" w:rsidRDefault="00C9244B" w:rsidP="006E5D0B">
            <w:r>
              <w:t>M</w:t>
            </w:r>
          </w:p>
        </w:tc>
      </w:tr>
      <w:tr w:rsidR="00C9244B" w:rsidRPr="00AF05C3" w14:paraId="30E0CCBC" w14:textId="77777777" w:rsidTr="006E5D0B">
        <w:tc>
          <w:tcPr>
            <w:tcW w:w="1261" w:type="dxa"/>
          </w:tcPr>
          <w:p w14:paraId="5AC44818" w14:textId="77777777" w:rsidR="00C9244B" w:rsidRDefault="00C9244B" w:rsidP="006E5D0B">
            <w:r>
              <w:t xml:space="preserve">    B-B11.3</w:t>
            </w:r>
          </w:p>
        </w:tc>
        <w:tc>
          <w:tcPr>
            <w:tcW w:w="6379" w:type="dxa"/>
          </w:tcPr>
          <w:p w14:paraId="370EA520" w14:textId="77777777" w:rsidR="00C9244B" w:rsidRDefault="00C9244B" w:rsidP="006E5D0B">
            <w:r>
              <w:t xml:space="preserve">Een scoresysteem bevat voor elke positie hoeveel punten de positie oplevert. </w:t>
            </w:r>
          </w:p>
        </w:tc>
        <w:tc>
          <w:tcPr>
            <w:tcW w:w="1134" w:type="dxa"/>
          </w:tcPr>
          <w:p w14:paraId="47E17F63" w14:textId="77777777" w:rsidR="00C9244B" w:rsidRDefault="00C9244B" w:rsidP="006E5D0B">
            <w:r>
              <w:t>M</w:t>
            </w:r>
          </w:p>
        </w:tc>
      </w:tr>
      <w:tr w:rsidR="00C9244B" w:rsidRPr="00AF05C3" w14:paraId="748D25FC" w14:textId="77777777" w:rsidTr="006E5D0B">
        <w:tc>
          <w:tcPr>
            <w:tcW w:w="1261" w:type="dxa"/>
          </w:tcPr>
          <w:p w14:paraId="3B1B24FC" w14:textId="77777777" w:rsidR="00C9244B" w:rsidRDefault="00C9244B" w:rsidP="006E5D0B">
            <w:r>
              <w:t xml:space="preserve">    B-B11.4</w:t>
            </w:r>
          </w:p>
        </w:tc>
        <w:tc>
          <w:tcPr>
            <w:tcW w:w="6379" w:type="dxa"/>
          </w:tcPr>
          <w:p w14:paraId="1B66A57A" w14:textId="77777777" w:rsidR="00C9244B" w:rsidRDefault="00C9244B" w:rsidP="006E5D0B">
            <w:r>
              <w:t>Vanaf de eerste positie waarvoor 0 wordt ingevuld, worden geen punten toegekend voor lagere posities</w:t>
            </w:r>
          </w:p>
        </w:tc>
        <w:tc>
          <w:tcPr>
            <w:tcW w:w="1134" w:type="dxa"/>
          </w:tcPr>
          <w:p w14:paraId="4BE6E933" w14:textId="77777777" w:rsidR="00C9244B" w:rsidRDefault="00C9244B" w:rsidP="006E5D0B">
            <w:r>
              <w:t>M</w:t>
            </w:r>
          </w:p>
        </w:tc>
      </w:tr>
      <w:tr w:rsidR="00C9244B" w:rsidRPr="00AF05C3" w14:paraId="51CCDC3F" w14:textId="77777777" w:rsidTr="006E5D0B">
        <w:tc>
          <w:tcPr>
            <w:tcW w:w="1261" w:type="dxa"/>
          </w:tcPr>
          <w:p w14:paraId="65F73A4B" w14:textId="77777777" w:rsidR="00C9244B" w:rsidRDefault="00C9244B" w:rsidP="006E5D0B">
            <w:r>
              <w:t xml:space="preserve">    B-B11.5</w:t>
            </w:r>
          </w:p>
        </w:tc>
        <w:tc>
          <w:tcPr>
            <w:tcW w:w="6379" w:type="dxa"/>
          </w:tcPr>
          <w:p w14:paraId="588431ED" w14:textId="77777777" w:rsidR="00C9244B" w:rsidRDefault="00C9244B" w:rsidP="006E5D0B">
            <w:r>
              <w:t>Een scoresysteem bevat hoeveel punten het rijden van de snelste ronde oplevert</w:t>
            </w:r>
          </w:p>
        </w:tc>
        <w:tc>
          <w:tcPr>
            <w:tcW w:w="1134" w:type="dxa"/>
          </w:tcPr>
          <w:p w14:paraId="627C3367" w14:textId="77777777" w:rsidR="00C9244B" w:rsidRDefault="00C9244B" w:rsidP="006E5D0B">
            <w:r>
              <w:t>M</w:t>
            </w:r>
          </w:p>
        </w:tc>
      </w:tr>
      <w:tr w:rsidR="00C9244B" w:rsidRPr="00AF05C3" w14:paraId="4E1B7D9F" w14:textId="77777777" w:rsidTr="006E5D0B">
        <w:tc>
          <w:tcPr>
            <w:tcW w:w="1261" w:type="dxa"/>
          </w:tcPr>
          <w:p w14:paraId="3B2A30F5" w14:textId="77777777" w:rsidR="00C9244B" w:rsidRDefault="00C9244B" w:rsidP="006E5D0B">
            <w:r>
              <w:t xml:space="preserve">    B-B11.6</w:t>
            </w:r>
          </w:p>
        </w:tc>
        <w:tc>
          <w:tcPr>
            <w:tcW w:w="6379" w:type="dxa"/>
          </w:tcPr>
          <w:p w14:paraId="5CA4F933" w14:textId="77777777" w:rsidR="00C9244B" w:rsidRDefault="00C9244B" w:rsidP="006E5D0B">
            <w:r>
              <w:t xml:space="preserve">Een scoresysteem bevat hoeveel punten een </w:t>
            </w:r>
            <w:proofErr w:type="spellStart"/>
            <w:r>
              <w:t>poleposition</w:t>
            </w:r>
            <w:proofErr w:type="spellEnd"/>
            <w:r>
              <w:t xml:space="preserve"> oplevert</w:t>
            </w:r>
          </w:p>
        </w:tc>
        <w:tc>
          <w:tcPr>
            <w:tcW w:w="1134" w:type="dxa"/>
          </w:tcPr>
          <w:p w14:paraId="3FF8FD55" w14:textId="77777777" w:rsidR="00C9244B" w:rsidRDefault="00C9244B" w:rsidP="006E5D0B">
            <w:r>
              <w:t>C</w:t>
            </w:r>
          </w:p>
        </w:tc>
      </w:tr>
      <w:tr w:rsidR="00C9244B" w:rsidRPr="00AF05C3" w14:paraId="4E930D96" w14:textId="77777777" w:rsidTr="006E5D0B">
        <w:tc>
          <w:tcPr>
            <w:tcW w:w="1261" w:type="dxa"/>
          </w:tcPr>
          <w:p w14:paraId="0FAF0B24" w14:textId="77777777" w:rsidR="00C9244B" w:rsidRDefault="00C9244B" w:rsidP="006E5D0B">
            <w:r>
              <w:t xml:space="preserve">    B-B11.7</w:t>
            </w:r>
          </w:p>
        </w:tc>
        <w:tc>
          <w:tcPr>
            <w:tcW w:w="6379" w:type="dxa"/>
          </w:tcPr>
          <w:p w14:paraId="494B1767" w14:textId="77777777" w:rsidR="00C9244B" w:rsidRDefault="00C9244B" w:rsidP="006E5D0B">
            <w:r>
              <w:t>Een scoresysteem kan niet verwijderd worden als het nog aan een seizoen gekoppeld is.</w:t>
            </w:r>
          </w:p>
        </w:tc>
        <w:tc>
          <w:tcPr>
            <w:tcW w:w="1134" w:type="dxa"/>
          </w:tcPr>
          <w:p w14:paraId="60CDB484" w14:textId="77777777" w:rsidR="00C9244B" w:rsidRDefault="00C9244B" w:rsidP="006E5D0B">
            <w:r>
              <w:t>M</w:t>
            </w:r>
          </w:p>
        </w:tc>
      </w:tr>
      <w:tr w:rsidR="00C9244B" w:rsidRPr="00AF05C3" w14:paraId="45EB14AD" w14:textId="77777777" w:rsidTr="006E5D0B">
        <w:tc>
          <w:tcPr>
            <w:tcW w:w="1261" w:type="dxa"/>
          </w:tcPr>
          <w:p w14:paraId="7A7D00F7" w14:textId="77777777" w:rsidR="00C9244B" w:rsidRDefault="00C9244B" w:rsidP="006E5D0B">
            <w:r>
              <w:t>FR-B12</w:t>
            </w:r>
          </w:p>
        </w:tc>
        <w:tc>
          <w:tcPr>
            <w:tcW w:w="6379" w:type="dxa"/>
          </w:tcPr>
          <w:p w14:paraId="289AFCE4" w14:textId="77777777" w:rsidR="00C9244B" w:rsidRDefault="00C9244B" w:rsidP="006E5D0B">
            <w:r>
              <w:t>Een scoresysteem koppelen aan een seizoen</w:t>
            </w:r>
          </w:p>
        </w:tc>
        <w:tc>
          <w:tcPr>
            <w:tcW w:w="1134" w:type="dxa"/>
          </w:tcPr>
          <w:p w14:paraId="5CE485BA" w14:textId="77777777" w:rsidR="00C9244B" w:rsidRDefault="00C9244B" w:rsidP="006E5D0B">
            <w:r>
              <w:t>M</w:t>
            </w:r>
          </w:p>
        </w:tc>
      </w:tr>
      <w:tr w:rsidR="00C9244B" w:rsidRPr="00AF05C3" w14:paraId="2C1B4EF9" w14:textId="77777777" w:rsidTr="006E5D0B">
        <w:tc>
          <w:tcPr>
            <w:tcW w:w="1261" w:type="dxa"/>
          </w:tcPr>
          <w:p w14:paraId="6684FE19" w14:textId="77777777" w:rsidR="00C9244B" w:rsidRDefault="00C9244B" w:rsidP="006E5D0B">
            <w:r>
              <w:lastRenderedPageBreak/>
              <w:t xml:space="preserve">    B-B12.1</w:t>
            </w:r>
          </w:p>
        </w:tc>
        <w:tc>
          <w:tcPr>
            <w:tcW w:w="6379" w:type="dxa"/>
          </w:tcPr>
          <w:p w14:paraId="1714E957" w14:textId="77777777" w:rsidR="00C9244B" w:rsidRDefault="00C9244B" w:rsidP="006E5D0B">
            <w:r>
              <w:t>Indien er al een scoresysteem gekoppeld is aan een seizoen wordt het oude scoresysteem ontkoppeld</w:t>
            </w:r>
          </w:p>
        </w:tc>
        <w:tc>
          <w:tcPr>
            <w:tcW w:w="1134" w:type="dxa"/>
          </w:tcPr>
          <w:p w14:paraId="1848636F" w14:textId="77777777" w:rsidR="00C9244B" w:rsidRDefault="00C9244B" w:rsidP="006E5D0B">
            <w:r>
              <w:t>M</w:t>
            </w:r>
          </w:p>
        </w:tc>
      </w:tr>
      <w:tr w:rsidR="00C9244B" w:rsidRPr="00AF05C3" w14:paraId="16DCE2D7" w14:textId="77777777" w:rsidTr="006E5D0B">
        <w:tc>
          <w:tcPr>
            <w:tcW w:w="1261" w:type="dxa"/>
          </w:tcPr>
          <w:p w14:paraId="2EB18265" w14:textId="77777777" w:rsidR="00C9244B" w:rsidRDefault="00C9244B" w:rsidP="006E5D0B">
            <w:r>
              <w:t>FR-B13</w:t>
            </w:r>
          </w:p>
        </w:tc>
        <w:tc>
          <w:tcPr>
            <w:tcW w:w="6379" w:type="dxa"/>
          </w:tcPr>
          <w:p w14:paraId="6AE431A8" w14:textId="77777777" w:rsidR="00C9244B" w:rsidRDefault="00C9244B" w:rsidP="006E5D0B">
            <w:r>
              <w:t>Een racekwalificatie beheren</w:t>
            </w:r>
          </w:p>
        </w:tc>
        <w:tc>
          <w:tcPr>
            <w:tcW w:w="1134" w:type="dxa"/>
          </w:tcPr>
          <w:p w14:paraId="4F51F97C" w14:textId="77777777" w:rsidR="00C9244B" w:rsidRDefault="00C9244B" w:rsidP="006E5D0B">
            <w:r>
              <w:t>C</w:t>
            </w:r>
          </w:p>
        </w:tc>
      </w:tr>
      <w:tr w:rsidR="00C9244B" w:rsidRPr="00AF05C3" w14:paraId="036EE8DC" w14:textId="77777777" w:rsidTr="006E5D0B">
        <w:tc>
          <w:tcPr>
            <w:tcW w:w="1261" w:type="dxa"/>
          </w:tcPr>
          <w:p w14:paraId="32F70EF3" w14:textId="77777777" w:rsidR="00C9244B" w:rsidRDefault="00C9244B" w:rsidP="006E5D0B">
            <w:r>
              <w:t>FR-B14</w:t>
            </w:r>
          </w:p>
        </w:tc>
        <w:tc>
          <w:tcPr>
            <w:tcW w:w="6379" w:type="dxa"/>
          </w:tcPr>
          <w:p w14:paraId="4B0546A2" w14:textId="77777777" w:rsidR="00C9244B" w:rsidRDefault="00C9244B" w:rsidP="006E5D0B">
            <w:r>
              <w:t>Een snelste ronde beheren</w:t>
            </w:r>
          </w:p>
        </w:tc>
        <w:tc>
          <w:tcPr>
            <w:tcW w:w="1134" w:type="dxa"/>
          </w:tcPr>
          <w:p w14:paraId="2473A432" w14:textId="77777777" w:rsidR="00C9244B" w:rsidRDefault="00C9244B" w:rsidP="006E5D0B">
            <w:r>
              <w:t>C</w:t>
            </w:r>
          </w:p>
        </w:tc>
      </w:tr>
    </w:tbl>
    <w:p w14:paraId="6C7CC588" w14:textId="77777777" w:rsidR="00BA1D56" w:rsidRDefault="001A1441" w:rsidP="001A1441">
      <w:pPr>
        <w:pStyle w:val="Heading2"/>
      </w:pPr>
      <w:bookmarkStart w:id="8" w:name="_Toc4505557"/>
      <w:r>
        <w:t>Statistiekensysteem</w:t>
      </w:r>
      <w:bookmarkEnd w:id="8"/>
    </w:p>
    <w:tbl>
      <w:tblPr>
        <w:tblStyle w:val="GridTable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proofErr w:type="spellStart"/>
            <w:r>
              <w:t>MoSCoW</w:t>
            </w:r>
            <w:proofErr w:type="spellEnd"/>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Heading2"/>
      </w:pPr>
      <w:bookmarkStart w:id="9" w:name="_Toc4505558"/>
      <w:r>
        <w:t>Kwaliteitseisen Algemeen</w:t>
      </w:r>
      <w:bookmarkEnd w:id="9"/>
    </w:p>
    <w:tbl>
      <w:tblPr>
        <w:tblStyle w:val="GridTable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proofErr w:type="spellStart"/>
            <w:r>
              <w:t>MoSCoW</w:t>
            </w:r>
            <w:proofErr w:type="spellEnd"/>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7C61ADA5" w:rsidR="00BB09EA" w:rsidRDefault="00BB09EA" w:rsidP="00BB09EA">
            <w:r>
              <w:t>K-ALG02</w:t>
            </w:r>
            <w:r w:rsidR="00352311">
              <w:t>.1</w:t>
            </w:r>
          </w:p>
        </w:tc>
        <w:tc>
          <w:tcPr>
            <w:tcW w:w="6140" w:type="dxa"/>
          </w:tcPr>
          <w:p w14:paraId="34133C89" w14:textId="69AB33FC" w:rsidR="00BB09EA" w:rsidRDefault="00BB09EA" w:rsidP="000A052C">
            <w:r>
              <w:t xml:space="preserve">De </w:t>
            </w:r>
            <w:r w:rsidR="00352311">
              <w:t xml:space="preserve">statistieken </w:t>
            </w:r>
            <w:r>
              <w:t xml:space="preserve">UI wordt gemaakt via ASP.NET </w:t>
            </w:r>
            <w:proofErr w:type="spellStart"/>
            <w:r w:rsidR="00571F94">
              <w:t>mvc</w:t>
            </w:r>
            <w:proofErr w:type="spellEnd"/>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37434F03" w:rsidR="00BB09EA" w:rsidRDefault="00352311" w:rsidP="00352311">
            <w:r>
              <w:t>K-ALG02.2</w:t>
            </w:r>
          </w:p>
        </w:tc>
        <w:tc>
          <w:tcPr>
            <w:tcW w:w="6140" w:type="dxa"/>
          </w:tcPr>
          <w:p w14:paraId="6FDFA44F" w14:textId="52B1FC2C" w:rsidR="00BB09EA" w:rsidRDefault="00352311" w:rsidP="00352311">
            <w:r>
              <w:t>De beheers UI wordt gemaakt via WPF</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 xml:space="preserve">Bij het maken van koppelingen van bestaande data, wordt bij het invoeren </w:t>
            </w:r>
            <w:proofErr w:type="spellStart"/>
            <w:r>
              <w:t>realtime</w:t>
            </w:r>
            <w:proofErr w:type="spellEnd"/>
            <w:r>
              <w:t xml:space="preserv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233DF457" w14:textId="77777777" w:rsidR="0056741C" w:rsidRDefault="0056741C" w:rsidP="00887B7C">
      <w:pPr>
        <w:pStyle w:val="Heading1"/>
      </w:pPr>
    </w:p>
    <w:p w14:paraId="3A12365F" w14:textId="77777777" w:rsidR="0056741C" w:rsidRDefault="0056741C">
      <w:pPr>
        <w:rPr>
          <w:rFonts w:asciiTheme="majorHAnsi" w:eastAsiaTheme="majorEastAsia" w:hAnsiTheme="majorHAnsi" w:cstheme="majorBidi"/>
          <w:color w:val="3F251D" w:themeColor="accent1"/>
          <w:sz w:val="30"/>
          <w:szCs w:val="30"/>
        </w:rPr>
      </w:pPr>
      <w:r>
        <w:br w:type="page"/>
      </w:r>
    </w:p>
    <w:p w14:paraId="6C7CC5AA" w14:textId="4DD29D87" w:rsidR="002A47B4" w:rsidRDefault="00887B7C" w:rsidP="00887B7C">
      <w:pPr>
        <w:pStyle w:val="Heading1"/>
      </w:pPr>
      <w:bookmarkStart w:id="10" w:name="_Toc4505559"/>
      <w:proofErr w:type="spellStart"/>
      <w:r>
        <w:lastRenderedPageBreak/>
        <w:t>Use</w:t>
      </w:r>
      <w:proofErr w:type="spellEnd"/>
      <w:r>
        <w:t xml:space="preserve"> cases</w:t>
      </w:r>
      <w:bookmarkEnd w:id="10"/>
    </w:p>
    <w:p w14:paraId="26A5F04D" w14:textId="3F3F1C25" w:rsidR="00BE024E" w:rsidRPr="00BE024E" w:rsidRDefault="00BE024E" w:rsidP="00BE024E">
      <w:r w:rsidRPr="00BE024E">
        <w:t xml:space="preserve">In onderstaande </w:t>
      </w:r>
      <w:proofErr w:type="spellStart"/>
      <w:r w:rsidRPr="00BE024E">
        <w:t>use</w:t>
      </w:r>
      <w:proofErr w:type="spellEnd"/>
      <w:r w:rsidRPr="00BE024E">
        <w:t xml:space="preserve"> cases zi</w:t>
      </w:r>
      <w:r>
        <w:t xml:space="preserve">jn de requirements met een Must prioriteit uitgewerkt. </w:t>
      </w:r>
    </w:p>
    <w:tbl>
      <w:tblPr>
        <w:tblStyle w:val="GridTable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7511A2" w14:paraId="6DEA99B9" w14:textId="77777777" w:rsidTr="003A2BA8">
        <w:tc>
          <w:tcPr>
            <w:tcW w:w="1586" w:type="dxa"/>
          </w:tcPr>
          <w:p w14:paraId="6FEFF5A4" w14:textId="3406D083" w:rsidR="007511A2" w:rsidRDefault="007511A2" w:rsidP="000A052C">
            <w:r>
              <w:t>Requirement(s)</w:t>
            </w:r>
          </w:p>
        </w:tc>
        <w:tc>
          <w:tcPr>
            <w:tcW w:w="6830" w:type="dxa"/>
            <w:gridSpan w:val="2"/>
          </w:tcPr>
          <w:p w14:paraId="60170368" w14:textId="0FA2A6A4" w:rsidR="007511A2" w:rsidRDefault="007511A2" w:rsidP="000A052C">
            <w:r>
              <w:t>FR-B01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4018D7">
            <w:pPr>
              <w:pStyle w:val="ListParagraph"/>
              <w:numPr>
                <w:ilvl w:val="0"/>
                <w:numId w:val="3"/>
              </w:numPr>
            </w:pPr>
            <w:r>
              <w:t>De actor geeft aan een nieuwe racediscipline te willen toevoegen</w:t>
            </w:r>
            <w:r w:rsidR="00703CCA">
              <w:t>.</w:t>
            </w:r>
          </w:p>
          <w:p w14:paraId="7E443C47" w14:textId="425B7987" w:rsidR="00A607AA" w:rsidRDefault="009C7EAF" w:rsidP="004018D7">
            <w:pPr>
              <w:pStyle w:val="ListParagraph"/>
              <w:numPr>
                <w:ilvl w:val="0"/>
                <w:numId w:val="3"/>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4018D7">
            <w:pPr>
              <w:pStyle w:val="ListParagraph"/>
              <w:numPr>
                <w:ilvl w:val="0"/>
                <w:numId w:val="3"/>
              </w:numPr>
            </w:pPr>
            <w:r>
              <w:t>De actor voert de gegevens van de racediscipline in en bevestigt</w:t>
            </w:r>
            <w:r w:rsidR="00703CCA">
              <w:t>.</w:t>
            </w:r>
          </w:p>
          <w:p w14:paraId="75187EE5" w14:textId="64A5EA9D" w:rsidR="00F66031" w:rsidRDefault="00F66031" w:rsidP="004018D7">
            <w:pPr>
              <w:pStyle w:val="ListParagraph"/>
              <w:numPr>
                <w:ilvl w:val="0"/>
                <w:numId w:val="3"/>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t>Uitzonderingen</w:t>
            </w:r>
          </w:p>
        </w:tc>
        <w:tc>
          <w:tcPr>
            <w:tcW w:w="6830" w:type="dxa"/>
            <w:gridSpan w:val="2"/>
          </w:tcPr>
          <w:p w14:paraId="2926FD99" w14:textId="07934C61" w:rsidR="00A607AA" w:rsidRDefault="00F66031" w:rsidP="004018D7">
            <w:pPr>
              <w:pStyle w:val="ListParagraph"/>
              <w:numPr>
                <w:ilvl w:val="0"/>
                <w:numId w:val="4"/>
              </w:numPr>
            </w:pPr>
            <w:r>
              <w:t>Niet alle benodigde gegevens zijn ingevoerd</w:t>
            </w:r>
            <w:r w:rsidR="00D73B20">
              <w:t xml:space="preserve"> (zie B-B01.1)</w:t>
            </w:r>
            <w:r>
              <w:t>. Toon een melding en ga terug naar stap 3.</w:t>
            </w:r>
          </w:p>
          <w:p w14:paraId="42125CF6" w14:textId="705D4710" w:rsidR="00F66031" w:rsidRDefault="00F66031" w:rsidP="004018D7">
            <w:pPr>
              <w:pStyle w:val="ListParagraph"/>
              <w:numPr>
                <w:ilvl w:val="0"/>
                <w:numId w:val="4"/>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GridTable4"/>
        <w:tblW w:w="0" w:type="auto"/>
        <w:tblLook w:val="0620" w:firstRow="1" w:lastRow="0" w:firstColumn="0" w:lastColumn="0" w:noHBand="1" w:noVBand="1"/>
      </w:tblPr>
      <w:tblGrid>
        <w:gridCol w:w="1586"/>
        <w:gridCol w:w="6140"/>
        <w:gridCol w:w="690"/>
        <w:gridCol w:w="24"/>
      </w:tblGrid>
      <w:tr w:rsidR="008A3985" w14:paraId="33AE4979" w14:textId="77777777" w:rsidTr="007511A2">
        <w:trPr>
          <w:cnfStyle w:val="100000000000" w:firstRow="1" w:lastRow="0" w:firstColumn="0" w:lastColumn="0" w:oddVBand="0" w:evenVBand="0" w:oddHBand="0" w:evenHBand="0" w:firstRowFirstColumn="0" w:firstRowLastColumn="0" w:lastRowFirstColumn="0" w:lastRowLastColumn="0"/>
        </w:trPr>
        <w:tc>
          <w:tcPr>
            <w:tcW w:w="1586"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gridSpan w:val="2"/>
          </w:tcPr>
          <w:p w14:paraId="0C04EABF" w14:textId="294553E7" w:rsidR="008A3985" w:rsidRDefault="008A3985" w:rsidP="008A3985">
            <w:r>
              <w:t>UC02</w:t>
            </w:r>
          </w:p>
        </w:tc>
      </w:tr>
      <w:tr w:rsidR="007511A2" w14:paraId="6638AE21" w14:textId="77777777" w:rsidTr="007511A2">
        <w:tc>
          <w:tcPr>
            <w:tcW w:w="1586" w:type="dxa"/>
          </w:tcPr>
          <w:p w14:paraId="1F8BE78C" w14:textId="45037831" w:rsidR="007511A2" w:rsidRDefault="007511A2" w:rsidP="000A052C">
            <w:r>
              <w:t>Requirement(s)</w:t>
            </w:r>
          </w:p>
        </w:tc>
        <w:tc>
          <w:tcPr>
            <w:tcW w:w="6854" w:type="dxa"/>
            <w:gridSpan w:val="3"/>
          </w:tcPr>
          <w:p w14:paraId="6233545F" w14:textId="2DDD347A" w:rsidR="007511A2" w:rsidRDefault="007511A2" w:rsidP="008A3985">
            <w:r>
              <w:t>FR-B01</w:t>
            </w:r>
          </w:p>
        </w:tc>
      </w:tr>
      <w:tr w:rsidR="008A3985" w14:paraId="63B8ED18" w14:textId="77777777" w:rsidTr="007511A2">
        <w:tc>
          <w:tcPr>
            <w:tcW w:w="1586" w:type="dxa"/>
          </w:tcPr>
          <w:p w14:paraId="4045879D" w14:textId="77777777" w:rsidR="008A3985" w:rsidRDefault="008A3985" w:rsidP="000A052C">
            <w:r>
              <w:t>Samenvatting</w:t>
            </w:r>
          </w:p>
        </w:tc>
        <w:tc>
          <w:tcPr>
            <w:tcW w:w="6854" w:type="dxa"/>
            <w:gridSpan w:val="3"/>
          </w:tcPr>
          <w:p w14:paraId="46707803" w14:textId="710C0581" w:rsidR="008A3985" w:rsidRDefault="008A3985" w:rsidP="000A052C">
            <w:r>
              <w:t>Na het selecteren van een racediscipline wordt deze verwijderd</w:t>
            </w:r>
          </w:p>
        </w:tc>
      </w:tr>
      <w:tr w:rsidR="008A3985" w14:paraId="7B4BCA59" w14:textId="77777777" w:rsidTr="007511A2">
        <w:tc>
          <w:tcPr>
            <w:tcW w:w="1586" w:type="dxa"/>
          </w:tcPr>
          <w:p w14:paraId="486CA209" w14:textId="77777777" w:rsidR="008A3985" w:rsidRDefault="008A3985" w:rsidP="000A052C">
            <w:r>
              <w:t>Actoren</w:t>
            </w:r>
          </w:p>
        </w:tc>
        <w:tc>
          <w:tcPr>
            <w:tcW w:w="6854" w:type="dxa"/>
            <w:gridSpan w:val="3"/>
          </w:tcPr>
          <w:p w14:paraId="0A9117D4" w14:textId="77777777" w:rsidR="008A3985" w:rsidRDefault="008A3985" w:rsidP="000A052C">
            <w:r>
              <w:t>Beheerder</w:t>
            </w:r>
          </w:p>
        </w:tc>
      </w:tr>
      <w:tr w:rsidR="008A3985" w14:paraId="225E9453" w14:textId="77777777" w:rsidTr="007511A2">
        <w:tc>
          <w:tcPr>
            <w:tcW w:w="1586" w:type="dxa"/>
          </w:tcPr>
          <w:p w14:paraId="259EAA3A" w14:textId="77777777" w:rsidR="008A3985" w:rsidRDefault="008A3985" w:rsidP="000A052C">
            <w:r>
              <w:t>Aannamen</w:t>
            </w:r>
          </w:p>
        </w:tc>
        <w:tc>
          <w:tcPr>
            <w:tcW w:w="6854" w:type="dxa"/>
            <w:gridSpan w:val="3"/>
          </w:tcPr>
          <w:p w14:paraId="52F52A24" w14:textId="77777777" w:rsidR="008A3985" w:rsidRDefault="008A3985" w:rsidP="000A052C">
            <w:r>
              <w:t>De actor is ingelogd</w:t>
            </w:r>
          </w:p>
        </w:tc>
      </w:tr>
      <w:tr w:rsidR="008A3985" w14:paraId="022B40F7" w14:textId="77777777" w:rsidTr="007511A2">
        <w:tc>
          <w:tcPr>
            <w:tcW w:w="1586" w:type="dxa"/>
          </w:tcPr>
          <w:p w14:paraId="216D078D" w14:textId="77777777" w:rsidR="008A3985" w:rsidRDefault="008A3985" w:rsidP="000A052C">
            <w:r>
              <w:t>Omschrijving</w:t>
            </w:r>
          </w:p>
        </w:tc>
        <w:tc>
          <w:tcPr>
            <w:tcW w:w="6854" w:type="dxa"/>
            <w:gridSpan w:val="3"/>
          </w:tcPr>
          <w:p w14:paraId="6EC76611" w14:textId="38FCB195" w:rsidR="008A3985" w:rsidRDefault="008A3985" w:rsidP="004018D7">
            <w:pPr>
              <w:pStyle w:val="ListParagraph"/>
              <w:numPr>
                <w:ilvl w:val="0"/>
                <w:numId w:val="5"/>
              </w:numPr>
            </w:pPr>
            <w:r>
              <w:t>De actor geeft aan een racediscipline te willen verwijderen.</w:t>
            </w:r>
          </w:p>
          <w:p w14:paraId="72A37CB4" w14:textId="578EA979" w:rsidR="008A3985" w:rsidRDefault="008A3985" w:rsidP="004018D7">
            <w:pPr>
              <w:pStyle w:val="ListParagraph"/>
              <w:numPr>
                <w:ilvl w:val="0"/>
                <w:numId w:val="5"/>
              </w:numPr>
            </w:pPr>
            <w:r>
              <w:t>Het systeem toont een pagina waarop de racediscipline geselecteerd kan worden.</w:t>
            </w:r>
          </w:p>
          <w:p w14:paraId="04F40034" w14:textId="5D7D974B" w:rsidR="008A3985" w:rsidRDefault="008A3985" w:rsidP="004018D7">
            <w:pPr>
              <w:pStyle w:val="ListParagraph"/>
              <w:numPr>
                <w:ilvl w:val="0"/>
                <w:numId w:val="5"/>
              </w:numPr>
            </w:pPr>
            <w:r>
              <w:t>De actor selecteert een racediscipline en bevestigt.</w:t>
            </w:r>
          </w:p>
          <w:p w14:paraId="4035DBD1" w14:textId="77777777" w:rsidR="008A3985" w:rsidRDefault="008A3985" w:rsidP="004018D7">
            <w:pPr>
              <w:pStyle w:val="ListParagraph"/>
              <w:numPr>
                <w:ilvl w:val="0"/>
                <w:numId w:val="5"/>
              </w:numPr>
            </w:pPr>
            <w:r>
              <w:t>Het systeem vraagt of de actor het zeker weet.</w:t>
            </w:r>
          </w:p>
          <w:p w14:paraId="1CC32988" w14:textId="7BC10365" w:rsidR="008A3985" w:rsidRDefault="008A3985" w:rsidP="004018D7">
            <w:pPr>
              <w:pStyle w:val="ListParagraph"/>
              <w:numPr>
                <w:ilvl w:val="0"/>
                <w:numId w:val="5"/>
              </w:numPr>
            </w:pPr>
            <w:r>
              <w:t>De actor bevestigt. [</w:t>
            </w:r>
            <w:r w:rsidR="00161AA8">
              <w:t>A</w:t>
            </w:r>
            <w:r>
              <w:t>1]</w:t>
            </w:r>
          </w:p>
          <w:p w14:paraId="1FB87347" w14:textId="098BE8A1" w:rsidR="008A3985" w:rsidRDefault="008A3985" w:rsidP="004018D7">
            <w:pPr>
              <w:pStyle w:val="ListParagraph"/>
              <w:numPr>
                <w:ilvl w:val="0"/>
                <w:numId w:val="5"/>
              </w:numPr>
            </w:pPr>
            <w:r>
              <w:t>Het systeem verwijdert de racediscipline uit het systeem. [</w:t>
            </w:r>
            <w:r w:rsidR="00161AA8">
              <w:t>1</w:t>
            </w:r>
            <w:r>
              <w:t>]</w:t>
            </w:r>
          </w:p>
        </w:tc>
      </w:tr>
      <w:tr w:rsidR="00161AA8" w:rsidRPr="00161AA8" w14:paraId="4955CDB2" w14:textId="77777777" w:rsidTr="00093F5F">
        <w:trPr>
          <w:gridAfter w:val="1"/>
          <w:wAfter w:w="24" w:type="dxa"/>
        </w:trPr>
        <w:tc>
          <w:tcPr>
            <w:tcW w:w="1586" w:type="dxa"/>
          </w:tcPr>
          <w:p w14:paraId="5698DD42" w14:textId="77777777" w:rsidR="00161AA8" w:rsidRDefault="00161AA8" w:rsidP="00093F5F">
            <w:r>
              <w:t>Alternatieve omschrijving</w:t>
            </w:r>
          </w:p>
        </w:tc>
        <w:tc>
          <w:tcPr>
            <w:tcW w:w="6830" w:type="dxa"/>
            <w:gridSpan w:val="2"/>
          </w:tcPr>
          <w:p w14:paraId="416D06E4" w14:textId="36875F86" w:rsidR="00161AA8" w:rsidRDefault="00161AA8" w:rsidP="00093F5F">
            <w:r>
              <w:t>[A1] De actor annuleert</w:t>
            </w:r>
          </w:p>
          <w:p w14:paraId="3830F5E3" w14:textId="08293554" w:rsidR="00161AA8" w:rsidRPr="00161AA8" w:rsidRDefault="00161AA8" w:rsidP="007C6608">
            <w:pPr>
              <w:pStyle w:val="ListParagraph"/>
              <w:numPr>
                <w:ilvl w:val="0"/>
                <w:numId w:val="49"/>
              </w:numPr>
            </w:pPr>
            <w:r w:rsidRPr="00161AA8">
              <w:t xml:space="preserve">De </w:t>
            </w:r>
            <w:proofErr w:type="spellStart"/>
            <w:r w:rsidRPr="00161AA8">
              <w:t>use</w:t>
            </w:r>
            <w:proofErr w:type="spellEnd"/>
            <w:r w:rsidRPr="00161AA8">
              <w:t xml:space="preserve"> case wordt af</w:t>
            </w:r>
            <w:r>
              <w:t>gebroken</w:t>
            </w:r>
          </w:p>
        </w:tc>
      </w:tr>
      <w:tr w:rsidR="008A3985" w14:paraId="222DC42D" w14:textId="77777777" w:rsidTr="007511A2">
        <w:tc>
          <w:tcPr>
            <w:tcW w:w="1586" w:type="dxa"/>
          </w:tcPr>
          <w:p w14:paraId="5067F2DC" w14:textId="061CF77D" w:rsidR="008A3985" w:rsidRDefault="008A3985" w:rsidP="000A052C">
            <w:r>
              <w:t>Uitzonderingen</w:t>
            </w:r>
          </w:p>
        </w:tc>
        <w:tc>
          <w:tcPr>
            <w:tcW w:w="6854" w:type="dxa"/>
            <w:gridSpan w:val="3"/>
          </w:tcPr>
          <w:p w14:paraId="368EDFD5" w14:textId="29B06C4F" w:rsidR="008A3985" w:rsidRDefault="008A3985" w:rsidP="004018D7">
            <w:pPr>
              <w:pStyle w:val="ListParagraph"/>
              <w:numPr>
                <w:ilvl w:val="0"/>
                <w:numId w:val="6"/>
              </w:numPr>
            </w:pPr>
            <w:r>
              <w:t xml:space="preserve">De racediscipline heeft nog </w:t>
            </w:r>
            <w:r w:rsidR="000601AC">
              <w:t>seizoenen</w:t>
            </w:r>
            <w:r>
              <w:t xml:space="preserve"> gekoppeld</w:t>
            </w:r>
            <w:r w:rsidR="007907E0">
              <w:t xml:space="preserve"> (zie </w:t>
            </w:r>
            <w:r w:rsidR="005D5C1D">
              <w:t>B-</w:t>
            </w:r>
            <w:r w:rsidR="007907E0">
              <w:t>B01.2)</w:t>
            </w:r>
            <w:r>
              <w:t xml:space="preserve">. Het systeem geeft een foutmelding en annuleert de </w:t>
            </w:r>
            <w:proofErr w:type="spellStart"/>
            <w:r>
              <w:t>use</w:t>
            </w:r>
            <w:proofErr w:type="spellEnd"/>
            <w:r>
              <w:t xml:space="preserve"> case</w:t>
            </w:r>
          </w:p>
        </w:tc>
      </w:tr>
      <w:tr w:rsidR="008A3985" w14:paraId="398CF9BF" w14:textId="77777777" w:rsidTr="007511A2">
        <w:tc>
          <w:tcPr>
            <w:tcW w:w="1586" w:type="dxa"/>
          </w:tcPr>
          <w:p w14:paraId="50CBA500" w14:textId="77777777" w:rsidR="008A3985" w:rsidRDefault="008A3985" w:rsidP="000A052C">
            <w:r>
              <w:t>Resultaat</w:t>
            </w:r>
          </w:p>
        </w:tc>
        <w:tc>
          <w:tcPr>
            <w:tcW w:w="6854" w:type="dxa"/>
            <w:gridSpan w:val="3"/>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GridTable4"/>
        <w:tblW w:w="0" w:type="auto"/>
        <w:tblLook w:val="0620" w:firstRow="1" w:lastRow="0" w:firstColumn="0" w:lastColumn="0" w:noHBand="1" w:noVBand="1"/>
      </w:tblPr>
      <w:tblGrid>
        <w:gridCol w:w="1586"/>
        <w:gridCol w:w="6140"/>
        <w:gridCol w:w="708"/>
      </w:tblGrid>
      <w:tr w:rsidR="008A3985" w14:paraId="1E6DF10A" w14:textId="77777777" w:rsidTr="00AA12E5">
        <w:trPr>
          <w:cnfStyle w:val="100000000000" w:firstRow="1" w:lastRow="0" w:firstColumn="0" w:lastColumn="0" w:oddVBand="0" w:evenVBand="0" w:oddHBand="0" w:evenHBand="0" w:firstRowFirstColumn="0" w:firstRowLastColumn="0" w:lastRowFirstColumn="0" w:lastRowLastColumn="0"/>
        </w:trPr>
        <w:tc>
          <w:tcPr>
            <w:tcW w:w="1586" w:type="dxa"/>
          </w:tcPr>
          <w:p w14:paraId="21BA7D96" w14:textId="77777777" w:rsidR="008A3985" w:rsidRDefault="008A3985" w:rsidP="000A052C">
            <w:r>
              <w:lastRenderedPageBreak/>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AA12E5" w14:paraId="14FB9E73" w14:textId="77777777" w:rsidTr="00AA12E5">
        <w:tc>
          <w:tcPr>
            <w:tcW w:w="1586" w:type="dxa"/>
          </w:tcPr>
          <w:p w14:paraId="5B571E08" w14:textId="5C47E44F" w:rsidR="00AA12E5" w:rsidRDefault="00AA12E5" w:rsidP="000A052C">
            <w:r>
              <w:t>Requirement(s)</w:t>
            </w:r>
          </w:p>
        </w:tc>
        <w:tc>
          <w:tcPr>
            <w:tcW w:w="6848" w:type="dxa"/>
            <w:gridSpan w:val="2"/>
          </w:tcPr>
          <w:p w14:paraId="736F6ED4" w14:textId="3DF9CB7E" w:rsidR="00AA12E5" w:rsidRDefault="00AA12E5" w:rsidP="00E27759">
            <w:r>
              <w:t>FR-B02</w:t>
            </w:r>
          </w:p>
        </w:tc>
      </w:tr>
      <w:tr w:rsidR="008A3985" w14:paraId="761EFB15" w14:textId="77777777" w:rsidTr="00AA12E5">
        <w:tc>
          <w:tcPr>
            <w:tcW w:w="1586" w:type="dxa"/>
          </w:tcPr>
          <w:p w14:paraId="7AC4D490" w14:textId="77777777" w:rsidR="008A3985" w:rsidRDefault="008A3985" w:rsidP="000A052C">
            <w:r>
              <w:t>Samenvatting</w:t>
            </w:r>
          </w:p>
        </w:tc>
        <w:tc>
          <w:tcPr>
            <w:tcW w:w="6848"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AA12E5">
        <w:tc>
          <w:tcPr>
            <w:tcW w:w="1586" w:type="dxa"/>
          </w:tcPr>
          <w:p w14:paraId="1D934373" w14:textId="77777777" w:rsidR="008A3985" w:rsidRDefault="008A3985" w:rsidP="000A052C">
            <w:r>
              <w:t>Actoren</w:t>
            </w:r>
          </w:p>
        </w:tc>
        <w:tc>
          <w:tcPr>
            <w:tcW w:w="6848" w:type="dxa"/>
            <w:gridSpan w:val="2"/>
          </w:tcPr>
          <w:p w14:paraId="358F5F21" w14:textId="77777777" w:rsidR="008A3985" w:rsidRDefault="008A3985" w:rsidP="000A052C">
            <w:r>
              <w:t>Beheerder</w:t>
            </w:r>
          </w:p>
        </w:tc>
      </w:tr>
      <w:tr w:rsidR="008A3985" w14:paraId="18C81F46" w14:textId="77777777" w:rsidTr="00AA12E5">
        <w:tc>
          <w:tcPr>
            <w:tcW w:w="1586" w:type="dxa"/>
          </w:tcPr>
          <w:p w14:paraId="5D01069C" w14:textId="77777777" w:rsidR="008A3985" w:rsidRDefault="008A3985" w:rsidP="000A052C">
            <w:r>
              <w:t>Aannamen</w:t>
            </w:r>
          </w:p>
        </w:tc>
        <w:tc>
          <w:tcPr>
            <w:tcW w:w="6848" w:type="dxa"/>
            <w:gridSpan w:val="2"/>
          </w:tcPr>
          <w:p w14:paraId="0B676631" w14:textId="77777777" w:rsidR="008A3985" w:rsidRDefault="008A3985" w:rsidP="000A052C">
            <w:r>
              <w:t>De actor is ingelogd</w:t>
            </w:r>
          </w:p>
        </w:tc>
      </w:tr>
      <w:tr w:rsidR="008A3985" w14:paraId="58463C89" w14:textId="77777777" w:rsidTr="00AA12E5">
        <w:tc>
          <w:tcPr>
            <w:tcW w:w="1586" w:type="dxa"/>
          </w:tcPr>
          <w:p w14:paraId="5064801E" w14:textId="77777777" w:rsidR="008A3985" w:rsidRDefault="008A3985" w:rsidP="000A052C">
            <w:r>
              <w:t>Omschrijving</w:t>
            </w:r>
          </w:p>
        </w:tc>
        <w:tc>
          <w:tcPr>
            <w:tcW w:w="6848" w:type="dxa"/>
            <w:gridSpan w:val="2"/>
          </w:tcPr>
          <w:p w14:paraId="3A93E7E0" w14:textId="6AE8F1D8" w:rsidR="008A3985" w:rsidRDefault="008A3985" w:rsidP="004018D7">
            <w:pPr>
              <w:pStyle w:val="ListParagraph"/>
              <w:numPr>
                <w:ilvl w:val="0"/>
                <w:numId w:val="7"/>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4018D7">
            <w:pPr>
              <w:pStyle w:val="ListParagraph"/>
              <w:numPr>
                <w:ilvl w:val="0"/>
                <w:numId w:val="7"/>
              </w:numPr>
            </w:pPr>
            <w:r>
              <w:t>Het systeem toont een pagina waarop de gegevens ingevuld kunnen worden.</w:t>
            </w:r>
          </w:p>
          <w:p w14:paraId="647FD02E" w14:textId="2483E72B" w:rsidR="008A3985" w:rsidRDefault="008A3985" w:rsidP="004018D7">
            <w:pPr>
              <w:pStyle w:val="ListParagraph"/>
              <w:numPr>
                <w:ilvl w:val="0"/>
                <w:numId w:val="7"/>
              </w:numPr>
            </w:pPr>
            <w:r>
              <w:t>De</w:t>
            </w:r>
            <w:r w:rsidR="00E27759">
              <w:t xml:space="preserve"> actor voert de gegevens van het seizoen </w:t>
            </w:r>
            <w:r>
              <w:t>in en bevestigt.</w:t>
            </w:r>
          </w:p>
          <w:p w14:paraId="16626841" w14:textId="4C2EE7EB" w:rsidR="008A3985" w:rsidRDefault="008A3985" w:rsidP="004018D7">
            <w:pPr>
              <w:pStyle w:val="ListParagraph"/>
              <w:numPr>
                <w:ilvl w:val="0"/>
                <w:numId w:val="7"/>
              </w:numPr>
            </w:pPr>
            <w:r>
              <w:t xml:space="preserve">Het systeem controleert de gegevens en voegt </w:t>
            </w:r>
            <w:r w:rsidR="00813583">
              <w:t>het seizoen</w:t>
            </w:r>
            <w:r>
              <w:t xml:space="preserve"> toe. [1][2]</w:t>
            </w:r>
          </w:p>
        </w:tc>
      </w:tr>
      <w:tr w:rsidR="008A3985" w14:paraId="79E7DE72" w14:textId="77777777" w:rsidTr="00AA12E5">
        <w:tc>
          <w:tcPr>
            <w:tcW w:w="1586" w:type="dxa"/>
          </w:tcPr>
          <w:p w14:paraId="198D3315" w14:textId="77777777" w:rsidR="008A3985" w:rsidRDefault="008A3985" w:rsidP="000A052C">
            <w:r>
              <w:t>Uitzonderingen</w:t>
            </w:r>
          </w:p>
        </w:tc>
        <w:tc>
          <w:tcPr>
            <w:tcW w:w="6848" w:type="dxa"/>
            <w:gridSpan w:val="2"/>
          </w:tcPr>
          <w:p w14:paraId="58ED61E7" w14:textId="363BC28A" w:rsidR="008A3985" w:rsidRDefault="008A3985" w:rsidP="004018D7">
            <w:pPr>
              <w:pStyle w:val="ListParagraph"/>
              <w:numPr>
                <w:ilvl w:val="0"/>
                <w:numId w:val="8"/>
              </w:numPr>
            </w:pPr>
            <w:r>
              <w:t>Niet alle benodigde gegevens zijn ingevoerd</w:t>
            </w:r>
            <w:r w:rsidR="00AA12E5">
              <w:t xml:space="preserve"> (zie B02.1)</w:t>
            </w:r>
            <w:r>
              <w:t>. Toon een melding en ga terug naar stap 3.</w:t>
            </w:r>
          </w:p>
          <w:p w14:paraId="25D1BA61" w14:textId="4EAD7E57" w:rsidR="008A3985" w:rsidRDefault="00E27759" w:rsidP="004018D7">
            <w:pPr>
              <w:pStyle w:val="ListParagraph"/>
              <w:numPr>
                <w:ilvl w:val="0"/>
                <w:numId w:val="8"/>
              </w:numPr>
            </w:pPr>
            <w:r>
              <w:t>Het seizoen bestaat al in deze racediscipline</w:t>
            </w:r>
            <w:r w:rsidR="00AA12E5">
              <w:t xml:space="preserve"> (zie B02.1)</w:t>
            </w:r>
            <w:r w:rsidR="008A3985">
              <w:t>. Toon een melding en ga terug naar stap 3.</w:t>
            </w:r>
          </w:p>
        </w:tc>
      </w:tr>
      <w:tr w:rsidR="008A3985" w14:paraId="7AA207C1" w14:textId="77777777" w:rsidTr="00AA12E5">
        <w:tc>
          <w:tcPr>
            <w:tcW w:w="1586" w:type="dxa"/>
          </w:tcPr>
          <w:p w14:paraId="4F4DB8FE" w14:textId="77777777" w:rsidR="008A3985" w:rsidRDefault="008A3985" w:rsidP="000A052C">
            <w:r>
              <w:t>Resultaat</w:t>
            </w:r>
          </w:p>
        </w:tc>
        <w:tc>
          <w:tcPr>
            <w:tcW w:w="6848"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GridTable4"/>
        <w:tblW w:w="0" w:type="auto"/>
        <w:tblLook w:val="0620" w:firstRow="1" w:lastRow="0" w:firstColumn="0" w:lastColumn="0" w:noHBand="1" w:noVBand="1"/>
      </w:tblPr>
      <w:tblGrid>
        <w:gridCol w:w="1586"/>
        <w:gridCol w:w="6140"/>
        <w:gridCol w:w="722"/>
      </w:tblGrid>
      <w:tr w:rsidR="008A3985" w14:paraId="429FAE13" w14:textId="77777777" w:rsidTr="00C67C5E">
        <w:trPr>
          <w:cnfStyle w:val="100000000000" w:firstRow="1" w:lastRow="0" w:firstColumn="0" w:lastColumn="0" w:oddVBand="0" w:evenVBand="0" w:oddHBand="0" w:evenHBand="0" w:firstRowFirstColumn="0" w:firstRowLastColumn="0" w:lastRowFirstColumn="0" w:lastRowLastColumn="0"/>
        </w:trPr>
        <w:tc>
          <w:tcPr>
            <w:tcW w:w="1586" w:type="dxa"/>
          </w:tcPr>
          <w:p w14:paraId="500F5A97" w14:textId="77777777" w:rsidR="008A3985" w:rsidRDefault="008A3985" w:rsidP="000A052C">
            <w:r>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C67C5E" w14:paraId="668DB84B" w14:textId="77777777" w:rsidTr="00C67C5E">
        <w:tc>
          <w:tcPr>
            <w:tcW w:w="1586" w:type="dxa"/>
          </w:tcPr>
          <w:p w14:paraId="432FD29F" w14:textId="7503CDCC" w:rsidR="00C67C5E" w:rsidRDefault="00C67C5E" w:rsidP="000A052C">
            <w:r>
              <w:t>Requirement(s)</w:t>
            </w:r>
          </w:p>
        </w:tc>
        <w:tc>
          <w:tcPr>
            <w:tcW w:w="6862" w:type="dxa"/>
            <w:gridSpan w:val="2"/>
          </w:tcPr>
          <w:p w14:paraId="23509C6D" w14:textId="45E6C3FD" w:rsidR="00C67C5E" w:rsidRDefault="00C67C5E" w:rsidP="000A052C">
            <w:r>
              <w:t>FR-B02</w:t>
            </w:r>
          </w:p>
        </w:tc>
      </w:tr>
      <w:tr w:rsidR="008A3985" w14:paraId="3CE777A2" w14:textId="77777777" w:rsidTr="00C67C5E">
        <w:tc>
          <w:tcPr>
            <w:tcW w:w="1586" w:type="dxa"/>
          </w:tcPr>
          <w:p w14:paraId="02E5E4ED" w14:textId="77777777" w:rsidR="008A3985" w:rsidRDefault="008A3985" w:rsidP="000A052C">
            <w:r>
              <w:t>Samenvatting</w:t>
            </w:r>
          </w:p>
        </w:tc>
        <w:tc>
          <w:tcPr>
            <w:tcW w:w="6862"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C67C5E">
        <w:tc>
          <w:tcPr>
            <w:tcW w:w="1586" w:type="dxa"/>
          </w:tcPr>
          <w:p w14:paraId="16E553FA" w14:textId="77777777" w:rsidR="008A3985" w:rsidRDefault="008A3985" w:rsidP="000A052C">
            <w:r>
              <w:t>Actoren</w:t>
            </w:r>
          </w:p>
        </w:tc>
        <w:tc>
          <w:tcPr>
            <w:tcW w:w="6862" w:type="dxa"/>
            <w:gridSpan w:val="2"/>
          </w:tcPr>
          <w:p w14:paraId="76D3544A" w14:textId="77777777" w:rsidR="008A3985" w:rsidRDefault="008A3985" w:rsidP="000A052C">
            <w:r>
              <w:t>Beheerder</w:t>
            </w:r>
          </w:p>
        </w:tc>
      </w:tr>
      <w:tr w:rsidR="008A3985" w14:paraId="7DBDBC48" w14:textId="77777777" w:rsidTr="00C67C5E">
        <w:tc>
          <w:tcPr>
            <w:tcW w:w="1586" w:type="dxa"/>
          </w:tcPr>
          <w:p w14:paraId="03790953" w14:textId="77777777" w:rsidR="008A3985" w:rsidRDefault="008A3985" w:rsidP="000A052C">
            <w:r>
              <w:t>Aannamen</w:t>
            </w:r>
          </w:p>
        </w:tc>
        <w:tc>
          <w:tcPr>
            <w:tcW w:w="6862"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C67C5E">
        <w:tc>
          <w:tcPr>
            <w:tcW w:w="1586" w:type="dxa"/>
          </w:tcPr>
          <w:p w14:paraId="72ED1D06" w14:textId="77777777" w:rsidR="008A3985" w:rsidRDefault="008A3985" w:rsidP="000A052C">
            <w:r>
              <w:t>Omschrijving</w:t>
            </w:r>
          </w:p>
        </w:tc>
        <w:tc>
          <w:tcPr>
            <w:tcW w:w="6862" w:type="dxa"/>
            <w:gridSpan w:val="2"/>
          </w:tcPr>
          <w:p w14:paraId="0D7F6D96" w14:textId="281B9981" w:rsidR="008A3985" w:rsidRDefault="008A3985" w:rsidP="004018D7">
            <w:pPr>
              <w:pStyle w:val="ListParagraph"/>
              <w:numPr>
                <w:ilvl w:val="0"/>
                <w:numId w:val="9"/>
              </w:numPr>
            </w:pPr>
            <w:r>
              <w:t xml:space="preserve">De </w:t>
            </w:r>
            <w:r w:rsidR="00E27759">
              <w:t>actor selecteert seizoen verwijderen voor een seizoen en bevestigt.</w:t>
            </w:r>
          </w:p>
          <w:p w14:paraId="6C9BD773" w14:textId="2B4974F7" w:rsidR="008A3985" w:rsidRDefault="00E27759" w:rsidP="004018D7">
            <w:pPr>
              <w:pStyle w:val="ListParagraph"/>
              <w:numPr>
                <w:ilvl w:val="0"/>
                <w:numId w:val="9"/>
              </w:numPr>
            </w:pPr>
            <w:r>
              <w:t>Het systeem vraagt of de actor het zeker weet.</w:t>
            </w:r>
            <w:r w:rsidR="00D65DED">
              <w:t xml:space="preserve"> [A1]</w:t>
            </w:r>
          </w:p>
          <w:p w14:paraId="1CAC8ACC" w14:textId="273CEEE7" w:rsidR="008A3985" w:rsidRDefault="008A3985" w:rsidP="004018D7">
            <w:pPr>
              <w:pStyle w:val="ListParagraph"/>
              <w:numPr>
                <w:ilvl w:val="0"/>
                <w:numId w:val="9"/>
              </w:numPr>
            </w:pPr>
            <w:r>
              <w:t>De actor bevestigt. [</w:t>
            </w:r>
            <w:r w:rsidR="00161AA8">
              <w:t>A2</w:t>
            </w:r>
            <w:r>
              <w:t>]</w:t>
            </w:r>
          </w:p>
          <w:p w14:paraId="22557021" w14:textId="6D9C11C2" w:rsidR="008A3985" w:rsidRDefault="008A3985" w:rsidP="004018D7">
            <w:pPr>
              <w:pStyle w:val="ListParagraph"/>
              <w:numPr>
                <w:ilvl w:val="0"/>
                <w:numId w:val="9"/>
              </w:numPr>
            </w:pPr>
            <w:r>
              <w:t xml:space="preserve">Het systeem verwijdert </w:t>
            </w:r>
            <w:r w:rsidR="00E6653C">
              <w:t>het seizoen</w:t>
            </w:r>
            <w:r>
              <w:t xml:space="preserve"> uit het systeem. </w:t>
            </w:r>
          </w:p>
        </w:tc>
      </w:tr>
      <w:tr w:rsidR="000601AC" w:rsidRPr="00161AA8" w14:paraId="502F53F0" w14:textId="77777777" w:rsidTr="00C67C5E">
        <w:tc>
          <w:tcPr>
            <w:tcW w:w="1586" w:type="dxa"/>
          </w:tcPr>
          <w:p w14:paraId="7F6E176E" w14:textId="57E95CF7" w:rsidR="000601AC" w:rsidRDefault="000601AC" w:rsidP="000A052C">
            <w:r>
              <w:t>Alternatieve omschrijving</w:t>
            </w:r>
          </w:p>
        </w:tc>
        <w:tc>
          <w:tcPr>
            <w:tcW w:w="6862" w:type="dxa"/>
            <w:gridSpan w:val="2"/>
          </w:tcPr>
          <w:p w14:paraId="3882E3CF" w14:textId="77777777" w:rsidR="000601AC" w:rsidRDefault="000601AC" w:rsidP="000601AC">
            <w:r w:rsidRPr="00D65DED">
              <w:t xml:space="preserve">A1. </w:t>
            </w:r>
            <w:r w:rsidR="00D65DED" w:rsidRPr="00D65DED">
              <w:t>Er zijn nog teams, coureurs of races aan</w:t>
            </w:r>
            <w:r w:rsidR="00D65DED">
              <w:t xml:space="preserve"> een seizoen gekoppeld (zie B02.2)</w:t>
            </w:r>
          </w:p>
          <w:p w14:paraId="77B01604" w14:textId="6F9186D3" w:rsidR="00D65DED" w:rsidRDefault="00D65DED" w:rsidP="007C6608">
            <w:pPr>
              <w:pStyle w:val="ListParagraph"/>
              <w:numPr>
                <w:ilvl w:val="0"/>
                <w:numId w:val="34"/>
              </w:numPr>
            </w:pPr>
            <w:r>
              <w:t>Het systeem vraagt of het seizoen daadwerkelijk verwijderd moet worden en geeft aan dat koppelingen naar teams, coureurs en races verwijderd zullen worden</w:t>
            </w:r>
          </w:p>
          <w:p w14:paraId="655FD668" w14:textId="4C2C6AF0" w:rsidR="00D65DED" w:rsidRDefault="00D65DED" w:rsidP="007C6608">
            <w:pPr>
              <w:pStyle w:val="ListParagraph"/>
              <w:numPr>
                <w:ilvl w:val="0"/>
                <w:numId w:val="34"/>
              </w:numPr>
            </w:pPr>
            <w:r>
              <w:t>De actor bevestigt[</w:t>
            </w:r>
            <w:r w:rsidR="00161AA8">
              <w:t>A2</w:t>
            </w:r>
            <w:r>
              <w:t>]</w:t>
            </w:r>
          </w:p>
          <w:p w14:paraId="280E7E9E" w14:textId="77777777" w:rsidR="00D65DED" w:rsidRDefault="00D65DED" w:rsidP="007C6608">
            <w:pPr>
              <w:pStyle w:val="ListParagraph"/>
              <w:numPr>
                <w:ilvl w:val="0"/>
                <w:numId w:val="34"/>
              </w:numPr>
            </w:pPr>
            <w:r>
              <w:t>Het systeem verwijdert het seizoen uit het systeem.</w:t>
            </w:r>
          </w:p>
          <w:p w14:paraId="0283CB2A" w14:textId="77777777" w:rsidR="00161AA8" w:rsidRDefault="00161AA8" w:rsidP="00161AA8">
            <w:r>
              <w:t>A2. De actor annuleert de verwijdering</w:t>
            </w:r>
          </w:p>
          <w:p w14:paraId="3D85C6FB" w14:textId="45C8CDAC" w:rsidR="00161AA8" w:rsidRPr="00161AA8" w:rsidRDefault="00161AA8" w:rsidP="007C6608">
            <w:pPr>
              <w:pStyle w:val="ListParagraph"/>
              <w:numPr>
                <w:ilvl w:val="0"/>
                <w:numId w:val="51"/>
              </w:numPr>
            </w:pPr>
            <w:r w:rsidRPr="00161AA8">
              <w:t xml:space="preserve">De </w:t>
            </w:r>
            <w:proofErr w:type="spellStart"/>
            <w:r w:rsidRPr="00161AA8">
              <w:t>use</w:t>
            </w:r>
            <w:proofErr w:type="spellEnd"/>
            <w:r w:rsidRPr="00161AA8">
              <w:t xml:space="preserve"> case wordt af</w:t>
            </w:r>
            <w:r>
              <w:t>gebroken</w:t>
            </w:r>
          </w:p>
        </w:tc>
      </w:tr>
      <w:tr w:rsidR="008A3985" w14:paraId="19FCCE35" w14:textId="77777777" w:rsidTr="00C67C5E">
        <w:tc>
          <w:tcPr>
            <w:tcW w:w="1586" w:type="dxa"/>
          </w:tcPr>
          <w:p w14:paraId="2AA1C72F" w14:textId="77777777" w:rsidR="008A3985" w:rsidRDefault="008A3985" w:rsidP="000A052C">
            <w:r>
              <w:t>Uitzonderingen</w:t>
            </w:r>
          </w:p>
        </w:tc>
        <w:tc>
          <w:tcPr>
            <w:tcW w:w="6862" w:type="dxa"/>
            <w:gridSpan w:val="2"/>
          </w:tcPr>
          <w:p w14:paraId="461B2239" w14:textId="438710C8" w:rsidR="008A3985" w:rsidRDefault="008A3985" w:rsidP="00161AA8"/>
        </w:tc>
      </w:tr>
      <w:tr w:rsidR="008A3985" w14:paraId="1BABCEB7" w14:textId="77777777" w:rsidTr="00C67C5E">
        <w:tc>
          <w:tcPr>
            <w:tcW w:w="1586" w:type="dxa"/>
          </w:tcPr>
          <w:p w14:paraId="127F9781" w14:textId="77777777" w:rsidR="008A3985" w:rsidRDefault="008A3985" w:rsidP="000A052C">
            <w:r>
              <w:t>Resultaat</w:t>
            </w:r>
          </w:p>
        </w:tc>
        <w:tc>
          <w:tcPr>
            <w:tcW w:w="6862" w:type="dxa"/>
            <w:gridSpan w:val="2"/>
          </w:tcPr>
          <w:p w14:paraId="43E3F7F2" w14:textId="370961A7" w:rsidR="008A3985" w:rsidRDefault="00E27759" w:rsidP="000A052C">
            <w:r>
              <w:t>Het seizoen</w:t>
            </w:r>
            <w:r w:rsidR="008A3985">
              <w:t xml:space="preserve"> is verwijderd uit het systeem.</w:t>
            </w:r>
          </w:p>
        </w:tc>
      </w:tr>
    </w:tbl>
    <w:p w14:paraId="366A6EE8" w14:textId="77777777" w:rsidR="0047234A" w:rsidRDefault="0047234A">
      <w:r>
        <w:br w:type="page"/>
      </w:r>
    </w:p>
    <w:tbl>
      <w:tblPr>
        <w:tblStyle w:val="GridTable4"/>
        <w:tblW w:w="0" w:type="auto"/>
        <w:tblLook w:val="0620" w:firstRow="1" w:lastRow="0" w:firstColumn="0" w:lastColumn="0" w:noHBand="1" w:noVBand="1"/>
      </w:tblPr>
      <w:tblGrid>
        <w:gridCol w:w="1586"/>
        <w:gridCol w:w="6140"/>
        <w:gridCol w:w="711"/>
      </w:tblGrid>
      <w:tr w:rsidR="00E27759" w14:paraId="6FF83101" w14:textId="77777777" w:rsidTr="0047234A">
        <w:trPr>
          <w:cnfStyle w:val="100000000000" w:firstRow="1" w:lastRow="0" w:firstColumn="0" w:lastColumn="0" w:oddVBand="0" w:evenVBand="0" w:oddHBand="0" w:evenHBand="0" w:firstRowFirstColumn="0" w:firstRowLastColumn="0" w:lastRowFirstColumn="0" w:lastRowLastColumn="0"/>
        </w:trPr>
        <w:tc>
          <w:tcPr>
            <w:tcW w:w="1586" w:type="dxa"/>
          </w:tcPr>
          <w:p w14:paraId="59F0F66B" w14:textId="77777777" w:rsidR="00E27759" w:rsidRDefault="00E27759" w:rsidP="000A052C">
            <w:r>
              <w:lastRenderedPageBreak/>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C67C5E" w14:paraId="0EC9A561" w14:textId="77777777" w:rsidTr="0047234A">
        <w:tc>
          <w:tcPr>
            <w:tcW w:w="1586" w:type="dxa"/>
          </w:tcPr>
          <w:p w14:paraId="26987D47" w14:textId="69280D46" w:rsidR="00C67C5E" w:rsidRDefault="00C67C5E" w:rsidP="000A052C">
            <w:r>
              <w:t>Requirement(s)</w:t>
            </w:r>
          </w:p>
        </w:tc>
        <w:tc>
          <w:tcPr>
            <w:tcW w:w="6851" w:type="dxa"/>
            <w:gridSpan w:val="2"/>
          </w:tcPr>
          <w:p w14:paraId="430AC238" w14:textId="4E4DD339" w:rsidR="00C67C5E" w:rsidRDefault="00C67C5E" w:rsidP="00E27759">
            <w:r>
              <w:t>FR-B03</w:t>
            </w:r>
          </w:p>
        </w:tc>
      </w:tr>
      <w:tr w:rsidR="00E27759" w14:paraId="0E93CAE1" w14:textId="77777777" w:rsidTr="0047234A">
        <w:tc>
          <w:tcPr>
            <w:tcW w:w="1586" w:type="dxa"/>
          </w:tcPr>
          <w:p w14:paraId="1F7CE435" w14:textId="77777777" w:rsidR="00E27759" w:rsidRDefault="00E27759" w:rsidP="000A052C">
            <w:r>
              <w:t>Samenvatting</w:t>
            </w:r>
          </w:p>
        </w:tc>
        <w:tc>
          <w:tcPr>
            <w:tcW w:w="6851"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47234A">
        <w:tc>
          <w:tcPr>
            <w:tcW w:w="1586" w:type="dxa"/>
          </w:tcPr>
          <w:p w14:paraId="56DADFA5" w14:textId="77777777" w:rsidR="00E27759" w:rsidRDefault="00E27759" w:rsidP="000A052C">
            <w:r>
              <w:t>Actoren</w:t>
            </w:r>
          </w:p>
        </w:tc>
        <w:tc>
          <w:tcPr>
            <w:tcW w:w="6851" w:type="dxa"/>
            <w:gridSpan w:val="2"/>
          </w:tcPr>
          <w:p w14:paraId="25C2A8D7" w14:textId="77777777" w:rsidR="00E27759" w:rsidRDefault="00E27759" w:rsidP="000A052C">
            <w:r>
              <w:t>Beheerder</w:t>
            </w:r>
          </w:p>
        </w:tc>
      </w:tr>
      <w:tr w:rsidR="00E27759" w14:paraId="79469FE7" w14:textId="77777777" w:rsidTr="0047234A">
        <w:tc>
          <w:tcPr>
            <w:tcW w:w="1586" w:type="dxa"/>
          </w:tcPr>
          <w:p w14:paraId="5C70478E" w14:textId="77777777" w:rsidR="00E27759" w:rsidRDefault="00E27759" w:rsidP="000A052C">
            <w:r>
              <w:t>Aannamen</w:t>
            </w:r>
          </w:p>
        </w:tc>
        <w:tc>
          <w:tcPr>
            <w:tcW w:w="6851" w:type="dxa"/>
            <w:gridSpan w:val="2"/>
          </w:tcPr>
          <w:p w14:paraId="5A75EE5F" w14:textId="77777777" w:rsidR="00E27759" w:rsidRDefault="00E27759" w:rsidP="000A052C">
            <w:r>
              <w:t>De actor is ingelogd</w:t>
            </w:r>
          </w:p>
        </w:tc>
      </w:tr>
      <w:tr w:rsidR="00E27759" w14:paraId="7B4A9CB7" w14:textId="77777777" w:rsidTr="0047234A">
        <w:tc>
          <w:tcPr>
            <w:tcW w:w="1586" w:type="dxa"/>
          </w:tcPr>
          <w:p w14:paraId="2571689D" w14:textId="77777777" w:rsidR="00E27759" w:rsidRDefault="00E27759" w:rsidP="000A052C">
            <w:r>
              <w:t>Omschrijving</w:t>
            </w:r>
          </w:p>
        </w:tc>
        <w:tc>
          <w:tcPr>
            <w:tcW w:w="6851" w:type="dxa"/>
            <w:gridSpan w:val="2"/>
          </w:tcPr>
          <w:p w14:paraId="0AC72714" w14:textId="71C43812" w:rsidR="00E27759" w:rsidRDefault="00E27759" w:rsidP="007C6608">
            <w:pPr>
              <w:pStyle w:val="ListParagraph"/>
              <w:numPr>
                <w:ilvl w:val="0"/>
                <w:numId w:val="10"/>
              </w:numPr>
            </w:pPr>
            <w:r>
              <w:t>De actor selecteert een nieuw circuit toe te willen voegen.</w:t>
            </w:r>
          </w:p>
          <w:p w14:paraId="1532EE27" w14:textId="77777777" w:rsidR="00E27759" w:rsidRDefault="00E27759" w:rsidP="007C6608">
            <w:pPr>
              <w:pStyle w:val="ListParagraph"/>
              <w:numPr>
                <w:ilvl w:val="0"/>
                <w:numId w:val="10"/>
              </w:numPr>
            </w:pPr>
            <w:r>
              <w:t>Het systeem toont een pagina waarop de gegevens ingevuld kunnen worden.</w:t>
            </w:r>
          </w:p>
          <w:p w14:paraId="5DE7175F" w14:textId="3BF8F50C" w:rsidR="00E27759" w:rsidRDefault="00E27759" w:rsidP="007C6608">
            <w:pPr>
              <w:pStyle w:val="ListParagraph"/>
              <w:numPr>
                <w:ilvl w:val="0"/>
                <w:numId w:val="10"/>
              </w:numPr>
            </w:pPr>
            <w:r>
              <w:t>De actor voert de gegevens van het circuit in en bevestigt.</w:t>
            </w:r>
          </w:p>
          <w:p w14:paraId="0578831D" w14:textId="66ADFE66" w:rsidR="00E27759" w:rsidRDefault="00E27759" w:rsidP="007C6608">
            <w:pPr>
              <w:pStyle w:val="ListParagraph"/>
              <w:numPr>
                <w:ilvl w:val="0"/>
                <w:numId w:val="10"/>
              </w:numPr>
            </w:pPr>
            <w:r>
              <w:t>Het systeem controleert de gegevens en voegt het circuit toe. [1][2]</w:t>
            </w:r>
          </w:p>
        </w:tc>
      </w:tr>
      <w:tr w:rsidR="00E27759" w14:paraId="2982A1CE" w14:textId="77777777" w:rsidTr="0047234A">
        <w:tc>
          <w:tcPr>
            <w:tcW w:w="1586" w:type="dxa"/>
          </w:tcPr>
          <w:p w14:paraId="786B069F" w14:textId="77777777" w:rsidR="00E27759" w:rsidRDefault="00E27759" w:rsidP="000A052C">
            <w:r>
              <w:t>Uitzonderingen</w:t>
            </w:r>
          </w:p>
        </w:tc>
        <w:tc>
          <w:tcPr>
            <w:tcW w:w="6851" w:type="dxa"/>
            <w:gridSpan w:val="2"/>
          </w:tcPr>
          <w:p w14:paraId="3CEA0290" w14:textId="6176BA69" w:rsidR="00E27759" w:rsidRDefault="00E27759" w:rsidP="007C6608">
            <w:pPr>
              <w:pStyle w:val="ListParagraph"/>
              <w:numPr>
                <w:ilvl w:val="0"/>
                <w:numId w:val="11"/>
              </w:numPr>
            </w:pPr>
            <w:r>
              <w:t>Niet alle benodigde gegevens zijn ingevoerd</w:t>
            </w:r>
            <w:r w:rsidR="00C67C5E">
              <w:t xml:space="preserve"> (zie B-B03.1)</w:t>
            </w:r>
            <w:r>
              <w:t>. Toon een melding en ga terug naar stap 3.</w:t>
            </w:r>
          </w:p>
          <w:p w14:paraId="78713171" w14:textId="681F7B95" w:rsidR="00E27759" w:rsidRDefault="00E27759" w:rsidP="007C6608">
            <w:pPr>
              <w:pStyle w:val="ListParagraph"/>
              <w:numPr>
                <w:ilvl w:val="0"/>
                <w:numId w:val="11"/>
              </w:numPr>
            </w:pPr>
            <w:r>
              <w:t>Het circuit bestaat al</w:t>
            </w:r>
            <w:r w:rsidR="00C67C5E">
              <w:t xml:space="preserve"> (zie B-B03.2)</w:t>
            </w:r>
            <w:r>
              <w:t>. Toon een melding en ga terug naar stap 3.</w:t>
            </w:r>
          </w:p>
        </w:tc>
      </w:tr>
      <w:tr w:rsidR="00E27759" w14:paraId="4EB2ED13" w14:textId="77777777" w:rsidTr="0047234A">
        <w:tc>
          <w:tcPr>
            <w:tcW w:w="1586" w:type="dxa"/>
          </w:tcPr>
          <w:p w14:paraId="13862917" w14:textId="77777777" w:rsidR="00E27759" w:rsidRDefault="00E27759" w:rsidP="000A052C">
            <w:r>
              <w:t>Resultaat</w:t>
            </w:r>
          </w:p>
        </w:tc>
        <w:tc>
          <w:tcPr>
            <w:tcW w:w="6851"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GridTable4"/>
        <w:tblW w:w="0" w:type="auto"/>
        <w:tblLook w:val="0620" w:firstRow="1" w:lastRow="0" w:firstColumn="0" w:lastColumn="0" w:noHBand="1" w:noVBand="1"/>
      </w:tblPr>
      <w:tblGrid>
        <w:gridCol w:w="1586"/>
        <w:gridCol w:w="6140"/>
        <w:gridCol w:w="690"/>
        <w:gridCol w:w="37"/>
      </w:tblGrid>
      <w:tr w:rsidR="00E27759" w14:paraId="27BF3C42" w14:textId="77777777" w:rsidTr="005C69B1">
        <w:trPr>
          <w:cnfStyle w:val="100000000000" w:firstRow="1" w:lastRow="0" w:firstColumn="0" w:lastColumn="0" w:oddVBand="0" w:evenVBand="0" w:oddHBand="0" w:evenHBand="0" w:firstRowFirstColumn="0" w:firstRowLastColumn="0" w:lastRowFirstColumn="0" w:lastRowLastColumn="0"/>
        </w:trPr>
        <w:tc>
          <w:tcPr>
            <w:tcW w:w="1586"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gridSpan w:val="2"/>
          </w:tcPr>
          <w:p w14:paraId="18CDBC58" w14:textId="4DE78A99" w:rsidR="00E27759" w:rsidRDefault="00E27759" w:rsidP="00E27759">
            <w:r>
              <w:t>UC06</w:t>
            </w:r>
          </w:p>
        </w:tc>
      </w:tr>
      <w:tr w:rsidR="005C69B1" w14:paraId="4A8B544D" w14:textId="77777777" w:rsidTr="005C69B1">
        <w:tc>
          <w:tcPr>
            <w:tcW w:w="1586" w:type="dxa"/>
          </w:tcPr>
          <w:p w14:paraId="55E15A8F" w14:textId="774CC6F2" w:rsidR="005C69B1" w:rsidRDefault="005C69B1" w:rsidP="000A052C">
            <w:r>
              <w:t>Requirement(s)</w:t>
            </w:r>
          </w:p>
        </w:tc>
        <w:tc>
          <w:tcPr>
            <w:tcW w:w="6867" w:type="dxa"/>
            <w:gridSpan w:val="3"/>
          </w:tcPr>
          <w:p w14:paraId="0025F096" w14:textId="2E64DE03" w:rsidR="005C69B1" w:rsidRDefault="005C69B1" w:rsidP="00E27759">
            <w:r>
              <w:t>FR-B03</w:t>
            </w:r>
          </w:p>
        </w:tc>
      </w:tr>
      <w:tr w:rsidR="00E27759" w14:paraId="20E9CB81" w14:textId="77777777" w:rsidTr="005C69B1">
        <w:tc>
          <w:tcPr>
            <w:tcW w:w="1586" w:type="dxa"/>
          </w:tcPr>
          <w:p w14:paraId="6E7783F8" w14:textId="77777777" w:rsidR="00E27759" w:rsidRDefault="00E27759" w:rsidP="000A052C">
            <w:r>
              <w:t>Samenvatting</w:t>
            </w:r>
          </w:p>
        </w:tc>
        <w:tc>
          <w:tcPr>
            <w:tcW w:w="6867" w:type="dxa"/>
            <w:gridSpan w:val="3"/>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5C69B1">
        <w:tc>
          <w:tcPr>
            <w:tcW w:w="1586" w:type="dxa"/>
          </w:tcPr>
          <w:p w14:paraId="4430C4F1" w14:textId="77777777" w:rsidR="00E27759" w:rsidRDefault="00E27759" w:rsidP="000A052C">
            <w:r>
              <w:t>Actoren</w:t>
            </w:r>
          </w:p>
        </w:tc>
        <w:tc>
          <w:tcPr>
            <w:tcW w:w="6867" w:type="dxa"/>
            <w:gridSpan w:val="3"/>
          </w:tcPr>
          <w:p w14:paraId="1E002A6B" w14:textId="77777777" w:rsidR="00E27759" w:rsidRDefault="00E27759" w:rsidP="000A052C">
            <w:r>
              <w:t>Beheerder</w:t>
            </w:r>
          </w:p>
        </w:tc>
      </w:tr>
      <w:tr w:rsidR="00E27759" w14:paraId="5842078A" w14:textId="77777777" w:rsidTr="005C69B1">
        <w:tc>
          <w:tcPr>
            <w:tcW w:w="1586" w:type="dxa"/>
          </w:tcPr>
          <w:p w14:paraId="3E0811D0" w14:textId="77777777" w:rsidR="00E27759" w:rsidRDefault="00E27759" w:rsidP="000A052C">
            <w:r>
              <w:t>Aannamen</w:t>
            </w:r>
          </w:p>
        </w:tc>
        <w:tc>
          <w:tcPr>
            <w:tcW w:w="6867" w:type="dxa"/>
            <w:gridSpan w:val="3"/>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5C69B1">
        <w:tc>
          <w:tcPr>
            <w:tcW w:w="1586" w:type="dxa"/>
          </w:tcPr>
          <w:p w14:paraId="78282ACC" w14:textId="77777777" w:rsidR="00E27759" w:rsidRDefault="00E27759" w:rsidP="000A052C">
            <w:r>
              <w:t>Omschrijving</w:t>
            </w:r>
          </w:p>
        </w:tc>
        <w:tc>
          <w:tcPr>
            <w:tcW w:w="6867" w:type="dxa"/>
            <w:gridSpan w:val="3"/>
          </w:tcPr>
          <w:p w14:paraId="37FEC301" w14:textId="2CF6E065" w:rsidR="00E27759" w:rsidRDefault="00E27759" w:rsidP="007C6608">
            <w:pPr>
              <w:pStyle w:val="ListParagraph"/>
              <w:numPr>
                <w:ilvl w:val="0"/>
                <w:numId w:val="12"/>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7C6608">
            <w:pPr>
              <w:pStyle w:val="ListParagraph"/>
              <w:numPr>
                <w:ilvl w:val="0"/>
                <w:numId w:val="12"/>
              </w:numPr>
            </w:pPr>
            <w:r>
              <w:t>Het systeem vraagt of de actor het zeker weet.</w:t>
            </w:r>
          </w:p>
          <w:p w14:paraId="65CEC2F1" w14:textId="2FC28FC0" w:rsidR="00E27759" w:rsidRDefault="00E27759" w:rsidP="007C6608">
            <w:pPr>
              <w:pStyle w:val="ListParagraph"/>
              <w:numPr>
                <w:ilvl w:val="0"/>
                <w:numId w:val="12"/>
              </w:numPr>
            </w:pPr>
            <w:r>
              <w:t>De actor bevestigt. [</w:t>
            </w:r>
            <w:r w:rsidR="008002E3">
              <w:t>A</w:t>
            </w:r>
            <w:r>
              <w:t>1]</w:t>
            </w:r>
          </w:p>
          <w:p w14:paraId="48198253" w14:textId="78575D5F" w:rsidR="00E27759" w:rsidRDefault="003E7BF6" w:rsidP="007C6608">
            <w:pPr>
              <w:pStyle w:val="ListParagraph"/>
              <w:numPr>
                <w:ilvl w:val="0"/>
                <w:numId w:val="12"/>
              </w:numPr>
            </w:pPr>
            <w:r>
              <w:t xml:space="preserve">Het systeem verwijdert het circuit </w:t>
            </w:r>
            <w:r w:rsidR="00E27759">
              <w:t>uit het systeem. [</w:t>
            </w:r>
            <w:r w:rsidR="008002E3">
              <w:t>1</w:t>
            </w:r>
            <w:r w:rsidR="00E27759">
              <w:t>]</w:t>
            </w:r>
          </w:p>
        </w:tc>
      </w:tr>
      <w:tr w:rsidR="008002E3" w:rsidRPr="00161AA8" w14:paraId="2761A640" w14:textId="77777777" w:rsidTr="00093F5F">
        <w:trPr>
          <w:gridAfter w:val="1"/>
          <w:wAfter w:w="37" w:type="dxa"/>
        </w:trPr>
        <w:tc>
          <w:tcPr>
            <w:tcW w:w="1586" w:type="dxa"/>
          </w:tcPr>
          <w:p w14:paraId="580C71B8" w14:textId="77777777" w:rsidR="008002E3" w:rsidRDefault="008002E3" w:rsidP="00093F5F">
            <w:r>
              <w:t>Alternatieve omschrijving</w:t>
            </w:r>
          </w:p>
        </w:tc>
        <w:tc>
          <w:tcPr>
            <w:tcW w:w="6830" w:type="dxa"/>
            <w:gridSpan w:val="2"/>
          </w:tcPr>
          <w:p w14:paraId="70738359" w14:textId="77777777" w:rsidR="008002E3" w:rsidRDefault="008002E3" w:rsidP="00093F5F">
            <w:r>
              <w:t>[A1] De actor annuleert</w:t>
            </w:r>
          </w:p>
          <w:p w14:paraId="1A82CF91" w14:textId="77777777" w:rsidR="008002E3" w:rsidRPr="00161AA8" w:rsidRDefault="008002E3" w:rsidP="007C6608">
            <w:pPr>
              <w:pStyle w:val="ListParagraph"/>
              <w:numPr>
                <w:ilvl w:val="0"/>
                <w:numId w:val="52"/>
              </w:numPr>
            </w:pPr>
            <w:r w:rsidRPr="00161AA8">
              <w:t xml:space="preserve">De </w:t>
            </w:r>
            <w:proofErr w:type="spellStart"/>
            <w:r w:rsidRPr="00161AA8">
              <w:t>use</w:t>
            </w:r>
            <w:proofErr w:type="spellEnd"/>
            <w:r w:rsidRPr="00161AA8">
              <w:t xml:space="preserve"> case wordt af</w:t>
            </w:r>
            <w:r>
              <w:t>gebroken</w:t>
            </w:r>
          </w:p>
        </w:tc>
      </w:tr>
      <w:tr w:rsidR="00E27759" w14:paraId="2C6E6F71" w14:textId="77777777" w:rsidTr="005C69B1">
        <w:tc>
          <w:tcPr>
            <w:tcW w:w="1586" w:type="dxa"/>
          </w:tcPr>
          <w:p w14:paraId="224AE3AE" w14:textId="77777777" w:rsidR="00E27759" w:rsidRDefault="00E27759" w:rsidP="000A052C">
            <w:r>
              <w:t>Uitzonderingen</w:t>
            </w:r>
          </w:p>
        </w:tc>
        <w:tc>
          <w:tcPr>
            <w:tcW w:w="6867" w:type="dxa"/>
            <w:gridSpan w:val="3"/>
          </w:tcPr>
          <w:p w14:paraId="52373EBB" w14:textId="2DBEDCF6" w:rsidR="00E27759" w:rsidRDefault="00E27759" w:rsidP="007C6608">
            <w:pPr>
              <w:pStyle w:val="ListParagraph"/>
              <w:numPr>
                <w:ilvl w:val="0"/>
                <w:numId w:val="13"/>
              </w:numPr>
            </w:pPr>
            <w:r>
              <w:t>Het seizoen heeft nog resultaten gekoppeld</w:t>
            </w:r>
            <w:r w:rsidR="005C69B1">
              <w:t xml:space="preserve"> (zie B-B03.3)</w:t>
            </w:r>
            <w:r>
              <w:t xml:space="preserve">. </w:t>
            </w:r>
            <w:r w:rsidR="003E7BF6">
              <w:t xml:space="preserve">Het systeem geeft een foutmelding en breekt de </w:t>
            </w:r>
            <w:proofErr w:type="spellStart"/>
            <w:r w:rsidR="003E7BF6">
              <w:t>use</w:t>
            </w:r>
            <w:proofErr w:type="spellEnd"/>
            <w:r w:rsidR="003E7BF6">
              <w:t xml:space="preserve"> case af.</w:t>
            </w:r>
          </w:p>
        </w:tc>
      </w:tr>
      <w:tr w:rsidR="00E27759" w14:paraId="477E52A0" w14:textId="77777777" w:rsidTr="005C69B1">
        <w:tc>
          <w:tcPr>
            <w:tcW w:w="1586" w:type="dxa"/>
          </w:tcPr>
          <w:p w14:paraId="23B5FDEC" w14:textId="77777777" w:rsidR="00E27759" w:rsidRDefault="00E27759" w:rsidP="000A052C">
            <w:r>
              <w:t>Resultaat</w:t>
            </w:r>
          </w:p>
        </w:tc>
        <w:tc>
          <w:tcPr>
            <w:tcW w:w="6867" w:type="dxa"/>
            <w:gridSpan w:val="3"/>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p w14:paraId="6811A38A" w14:textId="77777777" w:rsidR="0047234A" w:rsidRDefault="0047234A">
      <w:r>
        <w:rPr>
          <w:b/>
          <w:bCs/>
        </w:rPr>
        <w:br w:type="page"/>
      </w:r>
    </w:p>
    <w:tbl>
      <w:tblPr>
        <w:tblStyle w:val="GridTable4"/>
        <w:tblW w:w="0" w:type="auto"/>
        <w:tblLook w:val="0620" w:firstRow="1" w:lastRow="0" w:firstColumn="0" w:lastColumn="0" w:noHBand="1" w:noVBand="1"/>
      </w:tblPr>
      <w:tblGrid>
        <w:gridCol w:w="1586"/>
        <w:gridCol w:w="6140"/>
        <w:gridCol w:w="712"/>
      </w:tblGrid>
      <w:tr w:rsidR="00023914" w14:paraId="22C8245A" w14:textId="77777777" w:rsidTr="0047234A">
        <w:trPr>
          <w:cnfStyle w:val="100000000000" w:firstRow="1" w:lastRow="0" w:firstColumn="0" w:lastColumn="0" w:oddVBand="0" w:evenVBand="0" w:oddHBand="0" w:evenHBand="0" w:firstRowFirstColumn="0" w:firstRowLastColumn="0" w:lastRowFirstColumn="0" w:lastRowLastColumn="0"/>
        </w:trPr>
        <w:tc>
          <w:tcPr>
            <w:tcW w:w="1586" w:type="dxa"/>
          </w:tcPr>
          <w:p w14:paraId="5AA29BA6" w14:textId="2C2D7C98" w:rsidR="00023914" w:rsidRDefault="00023914" w:rsidP="00023914">
            <w:r>
              <w:lastRenderedPageBreak/>
              <w:t>Naam</w:t>
            </w:r>
          </w:p>
        </w:tc>
        <w:tc>
          <w:tcPr>
            <w:tcW w:w="6140" w:type="dxa"/>
          </w:tcPr>
          <w:p w14:paraId="2B3A0CF7" w14:textId="77DF5C53" w:rsidR="00023914" w:rsidRDefault="00927319" w:rsidP="00023914">
            <w:r>
              <w:t>Een race toevoegen</w:t>
            </w:r>
          </w:p>
        </w:tc>
        <w:tc>
          <w:tcPr>
            <w:tcW w:w="0" w:type="auto"/>
          </w:tcPr>
          <w:p w14:paraId="6D103B84" w14:textId="2F132279" w:rsidR="00023914" w:rsidRDefault="00023914" w:rsidP="00023914">
            <w:r>
              <w:t>UC07</w:t>
            </w:r>
          </w:p>
        </w:tc>
      </w:tr>
      <w:tr w:rsidR="0047234A" w14:paraId="09871747" w14:textId="77777777" w:rsidTr="0020123F">
        <w:tc>
          <w:tcPr>
            <w:tcW w:w="1586" w:type="dxa"/>
          </w:tcPr>
          <w:p w14:paraId="7AF8C914" w14:textId="69862310" w:rsidR="0047234A" w:rsidRDefault="0047234A" w:rsidP="00023914">
            <w:r>
              <w:t>Requirement(s)</w:t>
            </w:r>
          </w:p>
        </w:tc>
        <w:tc>
          <w:tcPr>
            <w:tcW w:w="6852" w:type="dxa"/>
            <w:gridSpan w:val="2"/>
          </w:tcPr>
          <w:p w14:paraId="7FA8CB2A" w14:textId="7846D2B8" w:rsidR="0047234A" w:rsidRDefault="0047234A" w:rsidP="00023914">
            <w:r>
              <w:t>FR-B04</w:t>
            </w:r>
          </w:p>
        </w:tc>
      </w:tr>
      <w:tr w:rsidR="00023914" w14:paraId="0952ECA4" w14:textId="77777777" w:rsidTr="0047234A">
        <w:tc>
          <w:tcPr>
            <w:tcW w:w="1586" w:type="dxa"/>
          </w:tcPr>
          <w:p w14:paraId="73274BA9" w14:textId="77777777" w:rsidR="00023914" w:rsidRDefault="00023914" w:rsidP="00023914">
            <w:r>
              <w:t>Samenvatting</w:t>
            </w:r>
          </w:p>
        </w:tc>
        <w:tc>
          <w:tcPr>
            <w:tcW w:w="6852" w:type="dxa"/>
            <w:gridSpan w:val="2"/>
          </w:tcPr>
          <w:p w14:paraId="458E90B9" w14:textId="4D17BE74" w:rsidR="00023914" w:rsidRDefault="00023914" w:rsidP="0018523E">
            <w:r>
              <w:t xml:space="preserve">Na het selecteren van een </w:t>
            </w:r>
            <w:r w:rsidR="0018523E">
              <w:t>circuit</w:t>
            </w:r>
            <w:r>
              <w:t xml:space="preserve"> en een seizoen worden deze gekoppeld</w:t>
            </w:r>
            <w:r w:rsidR="0047234A">
              <w:t xml:space="preserve"> als een race in het betreffende seizoen</w:t>
            </w:r>
            <w:r>
              <w:t>.</w:t>
            </w:r>
          </w:p>
        </w:tc>
      </w:tr>
      <w:tr w:rsidR="00023914" w14:paraId="1F3924CA" w14:textId="77777777" w:rsidTr="0047234A">
        <w:tc>
          <w:tcPr>
            <w:tcW w:w="1586" w:type="dxa"/>
          </w:tcPr>
          <w:p w14:paraId="4D4D047A" w14:textId="77777777" w:rsidR="00023914" w:rsidRDefault="00023914" w:rsidP="00023914">
            <w:r>
              <w:t>Actoren</w:t>
            </w:r>
          </w:p>
        </w:tc>
        <w:tc>
          <w:tcPr>
            <w:tcW w:w="6852" w:type="dxa"/>
            <w:gridSpan w:val="2"/>
          </w:tcPr>
          <w:p w14:paraId="1EB19F4E" w14:textId="77777777" w:rsidR="00023914" w:rsidRDefault="00023914" w:rsidP="00023914">
            <w:r>
              <w:t>Beheerder</w:t>
            </w:r>
          </w:p>
        </w:tc>
      </w:tr>
      <w:tr w:rsidR="00023914" w14:paraId="7D010856" w14:textId="77777777" w:rsidTr="0047234A">
        <w:tc>
          <w:tcPr>
            <w:tcW w:w="1586" w:type="dxa"/>
          </w:tcPr>
          <w:p w14:paraId="6E452EB9" w14:textId="77777777" w:rsidR="00023914" w:rsidRDefault="00023914" w:rsidP="00023914">
            <w:r>
              <w:t>Aannamen</w:t>
            </w:r>
          </w:p>
        </w:tc>
        <w:tc>
          <w:tcPr>
            <w:tcW w:w="6852" w:type="dxa"/>
            <w:gridSpan w:val="2"/>
          </w:tcPr>
          <w:p w14:paraId="6F1E6B23" w14:textId="3565B8F7" w:rsidR="00023914" w:rsidRDefault="00023914" w:rsidP="00023914">
            <w:r>
              <w:t xml:space="preserve">De actor is ingelogd en heeft </w:t>
            </w:r>
            <w:r w:rsidR="0047234A">
              <w:t xml:space="preserve">een </w:t>
            </w:r>
            <w:r w:rsidR="00F103E5">
              <w:t>seizoen</w:t>
            </w:r>
            <w:r w:rsidR="0047234A">
              <w:t xml:space="preserve"> geselecteerd</w:t>
            </w:r>
          </w:p>
        </w:tc>
      </w:tr>
      <w:tr w:rsidR="00023914" w14:paraId="7003D1FC" w14:textId="77777777" w:rsidTr="0047234A">
        <w:tc>
          <w:tcPr>
            <w:tcW w:w="1586" w:type="dxa"/>
          </w:tcPr>
          <w:p w14:paraId="2BA9B75E" w14:textId="77777777" w:rsidR="00023914" w:rsidRDefault="00023914" w:rsidP="00023914">
            <w:r>
              <w:t>Omschrijving</w:t>
            </w:r>
          </w:p>
        </w:tc>
        <w:tc>
          <w:tcPr>
            <w:tcW w:w="6852" w:type="dxa"/>
            <w:gridSpan w:val="2"/>
          </w:tcPr>
          <w:p w14:paraId="28EC48D2" w14:textId="0B2D24DD" w:rsidR="00023914" w:rsidRDefault="00023914" w:rsidP="007C6608">
            <w:pPr>
              <w:pStyle w:val="ListParagraph"/>
              <w:numPr>
                <w:ilvl w:val="0"/>
                <w:numId w:val="18"/>
              </w:numPr>
            </w:pPr>
            <w:r>
              <w:t xml:space="preserve">De actor </w:t>
            </w:r>
            <w:r w:rsidR="0047234A">
              <w:t>geeft aan een</w:t>
            </w:r>
            <w:r>
              <w:t xml:space="preserve"> </w:t>
            </w:r>
            <w:r w:rsidR="0047234A">
              <w:t>race te willen</w:t>
            </w:r>
            <w:r>
              <w:t xml:space="preserve"> toevoegen.</w:t>
            </w:r>
          </w:p>
          <w:p w14:paraId="0BB2788F" w14:textId="7CEB2546" w:rsidR="00023914" w:rsidRDefault="00023914" w:rsidP="007C6608">
            <w:pPr>
              <w:pStyle w:val="ListParagraph"/>
              <w:numPr>
                <w:ilvl w:val="0"/>
                <w:numId w:val="18"/>
              </w:numPr>
            </w:pPr>
            <w:r>
              <w:t xml:space="preserve">Het systeem </w:t>
            </w:r>
            <w:r w:rsidR="0047234A">
              <w:t>toont</w:t>
            </w:r>
            <w:r>
              <w:t xml:space="preserve"> de circuits die beschikbaar zijn.</w:t>
            </w:r>
          </w:p>
          <w:p w14:paraId="58C7B860" w14:textId="1593E36A" w:rsidR="00023914" w:rsidRDefault="00023914" w:rsidP="007C6608">
            <w:pPr>
              <w:pStyle w:val="ListParagraph"/>
              <w:numPr>
                <w:ilvl w:val="0"/>
                <w:numId w:val="18"/>
              </w:numPr>
            </w:pPr>
            <w:r>
              <w:t>De actor selecteert een circuit</w:t>
            </w:r>
            <w:r w:rsidR="00D05968">
              <w:t>, vult de benodigde gegevens in</w:t>
            </w:r>
            <w:r>
              <w:t xml:space="preserve"> en bevestigt. </w:t>
            </w:r>
          </w:p>
          <w:p w14:paraId="00F91E16" w14:textId="3E81C7EE" w:rsidR="00023914" w:rsidRDefault="00023914" w:rsidP="007C6608">
            <w:pPr>
              <w:pStyle w:val="ListParagraph"/>
              <w:numPr>
                <w:ilvl w:val="0"/>
                <w:numId w:val="18"/>
              </w:numPr>
            </w:pPr>
            <w:r>
              <w:t xml:space="preserve">Het systeem </w:t>
            </w:r>
            <w:r w:rsidR="0047234A">
              <w:t xml:space="preserve">slaat de gegevens op en </w:t>
            </w:r>
            <w:r w:rsidR="001E5EC9">
              <w:t>voegt de race op het gekozen circuit toe aan het seizoen</w:t>
            </w:r>
            <w:r>
              <w:t>. [1]</w:t>
            </w:r>
          </w:p>
        </w:tc>
      </w:tr>
      <w:tr w:rsidR="00023914" w14:paraId="7BA7AE4E" w14:textId="77777777" w:rsidTr="0047234A">
        <w:tc>
          <w:tcPr>
            <w:tcW w:w="1586" w:type="dxa"/>
          </w:tcPr>
          <w:p w14:paraId="5D9B9FE4" w14:textId="77777777" w:rsidR="00023914" w:rsidRDefault="00023914" w:rsidP="00023914">
            <w:r>
              <w:t>Uitzonderingen</w:t>
            </w:r>
          </w:p>
        </w:tc>
        <w:tc>
          <w:tcPr>
            <w:tcW w:w="6852" w:type="dxa"/>
            <w:gridSpan w:val="2"/>
          </w:tcPr>
          <w:p w14:paraId="3651D00F" w14:textId="4AA55EE6" w:rsidR="00D05968" w:rsidRDefault="00D05968" w:rsidP="007C6608">
            <w:pPr>
              <w:pStyle w:val="ListParagraph"/>
              <w:numPr>
                <w:ilvl w:val="0"/>
                <w:numId w:val="19"/>
              </w:numPr>
            </w:pPr>
            <w:r>
              <w:t>De gegevens zijn niet volledig ingevuld</w:t>
            </w:r>
            <w:r w:rsidR="00291972">
              <w:t xml:space="preserve"> (zie B-B04.2)</w:t>
            </w:r>
            <w:r>
              <w:t>. Het systeem geeft een foutmelding en gaat terug naar stap 3.</w:t>
            </w:r>
          </w:p>
        </w:tc>
      </w:tr>
      <w:tr w:rsidR="00023914" w14:paraId="19AF3794" w14:textId="77777777" w:rsidTr="0047234A">
        <w:tc>
          <w:tcPr>
            <w:tcW w:w="1586" w:type="dxa"/>
          </w:tcPr>
          <w:p w14:paraId="6AD6E4E3" w14:textId="77777777" w:rsidR="00023914" w:rsidRDefault="00023914" w:rsidP="00023914">
            <w:r>
              <w:t>Resultaat</w:t>
            </w:r>
          </w:p>
        </w:tc>
        <w:tc>
          <w:tcPr>
            <w:tcW w:w="6852" w:type="dxa"/>
            <w:gridSpan w:val="2"/>
          </w:tcPr>
          <w:p w14:paraId="5117D0B9" w14:textId="60B86D28" w:rsidR="00023914" w:rsidRDefault="001E5EC9" w:rsidP="00023914">
            <w:r>
              <w:t>De race is toegevoegd aan het systeem</w:t>
            </w:r>
          </w:p>
        </w:tc>
      </w:tr>
    </w:tbl>
    <w:p w14:paraId="3EAE0F6D" w14:textId="77777777" w:rsidR="00023914" w:rsidRDefault="00023914" w:rsidP="00887B7C"/>
    <w:tbl>
      <w:tblPr>
        <w:tblStyle w:val="GridTable4"/>
        <w:tblW w:w="0" w:type="auto"/>
        <w:tblLook w:val="0620" w:firstRow="1" w:lastRow="0" w:firstColumn="0" w:lastColumn="0" w:noHBand="1" w:noVBand="1"/>
      </w:tblPr>
      <w:tblGrid>
        <w:gridCol w:w="1586"/>
        <w:gridCol w:w="6140"/>
        <w:gridCol w:w="690"/>
        <w:gridCol w:w="34"/>
      </w:tblGrid>
      <w:tr w:rsidR="00F103E5" w14:paraId="329FF07D" w14:textId="77777777" w:rsidTr="0020123F">
        <w:trPr>
          <w:cnfStyle w:val="100000000000" w:firstRow="1" w:lastRow="0" w:firstColumn="0" w:lastColumn="0" w:oddVBand="0" w:evenVBand="0" w:oddHBand="0" w:evenHBand="0" w:firstRowFirstColumn="0" w:firstRowLastColumn="0" w:lastRowFirstColumn="0" w:lastRowLastColumn="0"/>
        </w:trPr>
        <w:tc>
          <w:tcPr>
            <w:tcW w:w="1586" w:type="dxa"/>
          </w:tcPr>
          <w:p w14:paraId="46A0DC48" w14:textId="77777777" w:rsidR="00F103E5" w:rsidRDefault="00F103E5" w:rsidP="0020123F">
            <w:r>
              <w:t>Naam</w:t>
            </w:r>
          </w:p>
        </w:tc>
        <w:tc>
          <w:tcPr>
            <w:tcW w:w="6140" w:type="dxa"/>
          </w:tcPr>
          <w:p w14:paraId="242FA0DB" w14:textId="2CA9E0E2" w:rsidR="00F103E5" w:rsidRDefault="00F103E5" w:rsidP="0020123F">
            <w:r>
              <w:t>Een race verwijderen</w:t>
            </w:r>
          </w:p>
        </w:tc>
        <w:tc>
          <w:tcPr>
            <w:tcW w:w="0" w:type="auto"/>
            <w:gridSpan w:val="2"/>
          </w:tcPr>
          <w:p w14:paraId="523ABE36" w14:textId="01E41A77" w:rsidR="00F103E5" w:rsidRDefault="00F103E5" w:rsidP="0020123F">
            <w:r>
              <w:t>UC08</w:t>
            </w:r>
          </w:p>
        </w:tc>
      </w:tr>
      <w:tr w:rsidR="00F103E5" w14:paraId="0B565608" w14:textId="77777777" w:rsidTr="008721D1">
        <w:tc>
          <w:tcPr>
            <w:tcW w:w="1586" w:type="dxa"/>
          </w:tcPr>
          <w:p w14:paraId="3CD9C134" w14:textId="77777777" w:rsidR="00F103E5" w:rsidRDefault="00F103E5" w:rsidP="0020123F">
            <w:r>
              <w:t>Requirement(s)</w:t>
            </w:r>
          </w:p>
        </w:tc>
        <w:tc>
          <w:tcPr>
            <w:tcW w:w="6864" w:type="dxa"/>
            <w:gridSpan w:val="3"/>
          </w:tcPr>
          <w:p w14:paraId="08D5C0E9" w14:textId="77777777" w:rsidR="00F103E5" w:rsidRDefault="00F103E5" w:rsidP="0020123F">
            <w:r>
              <w:t>FR-B04</w:t>
            </w:r>
          </w:p>
        </w:tc>
      </w:tr>
      <w:tr w:rsidR="00F103E5" w14:paraId="2BC0744F" w14:textId="77777777" w:rsidTr="008721D1">
        <w:tc>
          <w:tcPr>
            <w:tcW w:w="1586" w:type="dxa"/>
          </w:tcPr>
          <w:p w14:paraId="0A2F2AE8" w14:textId="77777777" w:rsidR="00F103E5" w:rsidRDefault="00F103E5" w:rsidP="0020123F">
            <w:r>
              <w:t>Samenvatting</w:t>
            </w:r>
          </w:p>
        </w:tc>
        <w:tc>
          <w:tcPr>
            <w:tcW w:w="6864" w:type="dxa"/>
            <w:gridSpan w:val="3"/>
          </w:tcPr>
          <w:p w14:paraId="4E8DAA06" w14:textId="7E3BC894" w:rsidR="00F103E5" w:rsidRDefault="00F103E5" w:rsidP="0020123F">
            <w:r>
              <w:t>Na het selecteren van een race wordt deze verwijderd</w:t>
            </w:r>
          </w:p>
        </w:tc>
      </w:tr>
      <w:tr w:rsidR="00F103E5" w14:paraId="21155898" w14:textId="77777777" w:rsidTr="008721D1">
        <w:tc>
          <w:tcPr>
            <w:tcW w:w="1586" w:type="dxa"/>
          </w:tcPr>
          <w:p w14:paraId="113AC328" w14:textId="77777777" w:rsidR="00F103E5" w:rsidRDefault="00F103E5" w:rsidP="0020123F">
            <w:r>
              <w:t>Actoren</w:t>
            </w:r>
          </w:p>
        </w:tc>
        <w:tc>
          <w:tcPr>
            <w:tcW w:w="6864" w:type="dxa"/>
            <w:gridSpan w:val="3"/>
          </w:tcPr>
          <w:p w14:paraId="165DA1D0" w14:textId="77777777" w:rsidR="00F103E5" w:rsidRDefault="00F103E5" w:rsidP="0020123F">
            <w:r>
              <w:t>Beheerder</w:t>
            </w:r>
          </w:p>
        </w:tc>
      </w:tr>
      <w:tr w:rsidR="00F103E5" w14:paraId="68076E77" w14:textId="77777777" w:rsidTr="008721D1">
        <w:tc>
          <w:tcPr>
            <w:tcW w:w="1586" w:type="dxa"/>
          </w:tcPr>
          <w:p w14:paraId="4AF48341" w14:textId="77777777" w:rsidR="00F103E5" w:rsidRDefault="00F103E5" w:rsidP="0020123F">
            <w:r>
              <w:t>Aannamen</w:t>
            </w:r>
          </w:p>
        </w:tc>
        <w:tc>
          <w:tcPr>
            <w:tcW w:w="6864" w:type="dxa"/>
            <w:gridSpan w:val="3"/>
          </w:tcPr>
          <w:p w14:paraId="215C2BC2" w14:textId="2A2F450C" w:rsidR="00F103E5" w:rsidRDefault="00F103E5" w:rsidP="0020123F">
            <w:r>
              <w:t>De actor is ingelogd en seizoen geselecteerd</w:t>
            </w:r>
          </w:p>
        </w:tc>
      </w:tr>
      <w:tr w:rsidR="00F103E5" w14:paraId="52034987" w14:textId="77777777" w:rsidTr="008721D1">
        <w:tc>
          <w:tcPr>
            <w:tcW w:w="1586" w:type="dxa"/>
          </w:tcPr>
          <w:p w14:paraId="0025C5E4" w14:textId="77777777" w:rsidR="00F103E5" w:rsidRDefault="00F103E5" w:rsidP="0020123F">
            <w:r>
              <w:t>Omschrijving</w:t>
            </w:r>
          </w:p>
        </w:tc>
        <w:tc>
          <w:tcPr>
            <w:tcW w:w="6864" w:type="dxa"/>
            <w:gridSpan w:val="3"/>
          </w:tcPr>
          <w:p w14:paraId="4A46CC26" w14:textId="5077AEB4" w:rsidR="00F103E5" w:rsidRDefault="00F103E5" w:rsidP="007C6608">
            <w:pPr>
              <w:pStyle w:val="ListParagraph"/>
              <w:numPr>
                <w:ilvl w:val="0"/>
                <w:numId w:val="35"/>
              </w:numPr>
            </w:pPr>
            <w:r>
              <w:t>De actor selecteert een race en geeft aan deze te willen verwijderen.</w:t>
            </w:r>
          </w:p>
          <w:p w14:paraId="1912B356" w14:textId="467591CE" w:rsidR="00F103E5" w:rsidRDefault="00F103E5" w:rsidP="007C6608">
            <w:pPr>
              <w:pStyle w:val="ListParagraph"/>
              <w:numPr>
                <w:ilvl w:val="0"/>
                <w:numId w:val="35"/>
              </w:numPr>
            </w:pPr>
            <w:r>
              <w:t>Het systeem vraagt de actor of hij het zeker weet.</w:t>
            </w:r>
          </w:p>
          <w:p w14:paraId="7D76A26F" w14:textId="7DED283A" w:rsidR="00F103E5" w:rsidRDefault="00F103E5" w:rsidP="007C6608">
            <w:pPr>
              <w:pStyle w:val="ListParagraph"/>
              <w:numPr>
                <w:ilvl w:val="0"/>
                <w:numId w:val="35"/>
              </w:numPr>
            </w:pPr>
            <w:r>
              <w:t>De actor bevestigt [</w:t>
            </w:r>
            <w:r w:rsidR="008721D1">
              <w:t>A</w:t>
            </w:r>
            <w:r>
              <w:t>1]</w:t>
            </w:r>
          </w:p>
          <w:p w14:paraId="4B42855E" w14:textId="77C74680" w:rsidR="00F103E5" w:rsidRDefault="00F103E5" w:rsidP="007C6608">
            <w:pPr>
              <w:pStyle w:val="ListParagraph"/>
              <w:numPr>
                <w:ilvl w:val="0"/>
                <w:numId w:val="35"/>
              </w:numPr>
            </w:pPr>
            <w:r>
              <w:t>Het systeem verwijdert de race uit het systeem. [</w:t>
            </w:r>
            <w:r w:rsidR="008721D1">
              <w:t>1</w:t>
            </w:r>
            <w:r>
              <w:t>]</w:t>
            </w:r>
          </w:p>
        </w:tc>
      </w:tr>
      <w:tr w:rsidR="008721D1" w:rsidRPr="00161AA8" w14:paraId="58F07662" w14:textId="77777777" w:rsidTr="00093F5F">
        <w:trPr>
          <w:gridAfter w:val="1"/>
          <w:wAfter w:w="34" w:type="dxa"/>
        </w:trPr>
        <w:tc>
          <w:tcPr>
            <w:tcW w:w="1586" w:type="dxa"/>
          </w:tcPr>
          <w:p w14:paraId="16CD2599" w14:textId="77777777" w:rsidR="008721D1" w:rsidRDefault="008721D1" w:rsidP="00093F5F">
            <w:r>
              <w:t>Alternatieve omschrijving</w:t>
            </w:r>
          </w:p>
        </w:tc>
        <w:tc>
          <w:tcPr>
            <w:tcW w:w="6830" w:type="dxa"/>
            <w:gridSpan w:val="2"/>
          </w:tcPr>
          <w:p w14:paraId="5728102F" w14:textId="77777777" w:rsidR="008721D1" w:rsidRDefault="008721D1" w:rsidP="00093F5F">
            <w:r>
              <w:t>[A1] De actor annuleert</w:t>
            </w:r>
          </w:p>
          <w:p w14:paraId="3701BE5B" w14:textId="77777777" w:rsidR="008721D1" w:rsidRPr="00161AA8" w:rsidRDefault="008721D1" w:rsidP="007C6608">
            <w:pPr>
              <w:pStyle w:val="ListParagraph"/>
              <w:numPr>
                <w:ilvl w:val="0"/>
                <w:numId w:val="53"/>
              </w:numPr>
            </w:pPr>
            <w:r w:rsidRPr="00161AA8">
              <w:t xml:space="preserve">De </w:t>
            </w:r>
            <w:proofErr w:type="spellStart"/>
            <w:r w:rsidRPr="00161AA8">
              <w:t>use</w:t>
            </w:r>
            <w:proofErr w:type="spellEnd"/>
            <w:r w:rsidRPr="00161AA8">
              <w:t xml:space="preserve"> case wordt af</w:t>
            </w:r>
            <w:r>
              <w:t>gebroken</w:t>
            </w:r>
          </w:p>
        </w:tc>
      </w:tr>
      <w:tr w:rsidR="00F103E5" w:rsidRPr="00F103E5" w14:paraId="5F85DFA8" w14:textId="77777777" w:rsidTr="008721D1">
        <w:tc>
          <w:tcPr>
            <w:tcW w:w="1586" w:type="dxa"/>
          </w:tcPr>
          <w:p w14:paraId="6328ACD6" w14:textId="77777777" w:rsidR="00F103E5" w:rsidRDefault="00F103E5" w:rsidP="0020123F">
            <w:r>
              <w:t>Uitzonderingen</w:t>
            </w:r>
          </w:p>
        </w:tc>
        <w:tc>
          <w:tcPr>
            <w:tcW w:w="6864" w:type="dxa"/>
            <w:gridSpan w:val="3"/>
          </w:tcPr>
          <w:p w14:paraId="2A7B840E" w14:textId="2BB5E4F6" w:rsidR="00F103E5" w:rsidRPr="00F103E5" w:rsidRDefault="00F103E5" w:rsidP="007C6608">
            <w:pPr>
              <w:pStyle w:val="ListParagraph"/>
              <w:numPr>
                <w:ilvl w:val="0"/>
                <w:numId w:val="36"/>
              </w:numPr>
            </w:pPr>
            <w:r>
              <w:t xml:space="preserve">De race heeft nog resultaten gekoppeld (zie B04.4). Het systeem geeft een melding en de </w:t>
            </w:r>
            <w:proofErr w:type="spellStart"/>
            <w:r>
              <w:t>use</w:t>
            </w:r>
            <w:proofErr w:type="spellEnd"/>
            <w:r>
              <w:t xml:space="preserve"> case wordt afgebroken.</w:t>
            </w:r>
          </w:p>
        </w:tc>
      </w:tr>
      <w:tr w:rsidR="00F103E5" w14:paraId="01A08291" w14:textId="77777777" w:rsidTr="008721D1">
        <w:tc>
          <w:tcPr>
            <w:tcW w:w="1586" w:type="dxa"/>
          </w:tcPr>
          <w:p w14:paraId="2DE21051" w14:textId="77777777" w:rsidR="00F103E5" w:rsidRDefault="00F103E5" w:rsidP="0020123F">
            <w:r>
              <w:t>Resultaat</w:t>
            </w:r>
          </w:p>
        </w:tc>
        <w:tc>
          <w:tcPr>
            <w:tcW w:w="6864" w:type="dxa"/>
            <w:gridSpan w:val="3"/>
          </w:tcPr>
          <w:p w14:paraId="5498B690" w14:textId="77777777" w:rsidR="00F103E5" w:rsidRDefault="00F103E5" w:rsidP="0020123F">
            <w:r>
              <w:t>De race is toegevoegd aan het systeem</w:t>
            </w:r>
          </w:p>
        </w:tc>
      </w:tr>
    </w:tbl>
    <w:p w14:paraId="23CB3AF0" w14:textId="77777777" w:rsidR="00F103E5" w:rsidRDefault="00F103E5" w:rsidP="00887B7C"/>
    <w:p w14:paraId="537ABC37" w14:textId="77777777" w:rsidR="003B22E8" w:rsidRDefault="003B22E8">
      <w:r>
        <w:rPr>
          <w:b/>
          <w:bCs/>
        </w:rPr>
        <w:br w:type="page"/>
      </w:r>
    </w:p>
    <w:tbl>
      <w:tblPr>
        <w:tblStyle w:val="GridTable4"/>
        <w:tblW w:w="0" w:type="auto"/>
        <w:tblLook w:val="0620" w:firstRow="1" w:lastRow="0" w:firstColumn="0" w:lastColumn="0" w:noHBand="1" w:noVBand="1"/>
      </w:tblPr>
      <w:tblGrid>
        <w:gridCol w:w="1586"/>
        <w:gridCol w:w="6140"/>
        <w:gridCol w:w="726"/>
      </w:tblGrid>
      <w:tr w:rsidR="003E7BF6" w14:paraId="19645FC2" w14:textId="77777777" w:rsidTr="003B22E8">
        <w:trPr>
          <w:cnfStyle w:val="100000000000" w:firstRow="1" w:lastRow="0" w:firstColumn="0" w:lastColumn="0" w:oddVBand="0" w:evenVBand="0" w:oddHBand="0" w:evenHBand="0" w:firstRowFirstColumn="0" w:firstRowLastColumn="0" w:lastRowFirstColumn="0" w:lastRowLastColumn="0"/>
        </w:trPr>
        <w:tc>
          <w:tcPr>
            <w:tcW w:w="1586" w:type="dxa"/>
          </w:tcPr>
          <w:p w14:paraId="68A1CDEE" w14:textId="58D7378B" w:rsidR="003E7BF6" w:rsidRDefault="003E7BF6" w:rsidP="000A052C">
            <w:r>
              <w:lastRenderedPageBreak/>
              <w:t>Naam</w:t>
            </w:r>
          </w:p>
        </w:tc>
        <w:tc>
          <w:tcPr>
            <w:tcW w:w="6140" w:type="dxa"/>
          </w:tcPr>
          <w:p w14:paraId="22660120" w14:textId="72CC69FB" w:rsidR="003E7BF6" w:rsidRDefault="003E7BF6" w:rsidP="003E7BF6">
            <w:r>
              <w:t>Een raceteam toevoegen</w:t>
            </w:r>
          </w:p>
        </w:tc>
        <w:tc>
          <w:tcPr>
            <w:tcW w:w="0" w:type="auto"/>
          </w:tcPr>
          <w:p w14:paraId="3E45DE0D" w14:textId="02A23BD9" w:rsidR="003E7BF6" w:rsidRDefault="00023914" w:rsidP="003E7BF6">
            <w:r>
              <w:t>UC0</w:t>
            </w:r>
            <w:r w:rsidR="003B22E8">
              <w:t>9</w:t>
            </w:r>
          </w:p>
        </w:tc>
      </w:tr>
      <w:tr w:rsidR="003B22E8" w14:paraId="71FFA1C0" w14:textId="77777777" w:rsidTr="0020123F">
        <w:tc>
          <w:tcPr>
            <w:tcW w:w="1586" w:type="dxa"/>
          </w:tcPr>
          <w:p w14:paraId="29F110DE" w14:textId="114C993A" w:rsidR="003B22E8" w:rsidRDefault="003B22E8" w:rsidP="000A052C">
            <w:r>
              <w:t>Requirement(s)</w:t>
            </w:r>
          </w:p>
        </w:tc>
        <w:tc>
          <w:tcPr>
            <w:tcW w:w="6866" w:type="dxa"/>
            <w:gridSpan w:val="2"/>
          </w:tcPr>
          <w:p w14:paraId="25EC36D0" w14:textId="2D13BEB6" w:rsidR="003B22E8" w:rsidRDefault="003B22E8" w:rsidP="003E7BF6">
            <w:r>
              <w:t>FR-B05</w:t>
            </w:r>
          </w:p>
        </w:tc>
      </w:tr>
      <w:tr w:rsidR="003E7BF6" w14:paraId="3F815585" w14:textId="77777777" w:rsidTr="003B22E8">
        <w:tc>
          <w:tcPr>
            <w:tcW w:w="1586" w:type="dxa"/>
          </w:tcPr>
          <w:p w14:paraId="3ABA5072" w14:textId="77777777" w:rsidR="003E7BF6" w:rsidRDefault="003E7BF6" w:rsidP="000A052C">
            <w:r>
              <w:t>Samenvatting</w:t>
            </w:r>
          </w:p>
        </w:tc>
        <w:tc>
          <w:tcPr>
            <w:tcW w:w="6866"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3B22E8">
        <w:tc>
          <w:tcPr>
            <w:tcW w:w="1586" w:type="dxa"/>
          </w:tcPr>
          <w:p w14:paraId="5FBA9CA4" w14:textId="77777777" w:rsidR="003E7BF6" w:rsidRDefault="003E7BF6" w:rsidP="000A052C">
            <w:r>
              <w:t>Actoren</w:t>
            </w:r>
          </w:p>
        </w:tc>
        <w:tc>
          <w:tcPr>
            <w:tcW w:w="6866" w:type="dxa"/>
            <w:gridSpan w:val="2"/>
          </w:tcPr>
          <w:p w14:paraId="15182ACE" w14:textId="77777777" w:rsidR="003E7BF6" w:rsidRDefault="003E7BF6" w:rsidP="000A052C">
            <w:r>
              <w:t>Beheerder</w:t>
            </w:r>
          </w:p>
        </w:tc>
      </w:tr>
      <w:tr w:rsidR="003E7BF6" w14:paraId="77DE49A8" w14:textId="77777777" w:rsidTr="003B22E8">
        <w:tc>
          <w:tcPr>
            <w:tcW w:w="1586" w:type="dxa"/>
          </w:tcPr>
          <w:p w14:paraId="2E297785" w14:textId="77777777" w:rsidR="003E7BF6" w:rsidRDefault="003E7BF6" w:rsidP="000A052C">
            <w:r>
              <w:t>Aannamen</w:t>
            </w:r>
          </w:p>
        </w:tc>
        <w:tc>
          <w:tcPr>
            <w:tcW w:w="6866" w:type="dxa"/>
            <w:gridSpan w:val="2"/>
          </w:tcPr>
          <w:p w14:paraId="07DB01BC" w14:textId="77777777" w:rsidR="003E7BF6" w:rsidRDefault="003E7BF6" w:rsidP="000A052C">
            <w:r>
              <w:t>De actor is ingelogd</w:t>
            </w:r>
          </w:p>
        </w:tc>
      </w:tr>
      <w:tr w:rsidR="003E7BF6" w14:paraId="0BF8A0E4" w14:textId="77777777" w:rsidTr="003B22E8">
        <w:tc>
          <w:tcPr>
            <w:tcW w:w="1586" w:type="dxa"/>
          </w:tcPr>
          <w:p w14:paraId="25BCB35C" w14:textId="77777777" w:rsidR="003E7BF6" w:rsidRDefault="003E7BF6" w:rsidP="000A052C">
            <w:r>
              <w:t>Omschrijving</w:t>
            </w:r>
          </w:p>
        </w:tc>
        <w:tc>
          <w:tcPr>
            <w:tcW w:w="6866" w:type="dxa"/>
            <w:gridSpan w:val="2"/>
          </w:tcPr>
          <w:p w14:paraId="533997AE" w14:textId="2B873F8E" w:rsidR="003E7BF6" w:rsidRDefault="003E7BF6" w:rsidP="007C6608">
            <w:pPr>
              <w:pStyle w:val="ListParagraph"/>
              <w:numPr>
                <w:ilvl w:val="0"/>
                <w:numId w:val="14"/>
              </w:numPr>
            </w:pPr>
            <w:r>
              <w:t>De actor selecteert een nieuw raceteam toe te willen voegen.</w:t>
            </w:r>
          </w:p>
          <w:p w14:paraId="637CBE15" w14:textId="77777777" w:rsidR="003E7BF6" w:rsidRDefault="003E7BF6" w:rsidP="007C6608">
            <w:pPr>
              <w:pStyle w:val="ListParagraph"/>
              <w:numPr>
                <w:ilvl w:val="0"/>
                <w:numId w:val="14"/>
              </w:numPr>
            </w:pPr>
            <w:r>
              <w:t>Het systeem toont een pagina waarop de gegevens ingevuld kunnen worden.</w:t>
            </w:r>
          </w:p>
          <w:p w14:paraId="43951D98" w14:textId="0B3CE7E4" w:rsidR="003E7BF6" w:rsidRDefault="003E7BF6" w:rsidP="007C6608">
            <w:pPr>
              <w:pStyle w:val="ListParagraph"/>
              <w:numPr>
                <w:ilvl w:val="0"/>
                <w:numId w:val="14"/>
              </w:numPr>
            </w:pPr>
            <w:r>
              <w:t>De actor voert de gegevens van het raceteam in en bevestigt.</w:t>
            </w:r>
          </w:p>
          <w:p w14:paraId="4A9D349F" w14:textId="12BA43A6" w:rsidR="003E7BF6" w:rsidRDefault="003E7BF6" w:rsidP="007C6608">
            <w:pPr>
              <w:pStyle w:val="ListParagraph"/>
              <w:numPr>
                <w:ilvl w:val="0"/>
                <w:numId w:val="14"/>
              </w:numPr>
            </w:pPr>
            <w:r>
              <w:t>Het systeem controleert de gegevens en voegt het raceteam toe. [1][2]</w:t>
            </w:r>
          </w:p>
        </w:tc>
      </w:tr>
      <w:tr w:rsidR="003E7BF6" w14:paraId="2143C2B4" w14:textId="77777777" w:rsidTr="003B22E8">
        <w:tc>
          <w:tcPr>
            <w:tcW w:w="1586" w:type="dxa"/>
          </w:tcPr>
          <w:p w14:paraId="5C40F83C" w14:textId="77777777" w:rsidR="003E7BF6" w:rsidRDefault="003E7BF6" w:rsidP="000A052C">
            <w:r>
              <w:t>Uitzonderingen</w:t>
            </w:r>
          </w:p>
        </w:tc>
        <w:tc>
          <w:tcPr>
            <w:tcW w:w="6866" w:type="dxa"/>
            <w:gridSpan w:val="2"/>
          </w:tcPr>
          <w:p w14:paraId="437FF27C" w14:textId="5D567B0C" w:rsidR="003E7BF6" w:rsidRDefault="003E7BF6" w:rsidP="007C6608">
            <w:pPr>
              <w:pStyle w:val="ListParagraph"/>
              <w:numPr>
                <w:ilvl w:val="0"/>
                <w:numId w:val="15"/>
              </w:numPr>
            </w:pPr>
            <w:r>
              <w:t>Niet alle benodigde gegevens zijn ingevoerd</w:t>
            </w:r>
            <w:r w:rsidR="003B22E8">
              <w:t xml:space="preserve"> (zie B-B05.1</w:t>
            </w:r>
            <w:r w:rsidR="00E43CF4">
              <w:t xml:space="preserve"> en B-B05.2</w:t>
            </w:r>
            <w:r w:rsidR="003B22E8">
              <w:t>)</w:t>
            </w:r>
            <w:r>
              <w:t>. Toon een melding en ga terug naar stap 3.</w:t>
            </w:r>
          </w:p>
          <w:p w14:paraId="1E864CFA" w14:textId="541A7045" w:rsidR="003E7BF6" w:rsidRDefault="003E7BF6" w:rsidP="007C6608">
            <w:pPr>
              <w:pStyle w:val="ListParagraph"/>
              <w:numPr>
                <w:ilvl w:val="0"/>
                <w:numId w:val="15"/>
              </w:numPr>
            </w:pPr>
            <w:r>
              <w:t>Het raceteam bestaat al</w:t>
            </w:r>
            <w:r w:rsidR="003B22E8">
              <w:t xml:space="preserve"> (zie B-B05.1)</w:t>
            </w:r>
            <w:r>
              <w:t>. Toon een melding en ga terug naar stap 3.</w:t>
            </w:r>
          </w:p>
        </w:tc>
      </w:tr>
      <w:tr w:rsidR="003E7BF6" w14:paraId="51C0715A" w14:textId="77777777" w:rsidTr="003B22E8">
        <w:tc>
          <w:tcPr>
            <w:tcW w:w="1586" w:type="dxa"/>
          </w:tcPr>
          <w:p w14:paraId="3F91297D" w14:textId="77777777" w:rsidR="003E7BF6" w:rsidRDefault="003E7BF6" w:rsidP="000A052C">
            <w:r>
              <w:t>Resultaat</w:t>
            </w:r>
          </w:p>
        </w:tc>
        <w:tc>
          <w:tcPr>
            <w:tcW w:w="6866" w:type="dxa"/>
            <w:gridSpan w:val="2"/>
          </w:tcPr>
          <w:p w14:paraId="3EF17FCB" w14:textId="4C0A65C8" w:rsidR="003E7BF6" w:rsidRDefault="003E7BF6" w:rsidP="003E7BF6">
            <w:r>
              <w:t>Het nieuwe raceteam is toegevoegd aan het systeem.</w:t>
            </w:r>
          </w:p>
        </w:tc>
      </w:tr>
    </w:tbl>
    <w:p w14:paraId="5EC96508" w14:textId="2F4B67E7" w:rsidR="003E7BF6" w:rsidRDefault="003E7BF6" w:rsidP="003E7BF6"/>
    <w:tbl>
      <w:tblPr>
        <w:tblStyle w:val="GridTable4"/>
        <w:tblW w:w="0" w:type="auto"/>
        <w:tblLook w:val="0620" w:firstRow="1" w:lastRow="0" w:firstColumn="0" w:lastColumn="0" w:noHBand="1" w:noVBand="1"/>
      </w:tblPr>
      <w:tblGrid>
        <w:gridCol w:w="1586"/>
        <w:gridCol w:w="6140"/>
        <w:gridCol w:w="690"/>
      </w:tblGrid>
      <w:tr w:rsidR="0074796F" w14:paraId="2B083D88" w14:textId="77777777" w:rsidTr="0074796F">
        <w:trPr>
          <w:cnfStyle w:val="100000000000" w:firstRow="1" w:lastRow="0" w:firstColumn="0" w:lastColumn="0" w:oddVBand="0" w:evenVBand="0" w:oddHBand="0" w:evenHBand="0" w:firstRowFirstColumn="0" w:firstRowLastColumn="0" w:lastRowFirstColumn="0" w:lastRowLastColumn="0"/>
        </w:trPr>
        <w:tc>
          <w:tcPr>
            <w:tcW w:w="1586" w:type="dxa"/>
          </w:tcPr>
          <w:p w14:paraId="5F276736" w14:textId="77777777" w:rsidR="0074796F" w:rsidRDefault="0074796F" w:rsidP="0020123F">
            <w:r>
              <w:t>Naam</w:t>
            </w:r>
          </w:p>
        </w:tc>
        <w:tc>
          <w:tcPr>
            <w:tcW w:w="6140" w:type="dxa"/>
          </w:tcPr>
          <w:p w14:paraId="05AF6FCB" w14:textId="77777777" w:rsidR="0074796F" w:rsidRDefault="0074796F" w:rsidP="0020123F">
            <w:r>
              <w:t>Een raceteam verwijderen</w:t>
            </w:r>
          </w:p>
        </w:tc>
        <w:tc>
          <w:tcPr>
            <w:tcW w:w="0" w:type="auto"/>
          </w:tcPr>
          <w:p w14:paraId="366064D0" w14:textId="06BAA57B" w:rsidR="0074796F" w:rsidRDefault="0074796F" w:rsidP="0020123F">
            <w:r>
              <w:t>UC10</w:t>
            </w:r>
          </w:p>
        </w:tc>
      </w:tr>
      <w:tr w:rsidR="0074796F" w14:paraId="56B73E0B" w14:textId="77777777" w:rsidTr="0074796F">
        <w:tc>
          <w:tcPr>
            <w:tcW w:w="1586" w:type="dxa"/>
          </w:tcPr>
          <w:p w14:paraId="0C256C53" w14:textId="23BF5AB1" w:rsidR="0074796F" w:rsidRDefault="0074796F" w:rsidP="0020123F">
            <w:r>
              <w:t>Requirement(s)</w:t>
            </w:r>
          </w:p>
        </w:tc>
        <w:tc>
          <w:tcPr>
            <w:tcW w:w="6830" w:type="dxa"/>
            <w:gridSpan w:val="2"/>
          </w:tcPr>
          <w:p w14:paraId="70004DD8" w14:textId="26FC6FD3" w:rsidR="0074796F" w:rsidRDefault="0074796F" w:rsidP="0020123F">
            <w:r>
              <w:t>FR-B05</w:t>
            </w:r>
          </w:p>
        </w:tc>
      </w:tr>
      <w:tr w:rsidR="0074796F" w14:paraId="6C2FE741" w14:textId="77777777" w:rsidTr="0074796F">
        <w:tc>
          <w:tcPr>
            <w:tcW w:w="1586" w:type="dxa"/>
          </w:tcPr>
          <w:p w14:paraId="762D4632" w14:textId="77777777" w:rsidR="0074796F" w:rsidRDefault="0074796F" w:rsidP="0020123F">
            <w:r>
              <w:t>Samenvatting</w:t>
            </w:r>
          </w:p>
        </w:tc>
        <w:tc>
          <w:tcPr>
            <w:tcW w:w="6830" w:type="dxa"/>
            <w:gridSpan w:val="2"/>
          </w:tcPr>
          <w:p w14:paraId="41EAEA6B" w14:textId="77777777" w:rsidR="0074796F" w:rsidRDefault="0074796F" w:rsidP="0020123F">
            <w:r>
              <w:t>Na het selecteren van een raceteam wordt deze verwijderd</w:t>
            </w:r>
          </w:p>
        </w:tc>
      </w:tr>
      <w:tr w:rsidR="0074796F" w14:paraId="57EF8A0C" w14:textId="77777777" w:rsidTr="0074796F">
        <w:tc>
          <w:tcPr>
            <w:tcW w:w="1586" w:type="dxa"/>
          </w:tcPr>
          <w:p w14:paraId="04C7A765" w14:textId="77777777" w:rsidR="0074796F" w:rsidRDefault="0074796F" w:rsidP="0020123F">
            <w:r>
              <w:t>Actoren</w:t>
            </w:r>
          </w:p>
        </w:tc>
        <w:tc>
          <w:tcPr>
            <w:tcW w:w="6830" w:type="dxa"/>
            <w:gridSpan w:val="2"/>
          </w:tcPr>
          <w:p w14:paraId="7A6D8E0D" w14:textId="77777777" w:rsidR="0074796F" w:rsidRDefault="0074796F" w:rsidP="0020123F">
            <w:r>
              <w:t>Beheerder</w:t>
            </w:r>
          </w:p>
        </w:tc>
      </w:tr>
      <w:tr w:rsidR="0074796F" w14:paraId="3630970E" w14:textId="77777777" w:rsidTr="0074796F">
        <w:tc>
          <w:tcPr>
            <w:tcW w:w="1586" w:type="dxa"/>
          </w:tcPr>
          <w:p w14:paraId="1B8FDBFB" w14:textId="77777777" w:rsidR="0074796F" w:rsidRDefault="0074796F" w:rsidP="0020123F">
            <w:r>
              <w:t>Aannamen</w:t>
            </w:r>
          </w:p>
        </w:tc>
        <w:tc>
          <w:tcPr>
            <w:tcW w:w="6830" w:type="dxa"/>
            <w:gridSpan w:val="2"/>
          </w:tcPr>
          <w:p w14:paraId="78F6FC0E" w14:textId="77777777" w:rsidR="0074796F" w:rsidRDefault="0074796F" w:rsidP="0020123F">
            <w:r>
              <w:t>De actor is ingelogd en heeft het overzicht van raceteams geselecteerd.</w:t>
            </w:r>
          </w:p>
        </w:tc>
      </w:tr>
      <w:tr w:rsidR="0074796F" w14:paraId="2B663B4E" w14:textId="77777777" w:rsidTr="0074796F">
        <w:tc>
          <w:tcPr>
            <w:tcW w:w="1586" w:type="dxa"/>
          </w:tcPr>
          <w:p w14:paraId="011FB235" w14:textId="77777777" w:rsidR="0074796F" w:rsidRDefault="0074796F" w:rsidP="0020123F">
            <w:r>
              <w:t>Omschrijving</w:t>
            </w:r>
          </w:p>
        </w:tc>
        <w:tc>
          <w:tcPr>
            <w:tcW w:w="6830" w:type="dxa"/>
            <w:gridSpan w:val="2"/>
          </w:tcPr>
          <w:p w14:paraId="38043E9F" w14:textId="77777777" w:rsidR="0074796F" w:rsidRDefault="0074796F" w:rsidP="007C6608">
            <w:pPr>
              <w:pStyle w:val="ListParagraph"/>
              <w:numPr>
                <w:ilvl w:val="0"/>
                <w:numId w:val="16"/>
              </w:numPr>
            </w:pPr>
            <w:r>
              <w:t>De actor selecteert raceteam verwijderen voor een raceteam en bevestigt.</w:t>
            </w:r>
          </w:p>
          <w:p w14:paraId="15E3296A" w14:textId="77777777" w:rsidR="0074796F" w:rsidRDefault="0074796F" w:rsidP="007C6608">
            <w:pPr>
              <w:pStyle w:val="ListParagraph"/>
              <w:numPr>
                <w:ilvl w:val="0"/>
                <w:numId w:val="16"/>
              </w:numPr>
            </w:pPr>
            <w:r>
              <w:t>Het systeem vraagt of de actor het zeker weet.</w:t>
            </w:r>
          </w:p>
          <w:p w14:paraId="46B889AB" w14:textId="32E8A0AD" w:rsidR="0074796F" w:rsidRDefault="0074796F" w:rsidP="007C6608">
            <w:pPr>
              <w:pStyle w:val="ListParagraph"/>
              <w:numPr>
                <w:ilvl w:val="0"/>
                <w:numId w:val="16"/>
              </w:numPr>
            </w:pPr>
            <w:r>
              <w:t>De actor bevestigt. [</w:t>
            </w:r>
            <w:r w:rsidR="008721D1">
              <w:t>A</w:t>
            </w:r>
            <w:r>
              <w:t>1]</w:t>
            </w:r>
          </w:p>
          <w:p w14:paraId="30864DDF" w14:textId="4F4FE7FC" w:rsidR="0074796F" w:rsidRDefault="0074796F" w:rsidP="007C6608">
            <w:pPr>
              <w:pStyle w:val="ListParagraph"/>
              <w:numPr>
                <w:ilvl w:val="0"/>
                <w:numId w:val="16"/>
              </w:numPr>
            </w:pPr>
            <w:r>
              <w:t>Het systeem verwijdert het raceteam uit het systeem. [</w:t>
            </w:r>
            <w:r w:rsidR="008721D1">
              <w:t>1</w:t>
            </w:r>
            <w:r>
              <w:t>]</w:t>
            </w:r>
          </w:p>
        </w:tc>
      </w:tr>
      <w:tr w:rsidR="008721D1" w:rsidRPr="00161AA8" w14:paraId="77154034" w14:textId="77777777" w:rsidTr="00093F5F">
        <w:tc>
          <w:tcPr>
            <w:tcW w:w="1586" w:type="dxa"/>
          </w:tcPr>
          <w:p w14:paraId="2168D036" w14:textId="77777777" w:rsidR="008721D1" w:rsidRDefault="008721D1" w:rsidP="00093F5F">
            <w:r>
              <w:t>Alternatieve omschrijving</w:t>
            </w:r>
          </w:p>
        </w:tc>
        <w:tc>
          <w:tcPr>
            <w:tcW w:w="6830" w:type="dxa"/>
            <w:gridSpan w:val="2"/>
          </w:tcPr>
          <w:p w14:paraId="4D086668" w14:textId="77777777" w:rsidR="008721D1" w:rsidRDefault="008721D1" w:rsidP="00093F5F">
            <w:r>
              <w:t>[A1] De actor annuleert</w:t>
            </w:r>
          </w:p>
          <w:p w14:paraId="564D85DD" w14:textId="77777777" w:rsidR="008721D1" w:rsidRPr="00161AA8" w:rsidRDefault="008721D1" w:rsidP="007C6608">
            <w:pPr>
              <w:pStyle w:val="ListParagraph"/>
              <w:numPr>
                <w:ilvl w:val="0"/>
                <w:numId w:val="54"/>
              </w:numPr>
            </w:pPr>
            <w:r w:rsidRPr="00161AA8">
              <w:t xml:space="preserve">De </w:t>
            </w:r>
            <w:proofErr w:type="spellStart"/>
            <w:r w:rsidRPr="00161AA8">
              <w:t>use</w:t>
            </w:r>
            <w:proofErr w:type="spellEnd"/>
            <w:r w:rsidRPr="00161AA8">
              <w:t xml:space="preserve"> case wordt af</w:t>
            </w:r>
            <w:r>
              <w:t>gebroken</w:t>
            </w:r>
          </w:p>
        </w:tc>
      </w:tr>
      <w:tr w:rsidR="0074796F" w14:paraId="6892E920" w14:textId="77777777" w:rsidTr="0074796F">
        <w:tc>
          <w:tcPr>
            <w:tcW w:w="1586" w:type="dxa"/>
          </w:tcPr>
          <w:p w14:paraId="0BFDEA45" w14:textId="77777777" w:rsidR="0074796F" w:rsidRDefault="0074796F" w:rsidP="0020123F">
            <w:r>
              <w:t>Uitzonderingen</w:t>
            </w:r>
          </w:p>
        </w:tc>
        <w:tc>
          <w:tcPr>
            <w:tcW w:w="6830" w:type="dxa"/>
            <w:gridSpan w:val="2"/>
          </w:tcPr>
          <w:p w14:paraId="520A19F7" w14:textId="6B2F935B" w:rsidR="0074796F" w:rsidRDefault="0074796F" w:rsidP="007C6608">
            <w:pPr>
              <w:pStyle w:val="ListParagraph"/>
              <w:numPr>
                <w:ilvl w:val="0"/>
                <w:numId w:val="17"/>
              </w:numPr>
            </w:pPr>
            <w:r>
              <w:t xml:space="preserve">Het raceteam heeft nog resultaten gekoppeld (zie B-B05.3). Het systeem geeft een foutmelding en breekt de </w:t>
            </w:r>
            <w:proofErr w:type="spellStart"/>
            <w:r>
              <w:t>use</w:t>
            </w:r>
            <w:proofErr w:type="spellEnd"/>
            <w:r>
              <w:t xml:space="preserve"> case af</w:t>
            </w:r>
          </w:p>
        </w:tc>
      </w:tr>
      <w:tr w:rsidR="0074796F" w14:paraId="55548EE7" w14:textId="77777777" w:rsidTr="0074796F">
        <w:tc>
          <w:tcPr>
            <w:tcW w:w="1586" w:type="dxa"/>
          </w:tcPr>
          <w:p w14:paraId="67066D01" w14:textId="77777777" w:rsidR="0074796F" w:rsidRDefault="0074796F" w:rsidP="0020123F">
            <w:r>
              <w:t>Resultaat</w:t>
            </w:r>
          </w:p>
        </w:tc>
        <w:tc>
          <w:tcPr>
            <w:tcW w:w="6830" w:type="dxa"/>
            <w:gridSpan w:val="2"/>
          </w:tcPr>
          <w:p w14:paraId="7C90AD48" w14:textId="77777777" w:rsidR="0074796F" w:rsidRDefault="0074796F" w:rsidP="0020123F">
            <w:r>
              <w:t>Het raceteam is verwijderd uit het systeem.</w:t>
            </w:r>
          </w:p>
        </w:tc>
      </w:tr>
    </w:tbl>
    <w:p w14:paraId="7ADDC47C" w14:textId="6492508C" w:rsidR="0020123F" w:rsidRDefault="0020123F" w:rsidP="003E7BF6"/>
    <w:p w14:paraId="5C28F15C" w14:textId="77777777" w:rsidR="0020123F" w:rsidRDefault="0020123F">
      <w:r>
        <w:br w:type="page"/>
      </w:r>
    </w:p>
    <w:tbl>
      <w:tblPr>
        <w:tblStyle w:val="GridTable4"/>
        <w:tblW w:w="0" w:type="auto"/>
        <w:tblLook w:val="0620" w:firstRow="1" w:lastRow="0" w:firstColumn="0" w:lastColumn="0" w:noHBand="1" w:noVBand="1"/>
      </w:tblPr>
      <w:tblGrid>
        <w:gridCol w:w="1586"/>
        <w:gridCol w:w="6140"/>
        <w:gridCol w:w="726"/>
      </w:tblGrid>
      <w:tr w:rsidR="003B22E8" w14:paraId="3EC17966" w14:textId="77777777" w:rsidTr="0020123F">
        <w:trPr>
          <w:cnfStyle w:val="100000000000" w:firstRow="1" w:lastRow="0" w:firstColumn="0" w:lastColumn="0" w:oddVBand="0" w:evenVBand="0" w:oddHBand="0" w:evenHBand="0" w:firstRowFirstColumn="0" w:firstRowLastColumn="0" w:lastRowFirstColumn="0" w:lastRowLastColumn="0"/>
        </w:trPr>
        <w:tc>
          <w:tcPr>
            <w:tcW w:w="1586" w:type="dxa"/>
          </w:tcPr>
          <w:p w14:paraId="41F94F16" w14:textId="77777777" w:rsidR="003B22E8" w:rsidRDefault="003B22E8" w:rsidP="0020123F">
            <w:r>
              <w:lastRenderedPageBreak/>
              <w:t>Naam</w:t>
            </w:r>
          </w:p>
        </w:tc>
        <w:tc>
          <w:tcPr>
            <w:tcW w:w="6140" w:type="dxa"/>
          </w:tcPr>
          <w:p w14:paraId="145BC414" w14:textId="51B3B777" w:rsidR="003B22E8" w:rsidRDefault="003B22E8" w:rsidP="0020123F">
            <w:r>
              <w:t>Een raceteam aan een ander raceteam koppelen</w:t>
            </w:r>
          </w:p>
        </w:tc>
        <w:tc>
          <w:tcPr>
            <w:tcW w:w="0" w:type="auto"/>
          </w:tcPr>
          <w:p w14:paraId="1F7DF8E0" w14:textId="4FA29B9A" w:rsidR="003B22E8" w:rsidRDefault="003B22E8" w:rsidP="0020123F">
            <w:r>
              <w:t>UC1</w:t>
            </w:r>
            <w:r w:rsidR="0020123F">
              <w:t>1</w:t>
            </w:r>
          </w:p>
        </w:tc>
      </w:tr>
      <w:tr w:rsidR="003B22E8" w14:paraId="48BFB91D" w14:textId="77777777" w:rsidTr="0020123F">
        <w:tc>
          <w:tcPr>
            <w:tcW w:w="1586" w:type="dxa"/>
          </w:tcPr>
          <w:p w14:paraId="1F5B1799" w14:textId="77777777" w:rsidR="003B22E8" w:rsidRDefault="003B22E8" w:rsidP="0020123F">
            <w:r>
              <w:t>Requirement(s)</w:t>
            </w:r>
          </w:p>
        </w:tc>
        <w:tc>
          <w:tcPr>
            <w:tcW w:w="6866" w:type="dxa"/>
            <w:gridSpan w:val="2"/>
          </w:tcPr>
          <w:p w14:paraId="04A4FE62" w14:textId="2313CDA6" w:rsidR="003B22E8" w:rsidRDefault="003B22E8" w:rsidP="0020123F">
            <w:r>
              <w:t>FR-B0</w:t>
            </w:r>
            <w:r w:rsidR="0029020D">
              <w:t>6</w:t>
            </w:r>
          </w:p>
        </w:tc>
      </w:tr>
      <w:tr w:rsidR="003B22E8" w14:paraId="0B4A3476" w14:textId="77777777" w:rsidTr="0020123F">
        <w:tc>
          <w:tcPr>
            <w:tcW w:w="1586" w:type="dxa"/>
          </w:tcPr>
          <w:p w14:paraId="7E2D5A42" w14:textId="77777777" w:rsidR="003B22E8" w:rsidRDefault="003B22E8" w:rsidP="0020123F">
            <w:r>
              <w:t>Samenvatting</w:t>
            </w:r>
          </w:p>
        </w:tc>
        <w:tc>
          <w:tcPr>
            <w:tcW w:w="6866" w:type="dxa"/>
            <w:gridSpan w:val="2"/>
          </w:tcPr>
          <w:p w14:paraId="2CEC962E" w14:textId="511C5FB3" w:rsidR="003B22E8" w:rsidRDefault="003B22E8" w:rsidP="0020123F">
            <w:r>
              <w:t>Na het ingeven van de vereiste gegevens wordt een raceteam aan het een ander raceteam gekoppeld.</w:t>
            </w:r>
          </w:p>
        </w:tc>
      </w:tr>
      <w:tr w:rsidR="003B22E8" w14:paraId="2DF3BC75" w14:textId="77777777" w:rsidTr="0020123F">
        <w:tc>
          <w:tcPr>
            <w:tcW w:w="1586" w:type="dxa"/>
          </w:tcPr>
          <w:p w14:paraId="38CB4CDD" w14:textId="77777777" w:rsidR="003B22E8" w:rsidRDefault="003B22E8" w:rsidP="0020123F">
            <w:r>
              <w:t>Actoren</w:t>
            </w:r>
          </w:p>
        </w:tc>
        <w:tc>
          <w:tcPr>
            <w:tcW w:w="6866" w:type="dxa"/>
            <w:gridSpan w:val="2"/>
          </w:tcPr>
          <w:p w14:paraId="6A508463" w14:textId="77777777" w:rsidR="003B22E8" w:rsidRDefault="003B22E8" w:rsidP="0020123F">
            <w:r>
              <w:t>Beheerder</w:t>
            </w:r>
          </w:p>
        </w:tc>
      </w:tr>
      <w:tr w:rsidR="003B22E8" w14:paraId="7BC5717B" w14:textId="77777777" w:rsidTr="0020123F">
        <w:tc>
          <w:tcPr>
            <w:tcW w:w="1586" w:type="dxa"/>
          </w:tcPr>
          <w:p w14:paraId="7A919CF5" w14:textId="77777777" w:rsidR="003B22E8" w:rsidRDefault="003B22E8" w:rsidP="0020123F">
            <w:r>
              <w:t>Aannamen</w:t>
            </w:r>
          </w:p>
        </w:tc>
        <w:tc>
          <w:tcPr>
            <w:tcW w:w="6866" w:type="dxa"/>
            <w:gridSpan w:val="2"/>
          </w:tcPr>
          <w:p w14:paraId="3F3F55A5" w14:textId="4E9181B4" w:rsidR="003B22E8" w:rsidRDefault="003B22E8" w:rsidP="0020123F">
            <w:r>
              <w:t>De actor is ingelogd en heeft een overzicht van de raceteams</w:t>
            </w:r>
          </w:p>
        </w:tc>
      </w:tr>
      <w:tr w:rsidR="003B22E8" w14:paraId="229697B9" w14:textId="77777777" w:rsidTr="0020123F">
        <w:tc>
          <w:tcPr>
            <w:tcW w:w="1586" w:type="dxa"/>
          </w:tcPr>
          <w:p w14:paraId="609F7404" w14:textId="77777777" w:rsidR="003B22E8" w:rsidRDefault="003B22E8" w:rsidP="0020123F">
            <w:r>
              <w:t>Omschrijving</w:t>
            </w:r>
          </w:p>
        </w:tc>
        <w:tc>
          <w:tcPr>
            <w:tcW w:w="6866" w:type="dxa"/>
            <w:gridSpan w:val="2"/>
          </w:tcPr>
          <w:p w14:paraId="6032B2DD" w14:textId="43294BEC" w:rsidR="003B22E8" w:rsidRDefault="003B22E8" w:rsidP="007C6608">
            <w:pPr>
              <w:pStyle w:val="ListParagraph"/>
              <w:numPr>
                <w:ilvl w:val="0"/>
                <w:numId w:val="37"/>
              </w:numPr>
            </w:pPr>
            <w:r>
              <w:t xml:space="preserve">De actor selecteert een raceteam en geeft aan een andere team als </w:t>
            </w:r>
            <w:r w:rsidR="00AE1ABF">
              <w:t>basisteam</w:t>
            </w:r>
            <w:r w:rsidR="008B03AA">
              <w:t xml:space="preserve"> in te willen stellen</w:t>
            </w:r>
          </w:p>
          <w:p w14:paraId="1404BA54" w14:textId="1329BCF4" w:rsidR="003B22E8" w:rsidRDefault="003B22E8" w:rsidP="007C6608">
            <w:pPr>
              <w:pStyle w:val="ListParagraph"/>
              <w:numPr>
                <w:ilvl w:val="0"/>
                <w:numId w:val="37"/>
              </w:numPr>
            </w:pPr>
            <w:r>
              <w:t xml:space="preserve">Het systeem toont een pagina waarop </w:t>
            </w:r>
            <w:r w:rsidR="008B03AA">
              <w:t>een team geselecteerd kan worden</w:t>
            </w:r>
            <w:r w:rsidR="0065141B">
              <w:t xml:space="preserve"> [1]</w:t>
            </w:r>
          </w:p>
          <w:p w14:paraId="146CED87" w14:textId="025F5BFA" w:rsidR="003B22E8" w:rsidRDefault="0029020D" w:rsidP="007C6608">
            <w:pPr>
              <w:pStyle w:val="ListParagraph"/>
              <w:numPr>
                <w:ilvl w:val="0"/>
                <w:numId w:val="37"/>
              </w:numPr>
            </w:pPr>
            <w:r>
              <w:t>De actor selecteert een team en bevestigt</w:t>
            </w:r>
            <w:r w:rsidR="003B22E8">
              <w:t>.</w:t>
            </w:r>
          </w:p>
          <w:p w14:paraId="31E112AF" w14:textId="1CC2392D" w:rsidR="003B22E8" w:rsidRDefault="003B22E8" w:rsidP="007C6608">
            <w:pPr>
              <w:pStyle w:val="ListParagraph"/>
              <w:numPr>
                <w:ilvl w:val="0"/>
                <w:numId w:val="37"/>
              </w:numPr>
            </w:pPr>
            <w:r>
              <w:t xml:space="preserve">Het systeem controleert de gegevens en </w:t>
            </w:r>
            <w:r w:rsidR="0029020D">
              <w:t xml:space="preserve">voegt het gekozen raceteam als </w:t>
            </w:r>
            <w:r w:rsidR="00AE1ABF">
              <w:t>basis</w:t>
            </w:r>
            <w:r w:rsidR="0029020D">
              <w:t>team toe</w:t>
            </w:r>
            <w:r>
              <w:t>. [2]</w:t>
            </w:r>
          </w:p>
        </w:tc>
      </w:tr>
      <w:tr w:rsidR="003B22E8" w14:paraId="51208831" w14:textId="77777777" w:rsidTr="0020123F">
        <w:tc>
          <w:tcPr>
            <w:tcW w:w="1586" w:type="dxa"/>
          </w:tcPr>
          <w:p w14:paraId="06474703" w14:textId="77777777" w:rsidR="003B22E8" w:rsidRDefault="003B22E8" w:rsidP="0020123F">
            <w:r>
              <w:t>Uitzonderingen</w:t>
            </w:r>
          </w:p>
        </w:tc>
        <w:tc>
          <w:tcPr>
            <w:tcW w:w="6866" w:type="dxa"/>
            <w:gridSpan w:val="2"/>
          </w:tcPr>
          <w:p w14:paraId="777BF768" w14:textId="0E44A878" w:rsidR="003B22E8" w:rsidRDefault="0065141B" w:rsidP="007C6608">
            <w:pPr>
              <w:pStyle w:val="ListParagraph"/>
              <w:numPr>
                <w:ilvl w:val="0"/>
                <w:numId w:val="38"/>
              </w:numPr>
            </w:pPr>
            <w:r>
              <w:t>Het team heeft al een basisteam. Toon een melding en ga terug naar stap 1.</w:t>
            </w:r>
          </w:p>
          <w:p w14:paraId="69CF4F42" w14:textId="03B67E18" w:rsidR="003B22E8" w:rsidRDefault="0065141B" w:rsidP="007C6608">
            <w:pPr>
              <w:pStyle w:val="ListParagraph"/>
              <w:numPr>
                <w:ilvl w:val="0"/>
                <w:numId w:val="38"/>
              </w:numPr>
            </w:pPr>
            <w:r>
              <w:t xml:space="preserve">Het raceteam is hetzelfde als het </w:t>
            </w:r>
            <w:r w:rsidR="00E43CF4">
              <w:t>basisteam</w:t>
            </w:r>
            <w:r>
              <w:t xml:space="preserve"> (zie B-B06.1). Toon een melding en ga terug naar stap 3.</w:t>
            </w:r>
          </w:p>
        </w:tc>
      </w:tr>
      <w:tr w:rsidR="003B22E8" w14:paraId="113776F3" w14:textId="77777777" w:rsidTr="0020123F">
        <w:tc>
          <w:tcPr>
            <w:tcW w:w="1586" w:type="dxa"/>
          </w:tcPr>
          <w:p w14:paraId="6815AB3F" w14:textId="77777777" w:rsidR="003B22E8" w:rsidRDefault="003B22E8" w:rsidP="0020123F">
            <w:r>
              <w:t>Resultaat</w:t>
            </w:r>
          </w:p>
        </w:tc>
        <w:tc>
          <w:tcPr>
            <w:tcW w:w="6866" w:type="dxa"/>
            <w:gridSpan w:val="2"/>
          </w:tcPr>
          <w:p w14:paraId="22577BDC" w14:textId="7CF95244" w:rsidR="003B22E8" w:rsidRDefault="003B22E8" w:rsidP="0020123F">
            <w:r>
              <w:t xml:space="preserve">Het </w:t>
            </w:r>
            <w:r w:rsidR="00F118BD">
              <w:t>raceteam is gekoppeld aan het basisteam</w:t>
            </w:r>
          </w:p>
        </w:tc>
      </w:tr>
    </w:tbl>
    <w:p w14:paraId="1FC3CE4A" w14:textId="20660E3E" w:rsidR="003B22E8" w:rsidRDefault="003B22E8" w:rsidP="003E7BF6"/>
    <w:tbl>
      <w:tblPr>
        <w:tblStyle w:val="GridTable4"/>
        <w:tblW w:w="0" w:type="auto"/>
        <w:tblLook w:val="0620" w:firstRow="1" w:lastRow="0" w:firstColumn="0" w:lastColumn="0" w:noHBand="1" w:noVBand="1"/>
      </w:tblPr>
      <w:tblGrid>
        <w:gridCol w:w="1586"/>
        <w:gridCol w:w="6140"/>
        <w:gridCol w:w="690"/>
        <w:gridCol w:w="36"/>
      </w:tblGrid>
      <w:tr w:rsidR="0068025C" w14:paraId="63A863ED" w14:textId="77777777" w:rsidTr="0020123F">
        <w:trPr>
          <w:cnfStyle w:val="100000000000" w:firstRow="1" w:lastRow="0" w:firstColumn="0" w:lastColumn="0" w:oddVBand="0" w:evenVBand="0" w:oddHBand="0" w:evenHBand="0" w:firstRowFirstColumn="0" w:firstRowLastColumn="0" w:lastRowFirstColumn="0" w:lastRowLastColumn="0"/>
        </w:trPr>
        <w:tc>
          <w:tcPr>
            <w:tcW w:w="1586" w:type="dxa"/>
          </w:tcPr>
          <w:p w14:paraId="1E4E3E7F" w14:textId="77777777" w:rsidR="0068025C" w:rsidRDefault="0068025C" w:rsidP="0020123F">
            <w:r>
              <w:t>Naam</w:t>
            </w:r>
          </w:p>
        </w:tc>
        <w:tc>
          <w:tcPr>
            <w:tcW w:w="6140" w:type="dxa"/>
          </w:tcPr>
          <w:p w14:paraId="3AC062A8" w14:textId="0D182615" w:rsidR="0068025C" w:rsidRDefault="0068025C" w:rsidP="0020123F">
            <w:r>
              <w:t>Een raceteam van een ander raceteam ontkoppelen</w:t>
            </w:r>
          </w:p>
        </w:tc>
        <w:tc>
          <w:tcPr>
            <w:tcW w:w="0" w:type="auto"/>
            <w:gridSpan w:val="2"/>
          </w:tcPr>
          <w:p w14:paraId="01959CAE" w14:textId="04FF3701" w:rsidR="0068025C" w:rsidRDefault="0068025C" w:rsidP="0020123F">
            <w:r>
              <w:t>UC1</w:t>
            </w:r>
            <w:r w:rsidR="0020123F">
              <w:t>2</w:t>
            </w:r>
          </w:p>
        </w:tc>
      </w:tr>
      <w:tr w:rsidR="0068025C" w14:paraId="211F0D4F" w14:textId="77777777" w:rsidTr="0020123F">
        <w:tc>
          <w:tcPr>
            <w:tcW w:w="1586" w:type="dxa"/>
          </w:tcPr>
          <w:p w14:paraId="4E0E5516" w14:textId="77777777" w:rsidR="0068025C" w:rsidRDefault="0068025C" w:rsidP="0020123F">
            <w:r>
              <w:t>Requirement(s)</w:t>
            </w:r>
          </w:p>
        </w:tc>
        <w:tc>
          <w:tcPr>
            <w:tcW w:w="6866" w:type="dxa"/>
            <w:gridSpan w:val="3"/>
          </w:tcPr>
          <w:p w14:paraId="16E31811" w14:textId="77777777" w:rsidR="0068025C" w:rsidRDefault="0068025C" w:rsidP="0020123F">
            <w:r>
              <w:t>FR-B06</w:t>
            </w:r>
          </w:p>
        </w:tc>
      </w:tr>
      <w:tr w:rsidR="0068025C" w14:paraId="590E1476" w14:textId="77777777" w:rsidTr="0020123F">
        <w:tc>
          <w:tcPr>
            <w:tcW w:w="1586" w:type="dxa"/>
          </w:tcPr>
          <w:p w14:paraId="3F4E4DF7" w14:textId="77777777" w:rsidR="0068025C" w:rsidRDefault="0068025C" w:rsidP="0020123F">
            <w:r>
              <w:t>Samenvatting</w:t>
            </w:r>
          </w:p>
        </w:tc>
        <w:tc>
          <w:tcPr>
            <w:tcW w:w="6866" w:type="dxa"/>
            <w:gridSpan w:val="3"/>
          </w:tcPr>
          <w:p w14:paraId="3A11D466" w14:textId="1D49D834" w:rsidR="0068025C" w:rsidRDefault="0068025C" w:rsidP="0020123F">
            <w:r>
              <w:t>Na het ingeven van de vereiste gegevens wordt een raceteam van het een ander raceteam ontkoppeld.</w:t>
            </w:r>
          </w:p>
        </w:tc>
      </w:tr>
      <w:tr w:rsidR="0068025C" w14:paraId="4140D431" w14:textId="77777777" w:rsidTr="0020123F">
        <w:tc>
          <w:tcPr>
            <w:tcW w:w="1586" w:type="dxa"/>
          </w:tcPr>
          <w:p w14:paraId="0C33D0AE" w14:textId="77777777" w:rsidR="0068025C" w:rsidRDefault="0068025C" w:rsidP="0020123F">
            <w:r>
              <w:t>Actoren</w:t>
            </w:r>
          </w:p>
        </w:tc>
        <w:tc>
          <w:tcPr>
            <w:tcW w:w="6866" w:type="dxa"/>
            <w:gridSpan w:val="3"/>
          </w:tcPr>
          <w:p w14:paraId="3AD96692" w14:textId="77777777" w:rsidR="0068025C" w:rsidRDefault="0068025C" w:rsidP="0020123F">
            <w:r>
              <w:t>Beheerder</w:t>
            </w:r>
          </w:p>
        </w:tc>
      </w:tr>
      <w:tr w:rsidR="0068025C" w14:paraId="48D73E9D" w14:textId="77777777" w:rsidTr="0020123F">
        <w:tc>
          <w:tcPr>
            <w:tcW w:w="1586" w:type="dxa"/>
          </w:tcPr>
          <w:p w14:paraId="6F193DE1" w14:textId="77777777" w:rsidR="0068025C" w:rsidRDefault="0068025C" w:rsidP="0020123F">
            <w:r>
              <w:t>Aannamen</w:t>
            </w:r>
          </w:p>
        </w:tc>
        <w:tc>
          <w:tcPr>
            <w:tcW w:w="6866" w:type="dxa"/>
            <w:gridSpan w:val="3"/>
          </w:tcPr>
          <w:p w14:paraId="3667D806" w14:textId="77777777" w:rsidR="0068025C" w:rsidRDefault="0068025C" w:rsidP="0020123F">
            <w:r>
              <w:t>De actor is ingelogd en heeft een overzicht van de raceteams</w:t>
            </w:r>
          </w:p>
        </w:tc>
      </w:tr>
      <w:tr w:rsidR="0068025C" w14:paraId="0C197E46" w14:textId="77777777" w:rsidTr="0020123F">
        <w:tc>
          <w:tcPr>
            <w:tcW w:w="1586" w:type="dxa"/>
          </w:tcPr>
          <w:p w14:paraId="0489DE1D" w14:textId="77777777" w:rsidR="0068025C" w:rsidRDefault="0068025C" w:rsidP="0020123F">
            <w:r>
              <w:t>Omschrijving</w:t>
            </w:r>
          </w:p>
        </w:tc>
        <w:tc>
          <w:tcPr>
            <w:tcW w:w="6866" w:type="dxa"/>
            <w:gridSpan w:val="3"/>
          </w:tcPr>
          <w:p w14:paraId="381AA02E" w14:textId="6E53C486" w:rsidR="0068025C" w:rsidRDefault="0068025C" w:rsidP="007C6608">
            <w:pPr>
              <w:pStyle w:val="ListParagraph"/>
              <w:numPr>
                <w:ilvl w:val="0"/>
                <w:numId w:val="39"/>
              </w:numPr>
            </w:pPr>
            <w:r>
              <w:t>De actor selecteert een raceteam en geeft aan het basisteam te willen verwijderen</w:t>
            </w:r>
          </w:p>
          <w:p w14:paraId="1ABBCE8B" w14:textId="77777777" w:rsidR="0068025C" w:rsidRDefault="0068025C" w:rsidP="007C6608">
            <w:pPr>
              <w:pStyle w:val="ListParagraph"/>
              <w:numPr>
                <w:ilvl w:val="0"/>
                <w:numId w:val="39"/>
              </w:numPr>
            </w:pPr>
            <w:r>
              <w:t>Het systeem vraagt of de actor het zeker weet.</w:t>
            </w:r>
          </w:p>
          <w:p w14:paraId="31EF5E46" w14:textId="38DD39C3" w:rsidR="0068025C" w:rsidRDefault="0068025C" w:rsidP="007C6608">
            <w:pPr>
              <w:pStyle w:val="ListParagraph"/>
              <w:numPr>
                <w:ilvl w:val="0"/>
                <w:numId w:val="39"/>
              </w:numPr>
            </w:pPr>
            <w:r>
              <w:t>De actor bevestigt. [</w:t>
            </w:r>
            <w:r w:rsidR="008721D1">
              <w:t>A</w:t>
            </w:r>
            <w:r>
              <w:t>1]</w:t>
            </w:r>
          </w:p>
          <w:p w14:paraId="154B7D7A" w14:textId="1676F568" w:rsidR="00F118BD" w:rsidRDefault="0068025C" w:rsidP="007C6608">
            <w:pPr>
              <w:pStyle w:val="ListParagraph"/>
              <w:numPr>
                <w:ilvl w:val="0"/>
                <w:numId w:val="39"/>
              </w:numPr>
            </w:pPr>
            <w:r>
              <w:t>Het systeem verwijdert</w:t>
            </w:r>
            <w:r w:rsidR="00F118BD">
              <w:t xml:space="preserve"> de koppeling</w:t>
            </w:r>
            <w:r>
              <w:t xml:space="preserve"> uit het systeem.</w:t>
            </w:r>
          </w:p>
        </w:tc>
      </w:tr>
      <w:tr w:rsidR="008721D1" w:rsidRPr="00161AA8" w14:paraId="4279854A" w14:textId="77777777" w:rsidTr="00093F5F">
        <w:trPr>
          <w:gridAfter w:val="1"/>
          <w:wAfter w:w="36" w:type="dxa"/>
        </w:trPr>
        <w:tc>
          <w:tcPr>
            <w:tcW w:w="1586" w:type="dxa"/>
          </w:tcPr>
          <w:p w14:paraId="07A240F8" w14:textId="77777777" w:rsidR="008721D1" w:rsidRDefault="008721D1" w:rsidP="00093F5F">
            <w:r>
              <w:t>Alternatieve omschrijving</w:t>
            </w:r>
          </w:p>
        </w:tc>
        <w:tc>
          <w:tcPr>
            <w:tcW w:w="6830" w:type="dxa"/>
            <w:gridSpan w:val="2"/>
          </w:tcPr>
          <w:p w14:paraId="76A32EF3" w14:textId="77777777" w:rsidR="008721D1" w:rsidRDefault="008721D1" w:rsidP="00093F5F">
            <w:r>
              <w:t>[A1] De actor annuleert</w:t>
            </w:r>
          </w:p>
          <w:p w14:paraId="6D4D1DB4" w14:textId="77777777" w:rsidR="008721D1" w:rsidRPr="00161AA8" w:rsidRDefault="008721D1" w:rsidP="007C6608">
            <w:pPr>
              <w:pStyle w:val="ListParagraph"/>
              <w:numPr>
                <w:ilvl w:val="0"/>
                <w:numId w:val="55"/>
              </w:numPr>
            </w:pPr>
            <w:r w:rsidRPr="00161AA8">
              <w:t xml:space="preserve">De </w:t>
            </w:r>
            <w:proofErr w:type="spellStart"/>
            <w:r w:rsidRPr="00161AA8">
              <w:t>use</w:t>
            </w:r>
            <w:proofErr w:type="spellEnd"/>
            <w:r w:rsidRPr="00161AA8">
              <w:t xml:space="preserve"> case wordt af</w:t>
            </w:r>
            <w:r>
              <w:t>gebroken</w:t>
            </w:r>
          </w:p>
        </w:tc>
      </w:tr>
      <w:tr w:rsidR="0068025C" w14:paraId="25BBB6B5" w14:textId="77777777" w:rsidTr="0020123F">
        <w:tc>
          <w:tcPr>
            <w:tcW w:w="1586" w:type="dxa"/>
          </w:tcPr>
          <w:p w14:paraId="490E0BCF" w14:textId="77777777" w:rsidR="0068025C" w:rsidRDefault="0068025C" w:rsidP="0020123F">
            <w:r>
              <w:t>Uitzonderingen</w:t>
            </w:r>
          </w:p>
        </w:tc>
        <w:tc>
          <w:tcPr>
            <w:tcW w:w="6866" w:type="dxa"/>
            <w:gridSpan w:val="3"/>
          </w:tcPr>
          <w:p w14:paraId="6EEA1886" w14:textId="19FDAE48" w:rsidR="0068025C" w:rsidRDefault="0068025C" w:rsidP="008721D1"/>
        </w:tc>
      </w:tr>
      <w:tr w:rsidR="0068025C" w14:paraId="5F3879E2" w14:textId="77777777" w:rsidTr="0020123F">
        <w:tc>
          <w:tcPr>
            <w:tcW w:w="1586" w:type="dxa"/>
          </w:tcPr>
          <w:p w14:paraId="2D5CF221" w14:textId="77777777" w:rsidR="0068025C" w:rsidRDefault="0068025C" w:rsidP="0020123F">
            <w:r>
              <w:t>Resultaat</w:t>
            </w:r>
          </w:p>
        </w:tc>
        <w:tc>
          <w:tcPr>
            <w:tcW w:w="6866" w:type="dxa"/>
            <w:gridSpan w:val="3"/>
          </w:tcPr>
          <w:p w14:paraId="61C1B48D" w14:textId="56C5D016" w:rsidR="0068025C" w:rsidRDefault="0068025C" w:rsidP="0020123F">
            <w:r>
              <w:t xml:space="preserve">Het </w:t>
            </w:r>
            <w:r w:rsidR="00F118BD">
              <w:t>raceteam heeft geen basisteam meer</w:t>
            </w:r>
          </w:p>
        </w:tc>
      </w:tr>
    </w:tbl>
    <w:p w14:paraId="395C2041" w14:textId="4DEDDEE1" w:rsidR="0068025C" w:rsidRDefault="0068025C" w:rsidP="003E7BF6"/>
    <w:p w14:paraId="398C3C73" w14:textId="53F7D208" w:rsidR="0020123F" w:rsidRDefault="0020123F" w:rsidP="003E7BF6"/>
    <w:p w14:paraId="654156F8" w14:textId="16B24EAC" w:rsidR="0020123F" w:rsidRDefault="0020123F" w:rsidP="003E7BF6"/>
    <w:p w14:paraId="5180E983" w14:textId="77777777" w:rsidR="0020123F" w:rsidRDefault="0020123F" w:rsidP="003E7BF6"/>
    <w:p w14:paraId="629EAC81" w14:textId="77777777" w:rsidR="00E27759" w:rsidRDefault="00E27759" w:rsidP="00887B7C"/>
    <w:tbl>
      <w:tblPr>
        <w:tblStyle w:val="GridTable4"/>
        <w:tblW w:w="0" w:type="auto"/>
        <w:tblLook w:val="0620" w:firstRow="1" w:lastRow="0" w:firstColumn="0" w:lastColumn="0" w:noHBand="1" w:noVBand="1"/>
      </w:tblPr>
      <w:tblGrid>
        <w:gridCol w:w="1586"/>
        <w:gridCol w:w="6140"/>
        <w:gridCol w:w="690"/>
      </w:tblGrid>
      <w:tr w:rsidR="000A052C" w14:paraId="7102B708" w14:textId="77777777" w:rsidTr="00B72948">
        <w:trPr>
          <w:cnfStyle w:val="100000000000" w:firstRow="1" w:lastRow="0" w:firstColumn="0" w:lastColumn="0" w:oddVBand="0" w:evenVBand="0" w:oddHBand="0" w:evenHBand="0" w:firstRowFirstColumn="0" w:firstRowLastColumn="0" w:lastRowFirstColumn="0" w:lastRowLastColumn="0"/>
        </w:trPr>
        <w:tc>
          <w:tcPr>
            <w:tcW w:w="1586"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017323D7" w:rsidR="000A052C" w:rsidRDefault="00023914" w:rsidP="000A052C">
            <w:r>
              <w:t>UC1</w:t>
            </w:r>
            <w:r w:rsidR="00B72948">
              <w:t>3</w:t>
            </w:r>
          </w:p>
        </w:tc>
      </w:tr>
      <w:tr w:rsidR="00B72948" w14:paraId="7C96D0FF" w14:textId="77777777" w:rsidTr="00B72948">
        <w:tc>
          <w:tcPr>
            <w:tcW w:w="1586" w:type="dxa"/>
          </w:tcPr>
          <w:p w14:paraId="3CE807B6" w14:textId="03E6272B" w:rsidR="00B72948" w:rsidRDefault="00B72948" w:rsidP="000A052C">
            <w:r>
              <w:t>Requirement(s)</w:t>
            </w:r>
          </w:p>
        </w:tc>
        <w:tc>
          <w:tcPr>
            <w:tcW w:w="6830" w:type="dxa"/>
            <w:gridSpan w:val="2"/>
          </w:tcPr>
          <w:p w14:paraId="44333C23" w14:textId="10A42FF3" w:rsidR="00B72948" w:rsidRDefault="00B72948" w:rsidP="000A052C">
            <w:r>
              <w:t>FR-B07</w:t>
            </w:r>
          </w:p>
        </w:tc>
      </w:tr>
      <w:tr w:rsidR="000A052C" w14:paraId="5CE21E32" w14:textId="77777777" w:rsidTr="00B72948">
        <w:tc>
          <w:tcPr>
            <w:tcW w:w="1586"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B72948">
        <w:tc>
          <w:tcPr>
            <w:tcW w:w="1586"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B72948">
        <w:tc>
          <w:tcPr>
            <w:tcW w:w="1586" w:type="dxa"/>
          </w:tcPr>
          <w:p w14:paraId="1153842B" w14:textId="77777777" w:rsidR="000A052C" w:rsidRDefault="000A052C" w:rsidP="000A052C">
            <w:r>
              <w:t>Aannamen</w:t>
            </w:r>
          </w:p>
        </w:tc>
        <w:tc>
          <w:tcPr>
            <w:tcW w:w="6830" w:type="dxa"/>
            <w:gridSpan w:val="2"/>
          </w:tcPr>
          <w:p w14:paraId="4C0213B4" w14:textId="285C03A7" w:rsidR="000A052C" w:rsidRDefault="000A052C" w:rsidP="000A052C">
            <w:r>
              <w:t xml:space="preserve">De actor is ingelogd en heeft </w:t>
            </w:r>
            <w:r w:rsidR="00B72948">
              <w:t>een seizoen geselecteerd</w:t>
            </w:r>
          </w:p>
        </w:tc>
      </w:tr>
      <w:tr w:rsidR="000A052C" w14:paraId="2CF250FF" w14:textId="77777777" w:rsidTr="00B72948">
        <w:tc>
          <w:tcPr>
            <w:tcW w:w="1586" w:type="dxa"/>
          </w:tcPr>
          <w:p w14:paraId="42DAEE60" w14:textId="77777777" w:rsidR="000A052C" w:rsidRDefault="000A052C" w:rsidP="000A052C">
            <w:r>
              <w:t>Omschrijving</w:t>
            </w:r>
          </w:p>
        </w:tc>
        <w:tc>
          <w:tcPr>
            <w:tcW w:w="6830" w:type="dxa"/>
            <w:gridSpan w:val="2"/>
          </w:tcPr>
          <w:p w14:paraId="63F7B27D" w14:textId="42EF2EE8" w:rsidR="000A052C" w:rsidRDefault="000A052C" w:rsidP="007C6608">
            <w:pPr>
              <w:pStyle w:val="ListParagraph"/>
              <w:numPr>
                <w:ilvl w:val="0"/>
                <w:numId w:val="31"/>
              </w:numPr>
            </w:pPr>
            <w:r>
              <w:t>De actor selecteert raceteam toevoegen.</w:t>
            </w:r>
          </w:p>
          <w:p w14:paraId="3087488B" w14:textId="7FE3CE54" w:rsidR="000A052C" w:rsidRDefault="000A052C" w:rsidP="007C6608">
            <w:pPr>
              <w:pStyle w:val="ListParagraph"/>
              <w:numPr>
                <w:ilvl w:val="0"/>
                <w:numId w:val="31"/>
              </w:numPr>
            </w:pPr>
            <w:r>
              <w:t>Het systeem geeft de teams die beschikbaar zijn.</w:t>
            </w:r>
          </w:p>
          <w:p w14:paraId="50F6BBE2" w14:textId="6391C18A" w:rsidR="000A052C" w:rsidRDefault="000A052C" w:rsidP="007C6608">
            <w:pPr>
              <w:pStyle w:val="ListParagraph"/>
              <w:numPr>
                <w:ilvl w:val="0"/>
                <w:numId w:val="31"/>
              </w:numPr>
            </w:pPr>
            <w:r>
              <w:t>De actor selec</w:t>
            </w:r>
            <w:r w:rsidR="00FD4712">
              <w:t xml:space="preserve">teert een team en bevestigt. </w:t>
            </w:r>
          </w:p>
          <w:p w14:paraId="2492C091" w14:textId="3896F349" w:rsidR="000A052C" w:rsidRDefault="000A052C" w:rsidP="007C6608">
            <w:pPr>
              <w:pStyle w:val="ListParagraph"/>
              <w:numPr>
                <w:ilvl w:val="0"/>
                <w:numId w:val="31"/>
              </w:numPr>
            </w:pPr>
            <w:r>
              <w:t xml:space="preserve">Het systeem koppelt </w:t>
            </w:r>
            <w:r w:rsidR="00FD4712">
              <w:t>het raceteam aan het seizoen. [1</w:t>
            </w:r>
            <w:r>
              <w:t>]</w:t>
            </w:r>
          </w:p>
        </w:tc>
      </w:tr>
      <w:tr w:rsidR="000A052C" w14:paraId="4D24E032" w14:textId="77777777" w:rsidTr="00B72948">
        <w:tc>
          <w:tcPr>
            <w:tcW w:w="1586" w:type="dxa"/>
          </w:tcPr>
          <w:p w14:paraId="671A03B4" w14:textId="77777777" w:rsidR="000A052C" w:rsidRDefault="000A052C" w:rsidP="000A052C">
            <w:r>
              <w:t>Uitzonderingen</w:t>
            </w:r>
          </w:p>
        </w:tc>
        <w:tc>
          <w:tcPr>
            <w:tcW w:w="6830" w:type="dxa"/>
            <w:gridSpan w:val="2"/>
          </w:tcPr>
          <w:p w14:paraId="46B948A6" w14:textId="43065D75" w:rsidR="000A052C" w:rsidRDefault="00FD4712" w:rsidP="007C6608">
            <w:pPr>
              <w:pStyle w:val="ListParagraph"/>
              <w:numPr>
                <w:ilvl w:val="0"/>
                <w:numId w:val="32"/>
              </w:numPr>
            </w:pPr>
            <w:r>
              <w:t>Het team is al gekoppeld aan het seizoen</w:t>
            </w:r>
            <w:r w:rsidR="00B72948">
              <w:t xml:space="preserve"> (zie B-B07.1).</w:t>
            </w:r>
            <w:r>
              <w:t xml:space="preserve"> Het systeem geeft een foutmelding en gaat terug naar stap 3.</w:t>
            </w:r>
          </w:p>
        </w:tc>
      </w:tr>
      <w:tr w:rsidR="000A052C" w14:paraId="7351690C" w14:textId="77777777" w:rsidTr="00B72948">
        <w:tc>
          <w:tcPr>
            <w:tcW w:w="1586"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3D8B00C6" w:rsidR="000A052C" w:rsidRDefault="000A052C" w:rsidP="00887B7C"/>
    <w:tbl>
      <w:tblPr>
        <w:tblStyle w:val="GridTable4"/>
        <w:tblW w:w="0" w:type="auto"/>
        <w:tblLook w:val="0620" w:firstRow="1" w:lastRow="0" w:firstColumn="0" w:lastColumn="0" w:noHBand="1" w:noVBand="1"/>
      </w:tblPr>
      <w:tblGrid>
        <w:gridCol w:w="1586"/>
        <w:gridCol w:w="6140"/>
        <w:gridCol w:w="726"/>
      </w:tblGrid>
      <w:tr w:rsidR="00B72948" w14:paraId="6A5BCE9F" w14:textId="77777777" w:rsidTr="006E5D0B">
        <w:trPr>
          <w:cnfStyle w:val="100000000000" w:firstRow="1" w:lastRow="0" w:firstColumn="0" w:lastColumn="0" w:oddVBand="0" w:evenVBand="0" w:oddHBand="0" w:evenHBand="0" w:firstRowFirstColumn="0" w:firstRowLastColumn="0" w:lastRowFirstColumn="0" w:lastRowLastColumn="0"/>
        </w:trPr>
        <w:tc>
          <w:tcPr>
            <w:tcW w:w="1586" w:type="dxa"/>
          </w:tcPr>
          <w:p w14:paraId="02947453" w14:textId="77777777" w:rsidR="00B72948" w:rsidRDefault="00B72948" w:rsidP="006E5D0B">
            <w:r>
              <w:t>Naam</w:t>
            </w:r>
          </w:p>
        </w:tc>
        <w:tc>
          <w:tcPr>
            <w:tcW w:w="6140" w:type="dxa"/>
          </w:tcPr>
          <w:p w14:paraId="143F39B2" w14:textId="041DC1EC" w:rsidR="00B72948" w:rsidRDefault="00B72948" w:rsidP="006E5D0B">
            <w:r>
              <w:t xml:space="preserve">Een raceteam </w:t>
            </w:r>
            <w:r w:rsidR="00F118BD">
              <w:t>uit een seiz</w:t>
            </w:r>
            <w:r w:rsidR="0058219C">
              <w:t>o</w:t>
            </w:r>
            <w:r>
              <w:t>en</w:t>
            </w:r>
            <w:r w:rsidR="00F118BD">
              <w:t xml:space="preserve"> verwijderen</w:t>
            </w:r>
          </w:p>
        </w:tc>
        <w:tc>
          <w:tcPr>
            <w:tcW w:w="0" w:type="auto"/>
          </w:tcPr>
          <w:p w14:paraId="58951537" w14:textId="7790D4EB" w:rsidR="00B72948" w:rsidRDefault="00B72948" w:rsidP="006E5D0B">
            <w:r>
              <w:t>UC14</w:t>
            </w:r>
          </w:p>
        </w:tc>
      </w:tr>
      <w:tr w:rsidR="00B72948" w14:paraId="7F3112B4" w14:textId="77777777" w:rsidTr="006E5D0B">
        <w:tc>
          <w:tcPr>
            <w:tcW w:w="1586" w:type="dxa"/>
          </w:tcPr>
          <w:p w14:paraId="5F129C53" w14:textId="77777777" w:rsidR="00B72948" w:rsidRDefault="00B72948" w:rsidP="006E5D0B">
            <w:r>
              <w:t>Requirement(s)</w:t>
            </w:r>
          </w:p>
        </w:tc>
        <w:tc>
          <w:tcPr>
            <w:tcW w:w="6866" w:type="dxa"/>
            <w:gridSpan w:val="2"/>
          </w:tcPr>
          <w:p w14:paraId="680411F0" w14:textId="1CE320E4" w:rsidR="00B72948" w:rsidRDefault="00B72948" w:rsidP="006E5D0B">
            <w:r>
              <w:t>FR-B07</w:t>
            </w:r>
          </w:p>
        </w:tc>
      </w:tr>
      <w:tr w:rsidR="00B72948" w14:paraId="5AA8E171" w14:textId="77777777" w:rsidTr="006E5D0B">
        <w:tc>
          <w:tcPr>
            <w:tcW w:w="1586" w:type="dxa"/>
          </w:tcPr>
          <w:p w14:paraId="18A78086" w14:textId="77777777" w:rsidR="00B72948" w:rsidRDefault="00B72948" w:rsidP="006E5D0B">
            <w:r>
              <w:t>Samenvatting</w:t>
            </w:r>
          </w:p>
        </w:tc>
        <w:tc>
          <w:tcPr>
            <w:tcW w:w="6866" w:type="dxa"/>
            <w:gridSpan w:val="2"/>
          </w:tcPr>
          <w:p w14:paraId="6CFA5557" w14:textId="381B3C5F" w:rsidR="00B72948" w:rsidRDefault="00B72948" w:rsidP="006E5D0B">
            <w:r>
              <w:t>Na het ingeven van de vereiste gegevens wordt een raceteam uit het seizoen verwijderd</w:t>
            </w:r>
          </w:p>
        </w:tc>
      </w:tr>
      <w:tr w:rsidR="00B72948" w14:paraId="0FD23415" w14:textId="77777777" w:rsidTr="006E5D0B">
        <w:tc>
          <w:tcPr>
            <w:tcW w:w="1586" w:type="dxa"/>
          </w:tcPr>
          <w:p w14:paraId="1BDD8930" w14:textId="77777777" w:rsidR="00B72948" w:rsidRDefault="00B72948" w:rsidP="006E5D0B">
            <w:r>
              <w:t>Actoren</w:t>
            </w:r>
          </w:p>
        </w:tc>
        <w:tc>
          <w:tcPr>
            <w:tcW w:w="6866" w:type="dxa"/>
            <w:gridSpan w:val="2"/>
          </w:tcPr>
          <w:p w14:paraId="1CE4C7D0" w14:textId="77777777" w:rsidR="00B72948" w:rsidRDefault="00B72948" w:rsidP="006E5D0B">
            <w:r>
              <w:t>Beheerder</w:t>
            </w:r>
          </w:p>
        </w:tc>
      </w:tr>
      <w:tr w:rsidR="00B72948" w14:paraId="2E4FD8F8" w14:textId="77777777" w:rsidTr="006E5D0B">
        <w:tc>
          <w:tcPr>
            <w:tcW w:w="1586" w:type="dxa"/>
          </w:tcPr>
          <w:p w14:paraId="0E24C1FA" w14:textId="77777777" w:rsidR="00B72948" w:rsidRDefault="00B72948" w:rsidP="006E5D0B">
            <w:r>
              <w:t>Aannamen</w:t>
            </w:r>
          </w:p>
        </w:tc>
        <w:tc>
          <w:tcPr>
            <w:tcW w:w="6866" w:type="dxa"/>
            <w:gridSpan w:val="2"/>
          </w:tcPr>
          <w:p w14:paraId="33325E13" w14:textId="43ABE96E" w:rsidR="00B72948" w:rsidRDefault="00B72948" w:rsidP="006E5D0B">
            <w:r>
              <w:t>De actor is ingelogd en heeft een seizoen geselecteerd</w:t>
            </w:r>
          </w:p>
        </w:tc>
      </w:tr>
      <w:tr w:rsidR="00B72948" w14:paraId="05ADD344" w14:textId="77777777" w:rsidTr="006E5D0B">
        <w:tc>
          <w:tcPr>
            <w:tcW w:w="1586" w:type="dxa"/>
          </w:tcPr>
          <w:p w14:paraId="4843624F" w14:textId="77777777" w:rsidR="00B72948" w:rsidRDefault="00B72948" w:rsidP="006E5D0B">
            <w:r>
              <w:t>Omschrijving</w:t>
            </w:r>
          </w:p>
        </w:tc>
        <w:tc>
          <w:tcPr>
            <w:tcW w:w="6866" w:type="dxa"/>
            <w:gridSpan w:val="2"/>
          </w:tcPr>
          <w:p w14:paraId="5C1F3DB9" w14:textId="219A5196" w:rsidR="00B72948" w:rsidRDefault="00B72948" w:rsidP="007C6608">
            <w:pPr>
              <w:pStyle w:val="ListParagraph"/>
              <w:numPr>
                <w:ilvl w:val="0"/>
                <w:numId w:val="40"/>
              </w:numPr>
            </w:pPr>
            <w:r>
              <w:t>De actor selecteert een raceteam en geeft aan deze uit het seizoen te willen verwijderen.</w:t>
            </w:r>
          </w:p>
          <w:p w14:paraId="48C9ED9F" w14:textId="62A23E7E" w:rsidR="00B72948" w:rsidRDefault="00B72948" w:rsidP="007C6608">
            <w:pPr>
              <w:pStyle w:val="ListParagraph"/>
              <w:numPr>
                <w:ilvl w:val="0"/>
                <w:numId w:val="40"/>
              </w:numPr>
            </w:pPr>
            <w:r>
              <w:t xml:space="preserve">Het systeem verwijdert het </w:t>
            </w:r>
            <w:r w:rsidR="00F118BD">
              <w:t>team</w:t>
            </w:r>
            <w:r>
              <w:t xml:space="preserve"> uit het </w:t>
            </w:r>
            <w:r w:rsidR="00F118BD">
              <w:t>seizoen</w:t>
            </w:r>
            <w:r>
              <w:t>. [</w:t>
            </w:r>
            <w:r w:rsidR="00852662">
              <w:t>1</w:t>
            </w:r>
            <w:r>
              <w:t>]</w:t>
            </w:r>
          </w:p>
        </w:tc>
      </w:tr>
      <w:tr w:rsidR="00B72948" w14:paraId="4C095F06" w14:textId="77777777" w:rsidTr="006E5D0B">
        <w:tc>
          <w:tcPr>
            <w:tcW w:w="1586" w:type="dxa"/>
          </w:tcPr>
          <w:p w14:paraId="788E9DC2" w14:textId="77777777" w:rsidR="00B72948" w:rsidRDefault="00B72948" w:rsidP="006E5D0B">
            <w:r>
              <w:t>Uitzonderingen</w:t>
            </w:r>
          </w:p>
        </w:tc>
        <w:tc>
          <w:tcPr>
            <w:tcW w:w="6866" w:type="dxa"/>
            <w:gridSpan w:val="2"/>
          </w:tcPr>
          <w:p w14:paraId="12471550" w14:textId="526191A8" w:rsidR="00B72948" w:rsidRDefault="00420BEA" w:rsidP="007C6608">
            <w:pPr>
              <w:pStyle w:val="ListParagraph"/>
              <w:numPr>
                <w:ilvl w:val="0"/>
                <w:numId w:val="41"/>
              </w:numPr>
            </w:pPr>
            <w:r>
              <w:t>Het raceteam heeft nog resultaten gekoppeld voor het betreffende seizoen (zie B-B07.2).</w:t>
            </w:r>
            <w:r w:rsidR="00B72948">
              <w:t xml:space="preserve"> </w:t>
            </w:r>
            <w:r w:rsidR="0058219C">
              <w:t>Toon een melding en d</w:t>
            </w:r>
            <w:r w:rsidR="00B72948" w:rsidRPr="00F103E5">
              <w:t xml:space="preserve">e </w:t>
            </w:r>
            <w:proofErr w:type="spellStart"/>
            <w:r w:rsidR="00B72948" w:rsidRPr="00F103E5">
              <w:t>use</w:t>
            </w:r>
            <w:proofErr w:type="spellEnd"/>
            <w:r w:rsidR="00B72948" w:rsidRPr="00F103E5">
              <w:t xml:space="preserve"> case wordt af</w:t>
            </w:r>
            <w:r w:rsidR="00B72948">
              <w:t>gebroken</w:t>
            </w:r>
          </w:p>
        </w:tc>
      </w:tr>
      <w:tr w:rsidR="00B72948" w14:paraId="187607CC" w14:textId="77777777" w:rsidTr="006E5D0B">
        <w:tc>
          <w:tcPr>
            <w:tcW w:w="1586" w:type="dxa"/>
          </w:tcPr>
          <w:p w14:paraId="1E8F5587" w14:textId="77777777" w:rsidR="00B72948" w:rsidRDefault="00B72948" w:rsidP="006E5D0B">
            <w:r>
              <w:t>Resultaat</w:t>
            </w:r>
          </w:p>
        </w:tc>
        <w:tc>
          <w:tcPr>
            <w:tcW w:w="6866" w:type="dxa"/>
            <w:gridSpan w:val="2"/>
          </w:tcPr>
          <w:p w14:paraId="7BD0E88B" w14:textId="1DD4D930" w:rsidR="00B72948" w:rsidRDefault="00F118BD" w:rsidP="006E5D0B">
            <w:r>
              <w:t>Het raceteam is verwijderd uit het seizoen</w:t>
            </w:r>
          </w:p>
        </w:tc>
      </w:tr>
    </w:tbl>
    <w:p w14:paraId="38A08ED6" w14:textId="11E0593A" w:rsidR="00420BEA" w:rsidRDefault="00420BEA" w:rsidP="00887B7C"/>
    <w:p w14:paraId="66CBC409" w14:textId="77777777" w:rsidR="00420BEA" w:rsidRDefault="00420BEA">
      <w:r>
        <w:br w:type="page"/>
      </w:r>
    </w:p>
    <w:tbl>
      <w:tblPr>
        <w:tblStyle w:val="GridTable4"/>
        <w:tblW w:w="0" w:type="auto"/>
        <w:tblLook w:val="0620" w:firstRow="1" w:lastRow="0" w:firstColumn="0" w:lastColumn="0" w:noHBand="1" w:noVBand="1"/>
      </w:tblPr>
      <w:tblGrid>
        <w:gridCol w:w="1586"/>
        <w:gridCol w:w="6140"/>
        <w:gridCol w:w="690"/>
      </w:tblGrid>
      <w:tr w:rsidR="00FD4712" w14:paraId="4A07021E" w14:textId="77777777" w:rsidTr="00420BEA">
        <w:trPr>
          <w:cnfStyle w:val="100000000000" w:firstRow="1" w:lastRow="0" w:firstColumn="0" w:lastColumn="0" w:oddVBand="0" w:evenVBand="0" w:oddHBand="0" w:evenHBand="0" w:firstRowFirstColumn="0" w:firstRowLastColumn="0" w:lastRowFirstColumn="0" w:lastRowLastColumn="0"/>
        </w:trPr>
        <w:tc>
          <w:tcPr>
            <w:tcW w:w="1586" w:type="dxa"/>
          </w:tcPr>
          <w:p w14:paraId="0DB99535" w14:textId="77777777" w:rsidR="00FD4712" w:rsidRDefault="00FD4712" w:rsidP="00023914">
            <w:r>
              <w:lastRenderedPageBreak/>
              <w:t>Naam</w:t>
            </w:r>
          </w:p>
        </w:tc>
        <w:tc>
          <w:tcPr>
            <w:tcW w:w="6140" w:type="dxa"/>
          </w:tcPr>
          <w:p w14:paraId="239DBFF6" w14:textId="76AE7952" w:rsidR="00FD4712" w:rsidRDefault="00FD4712" w:rsidP="00FD4712">
            <w:r>
              <w:t>Een coureur toevoegen</w:t>
            </w:r>
          </w:p>
        </w:tc>
        <w:tc>
          <w:tcPr>
            <w:tcW w:w="0" w:type="auto"/>
          </w:tcPr>
          <w:p w14:paraId="75DA1290" w14:textId="73801594" w:rsidR="00FD4712" w:rsidRDefault="00023914" w:rsidP="00023914">
            <w:r>
              <w:t>UC1</w:t>
            </w:r>
            <w:r w:rsidR="00420BEA">
              <w:t>5</w:t>
            </w:r>
          </w:p>
        </w:tc>
      </w:tr>
      <w:tr w:rsidR="00420BEA" w14:paraId="3299D463" w14:textId="77777777" w:rsidTr="00420BEA">
        <w:tc>
          <w:tcPr>
            <w:tcW w:w="1586" w:type="dxa"/>
          </w:tcPr>
          <w:p w14:paraId="31CCD684" w14:textId="0DB47BE8" w:rsidR="00420BEA" w:rsidRDefault="00420BEA" w:rsidP="00023914">
            <w:r>
              <w:t>Requirement(s)</w:t>
            </w:r>
          </w:p>
        </w:tc>
        <w:tc>
          <w:tcPr>
            <w:tcW w:w="6830" w:type="dxa"/>
            <w:gridSpan w:val="2"/>
          </w:tcPr>
          <w:p w14:paraId="479ECFE1" w14:textId="61808248" w:rsidR="00420BEA" w:rsidRDefault="00420BEA" w:rsidP="00023914">
            <w:r>
              <w:t>FR-B08</w:t>
            </w:r>
          </w:p>
        </w:tc>
      </w:tr>
      <w:tr w:rsidR="00FD4712" w14:paraId="4CF93754" w14:textId="77777777" w:rsidTr="00420BEA">
        <w:tc>
          <w:tcPr>
            <w:tcW w:w="1586"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420BEA">
        <w:tc>
          <w:tcPr>
            <w:tcW w:w="1586"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420BEA">
        <w:tc>
          <w:tcPr>
            <w:tcW w:w="1586"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420BEA">
        <w:tc>
          <w:tcPr>
            <w:tcW w:w="1586" w:type="dxa"/>
          </w:tcPr>
          <w:p w14:paraId="7053CDF2" w14:textId="77777777" w:rsidR="00FD4712" w:rsidRDefault="00FD4712" w:rsidP="00023914">
            <w:r>
              <w:t>Omschrijving</w:t>
            </w:r>
          </w:p>
        </w:tc>
        <w:tc>
          <w:tcPr>
            <w:tcW w:w="6830" w:type="dxa"/>
            <w:gridSpan w:val="2"/>
          </w:tcPr>
          <w:p w14:paraId="5A10A19E" w14:textId="7EF0E2DF" w:rsidR="00FD4712" w:rsidRDefault="00FD4712" w:rsidP="007C6608">
            <w:pPr>
              <w:pStyle w:val="ListParagraph"/>
              <w:numPr>
                <w:ilvl w:val="0"/>
                <w:numId w:val="20"/>
              </w:numPr>
            </w:pPr>
            <w:r>
              <w:t>De actor selecteert een nieuw coureur toe te willen voegen.</w:t>
            </w:r>
          </w:p>
          <w:p w14:paraId="4B150908" w14:textId="77777777" w:rsidR="00FD4712" w:rsidRDefault="00FD4712" w:rsidP="007C6608">
            <w:pPr>
              <w:pStyle w:val="ListParagraph"/>
              <w:numPr>
                <w:ilvl w:val="0"/>
                <w:numId w:val="20"/>
              </w:numPr>
            </w:pPr>
            <w:r>
              <w:t>Het systeem toont een pagina waarop de gegevens ingevuld kunnen worden.</w:t>
            </w:r>
          </w:p>
          <w:p w14:paraId="0108618F" w14:textId="6CA69B51" w:rsidR="00FD4712" w:rsidRDefault="00FD4712" w:rsidP="007C6608">
            <w:pPr>
              <w:pStyle w:val="ListParagraph"/>
              <w:numPr>
                <w:ilvl w:val="0"/>
                <w:numId w:val="20"/>
              </w:numPr>
            </w:pPr>
            <w:r>
              <w:t>De actor voert de gegevens van de coureur in en bevestigt.</w:t>
            </w:r>
          </w:p>
          <w:p w14:paraId="399362C6" w14:textId="56050CCF" w:rsidR="00FD4712" w:rsidRDefault="00FD4712" w:rsidP="007C6608">
            <w:pPr>
              <w:pStyle w:val="ListParagraph"/>
              <w:numPr>
                <w:ilvl w:val="0"/>
                <w:numId w:val="20"/>
              </w:numPr>
            </w:pPr>
            <w:r>
              <w:t>Het systeem controleert de gegevens en voegt de coureur toe. [1][2]</w:t>
            </w:r>
          </w:p>
        </w:tc>
      </w:tr>
      <w:tr w:rsidR="00FD4712" w14:paraId="1EFF8384" w14:textId="77777777" w:rsidTr="00420BEA">
        <w:tc>
          <w:tcPr>
            <w:tcW w:w="1586" w:type="dxa"/>
          </w:tcPr>
          <w:p w14:paraId="67873294" w14:textId="77777777" w:rsidR="00FD4712" w:rsidRDefault="00FD4712" w:rsidP="00023914">
            <w:r>
              <w:t>Uitzonderingen</w:t>
            </w:r>
          </w:p>
        </w:tc>
        <w:tc>
          <w:tcPr>
            <w:tcW w:w="6830" w:type="dxa"/>
            <w:gridSpan w:val="2"/>
          </w:tcPr>
          <w:p w14:paraId="48AC33B4" w14:textId="69D0987F" w:rsidR="00FD4712" w:rsidRDefault="00FD4712" w:rsidP="007C6608">
            <w:pPr>
              <w:pStyle w:val="ListParagraph"/>
              <w:numPr>
                <w:ilvl w:val="0"/>
                <w:numId w:val="21"/>
              </w:numPr>
            </w:pPr>
            <w:r>
              <w:t>Niet alle benodigde gegevens zijn ingevoerd</w:t>
            </w:r>
            <w:r w:rsidR="00420BEA">
              <w:t xml:space="preserve"> (zie B-B08.1)</w:t>
            </w:r>
            <w:r>
              <w:t>. Toon een melding en ga terug naar stap 3.</w:t>
            </w:r>
          </w:p>
          <w:p w14:paraId="1148555D" w14:textId="5FA7CB06" w:rsidR="00FD4712" w:rsidRDefault="00FD4712" w:rsidP="007C6608">
            <w:pPr>
              <w:pStyle w:val="ListParagraph"/>
              <w:numPr>
                <w:ilvl w:val="0"/>
                <w:numId w:val="21"/>
              </w:numPr>
            </w:pPr>
            <w:r>
              <w:t>De coureur bestaat al</w:t>
            </w:r>
            <w:r w:rsidR="00420BEA">
              <w:t xml:space="preserve"> (zie B-B08.1)</w:t>
            </w:r>
            <w:r>
              <w:t>. Toon een melding en ga terug naar stap 3.</w:t>
            </w:r>
          </w:p>
        </w:tc>
      </w:tr>
      <w:tr w:rsidR="00FD4712" w14:paraId="16BD06E2" w14:textId="77777777" w:rsidTr="00420BEA">
        <w:tc>
          <w:tcPr>
            <w:tcW w:w="1586" w:type="dxa"/>
          </w:tcPr>
          <w:p w14:paraId="4B65114E" w14:textId="77777777" w:rsidR="00FD4712" w:rsidRDefault="00FD4712" w:rsidP="00023914">
            <w:r>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GridTable4"/>
        <w:tblW w:w="0" w:type="auto"/>
        <w:tblLook w:val="0620" w:firstRow="1" w:lastRow="0" w:firstColumn="0" w:lastColumn="0" w:noHBand="1" w:noVBand="1"/>
      </w:tblPr>
      <w:tblGrid>
        <w:gridCol w:w="1586"/>
        <w:gridCol w:w="6140"/>
        <w:gridCol w:w="690"/>
      </w:tblGrid>
      <w:tr w:rsidR="00FD4712" w14:paraId="12CE0341" w14:textId="77777777" w:rsidTr="00420BEA">
        <w:trPr>
          <w:cnfStyle w:val="100000000000" w:firstRow="1" w:lastRow="0" w:firstColumn="0" w:lastColumn="0" w:oddVBand="0" w:evenVBand="0" w:oddHBand="0" w:evenHBand="0" w:firstRowFirstColumn="0" w:firstRowLastColumn="0" w:lastRowFirstColumn="0" w:lastRowLastColumn="0"/>
        </w:trPr>
        <w:tc>
          <w:tcPr>
            <w:tcW w:w="1586"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77B954A1" w:rsidR="00FD4712" w:rsidRDefault="00023914" w:rsidP="00023914">
            <w:r>
              <w:t>UC1</w:t>
            </w:r>
            <w:r w:rsidR="00420BEA">
              <w:t>6</w:t>
            </w:r>
          </w:p>
        </w:tc>
      </w:tr>
      <w:tr w:rsidR="00420BEA" w14:paraId="382C3916" w14:textId="77777777" w:rsidTr="00420BEA">
        <w:tc>
          <w:tcPr>
            <w:tcW w:w="1586" w:type="dxa"/>
          </w:tcPr>
          <w:p w14:paraId="2971358A" w14:textId="196ED961" w:rsidR="00420BEA" w:rsidRDefault="00420BEA" w:rsidP="00023914">
            <w:r>
              <w:t>Requirement(s)</w:t>
            </w:r>
          </w:p>
        </w:tc>
        <w:tc>
          <w:tcPr>
            <w:tcW w:w="6830" w:type="dxa"/>
            <w:gridSpan w:val="2"/>
          </w:tcPr>
          <w:p w14:paraId="162C2FA3" w14:textId="14E53C6C" w:rsidR="00420BEA" w:rsidRDefault="00420BEA" w:rsidP="00023914">
            <w:r>
              <w:t>FR-B08</w:t>
            </w:r>
          </w:p>
        </w:tc>
      </w:tr>
      <w:tr w:rsidR="00FD4712" w14:paraId="2E688CED" w14:textId="77777777" w:rsidTr="00420BEA">
        <w:tc>
          <w:tcPr>
            <w:tcW w:w="1586"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420BEA">
        <w:tc>
          <w:tcPr>
            <w:tcW w:w="1586"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420BEA">
        <w:tc>
          <w:tcPr>
            <w:tcW w:w="1586"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420BEA">
        <w:tc>
          <w:tcPr>
            <w:tcW w:w="1586" w:type="dxa"/>
          </w:tcPr>
          <w:p w14:paraId="39227393" w14:textId="77777777" w:rsidR="00FD4712" w:rsidRDefault="00FD4712" w:rsidP="00023914">
            <w:r>
              <w:t>Omschrijving</w:t>
            </w:r>
          </w:p>
        </w:tc>
        <w:tc>
          <w:tcPr>
            <w:tcW w:w="6830" w:type="dxa"/>
            <w:gridSpan w:val="2"/>
          </w:tcPr>
          <w:p w14:paraId="79B893C8" w14:textId="660F06CD" w:rsidR="00FD4712" w:rsidRDefault="00FD4712" w:rsidP="007C6608">
            <w:pPr>
              <w:pStyle w:val="ListParagraph"/>
              <w:numPr>
                <w:ilvl w:val="0"/>
                <w:numId w:val="22"/>
              </w:numPr>
            </w:pPr>
            <w:r>
              <w:t>De actor selecteert coureur verwijderen voor een coureur en bevestigt.</w:t>
            </w:r>
          </w:p>
          <w:p w14:paraId="390A6781" w14:textId="77777777" w:rsidR="00FD4712" w:rsidRDefault="00FD4712" w:rsidP="007C6608">
            <w:pPr>
              <w:pStyle w:val="ListParagraph"/>
              <w:numPr>
                <w:ilvl w:val="0"/>
                <w:numId w:val="22"/>
              </w:numPr>
            </w:pPr>
            <w:r>
              <w:t>Het systeem vraagt of de actor het zeker weet.</w:t>
            </w:r>
          </w:p>
          <w:p w14:paraId="5F317F7A" w14:textId="3F0DBDA3" w:rsidR="00FD4712" w:rsidRDefault="00FD4712" w:rsidP="007C6608">
            <w:pPr>
              <w:pStyle w:val="ListParagraph"/>
              <w:numPr>
                <w:ilvl w:val="0"/>
                <w:numId w:val="22"/>
              </w:numPr>
            </w:pPr>
            <w:r>
              <w:t>De actor bevestigt. [</w:t>
            </w:r>
            <w:r w:rsidR="008721D1">
              <w:t>A</w:t>
            </w:r>
            <w:r>
              <w:t>1]</w:t>
            </w:r>
          </w:p>
          <w:p w14:paraId="08F44D55" w14:textId="2B8702F7" w:rsidR="00FD4712" w:rsidRDefault="00FD4712" w:rsidP="007C6608">
            <w:pPr>
              <w:pStyle w:val="ListParagraph"/>
              <w:numPr>
                <w:ilvl w:val="0"/>
                <w:numId w:val="22"/>
              </w:numPr>
            </w:pPr>
            <w:r>
              <w:t>Het systeem verwijdert de coureur uit het systeem. [</w:t>
            </w:r>
            <w:r w:rsidR="008721D1">
              <w:t>1</w:t>
            </w:r>
            <w:r>
              <w:t>]</w:t>
            </w:r>
          </w:p>
        </w:tc>
      </w:tr>
      <w:tr w:rsidR="008721D1" w:rsidRPr="00161AA8" w14:paraId="44F890C0" w14:textId="77777777" w:rsidTr="00093F5F">
        <w:tc>
          <w:tcPr>
            <w:tcW w:w="1586" w:type="dxa"/>
          </w:tcPr>
          <w:p w14:paraId="758979BF" w14:textId="77777777" w:rsidR="008721D1" w:rsidRDefault="008721D1" w:rsidP="00093F5F">
            <w:r>
              <w:t>Alternatieve omschrijving</w:t>
            </w:r>
          </w:p>
        </w:tc>
        <w:tc>
          <w:tcPr>
            <w:tcW w:w="6830" w:type="dxa"/>
            <w:gridSpan w:val="2"/>
          </w:tcPr>
          <w:p w14:paraId="3610812F" w14:textId="77777777" w:rsidR="008721D1" w:rsidRDefault="008721D1" w:rsidP="00093F5F">
            <w:r>
              <w:t>[A1] De actor annuleert</w:t>
            </w:r>
          </w:p>
          <w:p w14:paraId="3238B806" w14:textId="77777777" w:rsidR="008721D1" w:rsidRPr="00161AA8" w:rsidRDefault="008721D1" w:rsidP="007C6608">
            <w:pPr>
              <w:pStyle w:val="ListParagraph"/>
              <w:numPr>
                <w:ilvl w:val="0"/>
                <w:numId w:val="56"/>
              </w:numPr>
            </w:pPr>
            <w:r w:rsidRPr="00161AA8">
              <w:t xml:space="preserve">De </w:t>
            </w:r>
            <w:proofErr w:type="spellStart"/>
            <w:r w:rsidRPr="00161AA8">
              <w:t>use</w:t>
            </w:r>
            <w:proofErr w:type="spellEnd"/>
            <w:r w:rsidRPr="00161AA8">
              <w:t xml:space="preserve"> case wordt af</w:t>
            </w:r>
            <w:r>
              <w:t>gebroken</w:t>
            </w:r>
          </w:p>
        </w:tc>
      </w:tr>
      <w:tr w:rsidR="00FD4712" w14:paraId="48B294C3" w14:textId="77777777" w:rsidTr="00420BEA">
        <w:tc>
          <w:tcPr>
            <w:tcW w:w="1586" w:type="dxa"/>
          </w:tcPr>
          <w:p w14:paraId="0F403527" w14:textId="77777777" w:rsidR="00FD4712" w:rsidRDefault="00FD4712" w:rsidP="00023914">
            <w:r>
              <w:t>Uitzonderingen</w:t>
            </w:r>
          </w:p>
        </w:tc>
        <w:tc>
          <w:tcPr>
            <w:tcW w:w="6830" w:type="dxa"/>
            <w:gridSpan w:val="2"/>
          </w:tcPr>
          <w:p w14:paraId="1BAFF765" w14:textId="5ECC2E82" w:rsidR="00FD4712" w:rsidRDefault="00FD4712" w:rsidP="007C6608">
            <w:pPr>
              <w:pStyle w:val="ListParagraph"/>
              <w:numPr>
                <w:ilvl w:val="0"/>
                <w:numId w:val="23"/>
              </w:numPr>
            </w:pPr>
            <w:r>
              <w:t xml:space="preserve">De coureur is nog gekoppeld </w:t>
            </w:r>
            <w:r w:rsidR="00420BEA">
              <w:t>aan resultaten (zie B-B08.3 en B-B08.4)</w:t>
            </w:r>
            <w:r>
              <w:t xml:space="preserve">. Het systeem </w:t>
            </w:r>
            <w:proofErr w:type="spellStart"/>
            <w:r>
              <w:t>geeeft</w:t>
            </w:r>
            <w:proofErr w:type="spellEnd"/>
            <w:r>
              <w:t xml:space="preserve"> een foutmelding en breekt de </w:t>
            </w:r>
            <w:proofErr w:type="spellStart"/>
            <w:r>
              <w:t>use</w:t>
            </w:r>
            <w:proofErr w:type="spellEnd"/>
            <w:r>
              <w:t xml:space="preserve"> case af</w:t>
            </w:r>
          </w:p>
        </w:tc>
      </w:tr>
      <w:tr w:rsidR="00FD4712" w14:paraId="0BD3B32D" w14:textId="77777777" w:rsidTr="00420BEA">
        <w:tc>
          <w:tcPr>
            <w:tcW w:w="1586"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37D17080" w:rsidR="006E1DAC" w:rsidRDefault="006E1DAC" w:rsidP="00887B7C"/>
    <w:p w14:paraId="78D5BA6F" w14:textId="77777777" w:rsidR="006E1DAC" w:rsidRDefault="006E1DAC">
      <w:r>
        <w:br w:type="page"/>
      </w:r>
    </w:p>
    <w:tbl>
      <w:tblPr>
        <w:tblStyle w:val="GridTable4"/>
        <w:tblW w:w="0" w:type="auto"/>
        <w:tblLook w:val="0620" w:firstRow="1" w:lastRow="0" w:firstColumn="0" w:lastColumn="0" w:noHBand="1" w:noVBand="1"/>
      </w:tblPr>
      <w:tblGrid>
        <w:gridCol w:w="1586"/>
        <w:gridCol w:w="6140"/>
        <w:gridCol w:w="690"/>
      </w:tblGrid>
      <w:tr w:rsidR="00FD4712" w14:paraId="17F33FB5" w14:textId="77777777" w:rsidTr="00420BEA">
        <w:trPr>
          <w:cnfStyle w:val="100000000000" w:firstRow="1" w:lastRow="0" w:firstColumn="0" w:lastColumn="0" w:oddVBand="0" w:evenVBand="0" w:oddHBand="0" w:evenHBand="0" w:firstRowFirstColumn="0" w:firstRowLastColumn="0" w:lastRowFirstColumn="0" w:lastRowLastColumn="0"/>
        </w:trPr>
        <w:tc>
          <w:tcPr>
            <w:tcW w:w="1586" w:type="dxa"/>
          </w:tcPr>
          <w:p w14:paraId="17DDC47F" w14:textId="77777777" w:rsidR="00FD4712" w:rsidRDefault="00FD4712" w:rsidP="00023914">
            <w:r>
              <w:lastRenderedPageBreak/>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6DBB807C" w:rsidR="00FD4712" w:rsidRDefault="00023914" w:rsidP="00023914">
            <w:r>
              <w:t>UC1</w:t>
            </w:r>
            <w:r w:rsidR="00420BEA">
              <w:t>7</w:t>
            </w:r>
          </w:p>
        </w:tc>
      </w:tr>
      <w:tr w:rsidR="00420BEA" w14:paraId="3FFAEC0F" w14:textId="77777777" w:rsidTr="00420BEA">
        <w:tc>
          <w:tcPr>
            <w:tcW w:w="1586" w:type="dxa"/>
          </w:tcPr>
          <w:p w14:paraId="018EFC8C" w14:textId="63046892" w:rsidR="00420BEA" w:rsidRDefault="00420BEA" w:rsidP="00023914">
            <w:r>
              <w:t>Requirement(s)</w:t>
            </w:r>
          </w:p>
        </w:tc>
        <w:tc>
          <w:tcPr>
            <w:tcW w:w="6830" w:type="dxa"/>
            <w:gridSpan w:val="2"/>
          </w:tcPr>
          <w:p w14:paraId="4132412B" w14:textId="57B76934" w:rsidR="00420BEA" w:rsidRDefault="00420BEA" w:rsidP="00023914">
            <w:r>
              <w:t>FR-B09</w:t>
            </w:r>
          </w:p>
        </w:tc>
      </w:tr>
      <w:tr w:rsidR="00FD4712" w14:paraId="22BB20FB" w14:textId="77777777" w:rsidTr="00420BEA">
        <w:tc>
          <w:tcPr>
            <w:tcW w:w="1586"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420BEA">
        <w:tc>
          <w:tcPr>
            <w:tcW w:w="1586"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420BEA">
        <w:tc>
          <w:tcPr>
            <w:tcW w:w="1586"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420BEA">
        <w:tc>
          <w:tcPr>
            <w:tcW w:w="1586" w:type="dxa"/>
          </w:tcPr>
          <w:p w14:paraId="270676B7" w14:textId="77777777" w:rsidR="00FD4712" w:rsidRDefault="00FD4712" w:rsidP="00023914">
            <w:r>
              <w:t>Omschrijving</w:t>
            </w:r>
          </w:p>
        </w:tc>
        <w:tc>
          <w:tcPr>
            <w:tcW w:w="6830" w:type="dxa"/>
            <w:gridSpan w:val="2"/>
          </w:tcPr>
          <w:p w14:paraId="3E051D5A" w14:textId="414F56FC" w:rsidR="00FD4712" w:rsidRDefault="00FD4712" w:rsidP="007C6608">
            <w:pPr>
              <w:pStyle w:val="ListParagraph"/>
              <w:numPr>
                <w:ilvl w:val="0"/>
                <w:numId w:val="24"/>
              </w:numPr>
            </w:pPr>
            <w:r>
              <w:t>De actor selecteert coureur toevoegen aan team.</w:t>
            </w:r>
          </w:p>
          <w:p w14:paraId="6543DB7C" w14:textId="00761A98" w:rsidR="00FD4712" w:rsidRDefault="00FD4712" w:rsidP="007C6608">
            <w:pPr>
              <w:pStyle w:val="ListParagraph"/>
              <w:numPr>
                <w:ilvl w:val="0"/>
                <w:numId w:val="24"/>
              </w:numPr>
            </w:pPr>
            <w:r>
              <w:t>Het systeem geeft de coureurs die beschikbaar zijn.</w:t>
            </w:r>
          </w:p>
          <w:p w14:paraId="7748236C" w14:textId="2E38C42B" w:rsidR="00FD4712" w:rsidRDefault="00FD4712" w:rsidP="007C6608">
            <w:pPr>
              <w:pStyle w:val="ListParagraph"/>
              <w:numPr>
                <w:ilvl w:val="0"/>
                <w:numId w:val="24"/>
              </w:numPr>
            </w:pPr>
            <w:r>
              <w:t xml:space="preserve">De actor selecteert een coureur en bevestigt. </w:t>
            </w:r>
          </w:p>
          <w:p w14:paraId="2583DE59" w14:textId="32AC833F" w:rsidR="00FD4712" w:rsidRDefault="00FD4712" w:rsidP="007C6608">
            <w:pPr>
              <w:pStyle w:val="ListParagraph"/>
              <w:numPr>
                <w:ilvl w:val="0"/>
                <w:numId w:val="24"/>
              </w:numPr>
            </w:pPr>
            <w:r>
              <w:t>Het systeem koppelt de coureur aan het seizoen. [1]</w:t>
            </w:r>
          </w:p>
        </w:tc>
      </w:tr>
      <w:tr w:rsidR="00FD4712" w14:paraId="102BF47D" w14:textId="77777777" w:rsidTr="00420BEA">
        <w:tc>
          <w:tcPr>
            <w:tcW w:w="1586" w:type="dxa"/>
          </w:tcPr>
          <w:p w14:paraId="43635E7E" w14:textId="77777777" w:rsidR="00FD4712" w:rsidRDefault="00FD4712" w:rsidP="00023914">
            <w:r>
              <w:t>Uitzonderingen</w:t>
            </w:r>
          </w:p>
        </w:tc>
        <w:tc>
          <w:tcPr>
            <w:tcW w:w="6830" w:type="dxa"/>
            <w:gridSpan w:val="2"/>
          </w:tcPr>
          <w:p w14:paraId="562CCFC7" w14:textId="21E8CA4F" w:rsidR="00FD4712" w:rsidRDefault="0058219C" w:rsidP="007C6608">
            <w:pPr>
              <w:pStyle w:val="ListParagraph"/>
              <w:numPr>
                <w:ilvl w:val="0"/>
                <w:numId w:val="42"/>
              </w:numPr>
            </w:pPr>
            <w:r>
              <w:t>De coureur is al gekoppeld voor het betreffende team in het seizoen (zie B-B09.1). Geen een foutmelding en d</w:t>
            </w:r>
            <w:r w:rsidRPr="00F103E5">
              <w:t xml:space="preserve">e </w:t>
            </w:r>
            <w:proofErr w:type="spellStart"/>
            <w:r w:rsidRPr="00F103E5">
              <w:t>use</w:t>
            </w:r>
            <w:proofErr w:type="spellEnd"/>
            <w:r w:rsidRPr="00F103E5">
              <w:t xml:space="preserve"> case wordt af</w:t>
            </w:r>
            <w:r>
              <w:t>gebroken</w:t>
            </w:r>
          </w:p>
        </w:tc>
      </w:tr>
      <w:tr w:rsidR="00FD4712" w14:paraId="1A56710E" w14:textId="77777777" w:rsidTr="00420BEA">
        <w:tc>
          <w:tcPr>
            <w:tcW w:w="1586"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4152F3AE" w:rsidR="00FD4712" w:rsidRDefault="00FD4712" w:rsidP="00887B7C"/>
    <w:tbl>
      <w:tblPr>
        <w:tblStyle w:val="GridTable4"/>
        <w:tblW w:w="0" w:type="auto"/>
        <w:tblLook w:val="0620" w:firstRow="1" w:lastRow="0" w:firstColumn="0" w:lastColumn="0" w:noHBand="1" w:noVBand="1"/>
      </w:tblPr>
      <w:tblGrid>
        <w:gridCol w:w="1586"/>
        <w:gridCol w:w="6140"/>
        <w:gridCol w:w="726"/>
      </w:tblGrid>
      <w:tr w:rsidR="0058219C" w14:paraId="5DAA0613" w14:textId="77777777" w:rsidTr="006E5D0B">
        <w:trPr>
          <w:cnfStyle w:val="100000000000" w:firstRow="1" w:lastRow="0" w:firstColumn="0" w:lastColumn="0" w:oddVBand="0" w:evenVBand="0" w:oddHBand="0" w:evenHBand="0" w:firstRowFirstColumn="0" w:firstRowLastColumn="0" w:lastRowFirstColumn="0" w:lastRowLastColumn="0"/>
        </w:trPr>
        <w:tc>
          <w:tcPr>
            <w:tcW w:w="1586" w:type="dxa"/>
          </w:tcPr>
          <w:p w14:paraId="65BC3818" w14:textId="77777777" w:rsidR="0058219C" w:rsidRDefault="0058219C" w:rsidP="006E5D0B">
            <w:r>
              <w:t>Naam</w:t>
            </w:r>
          </w:p>
        </w:tc>
        <w:tc>
          <w:tcPr>
            <w:tcW w:w="6140" w:type="dxa"/>
          </w:tcPr>
          <w:p w14:paraId="00C0CBFC" w14:textId="024EBE6A" w:rsidR="0058219C" w:rsidRDefault="0058219C" w:rsidP="006E5D0B">
            <w:r>
              <w:t>Een coureur uit een team voor een seizoen verwijderen</w:t>
            </w:r>
          </w:p>
        </w:tc>
        <w:tc>
          <w:tcPr>
            <w:tcW w:w="0" w:type="auto"/>
          </w:tcPr>
          <w:p w14:paraId="7F5E3F29" w14:textId="68F6AB42" w:rsidR="0058219C" w:rsidRDefault="0058219C" w:rsidP="006E5D0B">
            <w:r>
              <w:t>UC18</w:t>
            </w:r>
          </w:p>
        </w:tc>
      </w:tr>
      <w:tr w:rsidR="0058219C" w14:paraId="56BD29C6" w14:textId="77777777" w:rsidTr="006E5D0B">
        <w:tc>
          <w:tcPr>
            <w:tcW w:w="1586" w:type="dxa"/>
          </w:tcPr>
          <w:p w14:paraId="5EB7E7C8" w14:textId="77777777" w:rsidR="0058219C" w:rsidRDefault="0058219C" w:rsidP="006E5D0B">
            <w:r>
              <w:t>Requirement(s)</w:t>
            </w:r>
          </w:p>
        </w:tc>
        <w:tc>
          <w:tcPr>
            <w:tcW w:w="6866" w:type="dxa"/>
            <w:gridSpan w:val="2"/>
          </w:tcPr>
          <w:p w14:paraId="5043DE8A" w14:textId="72A331D7" w:rsidR="0058219C" w:rsidRDefault="0058219C" w:rsidP="006E5D0B">
            <w:r>
              <w:t>FR-B09</w:t>
            </w:r>
          </w:p>
        </w:tc>
      </w:tr>
      <w:tr w:rsidR="0058219C" w14:paraId="2B531E1C" w14:textId="77777777" w:rsidTr="006E5D0B">
        <w:tc>
          <w:tcPr>
            <w:tcW w:w="1586" w:type="dxa"/>
          </w:tcPr>
          <w:p w14:paraId="31F8825F" w14:textId="77777777" w:rsidR="0058219C" w:rsidRDefault="0058219C" w:rsidP="006E5D0B">
            <w:r>
              <w:t>Samenvatting</w:t>
            </w:r>
          </w:p>
        </w:tc>
        <w:tc>
          <w:tcPr>
            <w:tcW w:w="6866" w:type="dxa"/>
            <w:gridSpan w:val="2"/>
          </w:tcPr>
          <w:p w14:paraId="25AE5081" w14:textId="4DA41AB2" w:rsidR="0058219C" w:rsidRDefault="0058219C" w:rsidP="006E5D0B">
            <w:r>
              <w:t>Na het ingeven van de vereiste gegevens wordt een coureur uit een team voor een seizoen verwijderd</w:t>
            </w:r>
          </w:p>
        </w:tc>
      </w:tr>
      <w:tr w:rsidR="0058219C" w14:paraId="3B79CCEA" w14:textId="77777777" w:rsidTr="006E5D0B">
        <w:tc>
          <w:tcPr>
            <w:tcW w:w="1586" w:type="dxa"/>
          </w:tcPr>
          <w:p w14:paraId="2EB6E952" w14:textId="77777777" w:rsidR="0058219C" w:rsidRDefault="0058219C" w:rsidP="006E5D0B">
            <w:r>
              <w:t>Actoren</w:t>
            </w:r>
          </w:p>
        </w:tc>
        <w:tc>
          <w:tcPr>
            <w:tcW w:w="6866" w:type="dxa"/>
            <w:gridSpan w:val="2"/>
          </w:tcPr>
          <w:p w14:paraId="3A21BDC4" w14:textId="77777777" w:rsidR="0058219C" w:rsidRDefault="0058219C" w:rsidP="006E5D0B">
            <w:r>
              <w:t>Beheerder</w:t>
            </w:r>
          </w:p>
        </w:tc>
      </w:tr>
      <w:tr w:rsidR="0058219C" w14:paraId="6927E4A2" w14:textId="77777777" w:rsidTr="006E5D0B">
        <w:tc>
          <w:tcPr>
            <w:tcW w:w="1586" w:type="dxa"/>
          </w:tcPr>
          <w:p w14:paraId="4AB6F623" w14:textId="77777777" w:rsidR="0058219C" w:rsidRDefault="0058219C" w:rsidP="006E5D0B">
            <w:r>
              <w:t>Aannamen</w:t>
            </w:r>
          </w:p>
        </w:tc>
        <w:tc>
          <w:tcPr>
            <w:tcW w:w="6866" w:type="dxa"/>
            <w:gridSpan w:val="2"/>
          </w:tcPr>
          <w:p w14:paraId="680D8157" w14:textId="0BCF1E3C" w:rsidR="0058219C" w:rsidRDefault="0058219C" w:rsidP="006E5D0B">
            <w:r>
              <w:t>De actor is ingelogd en heeft een</w:t>
            </w:r>
            <w:r w:rsidR="00B2254A">
              <w:t xml:space="preserve"> team in een</w:t>
            </w:r>
            <w:r>
              <w:t xml:space="preserve"> seizoen geselecteerd</w:t>
            </w:r>
          </w:p>
        </w:tc>
      </w:tr>
      <w:tr w:rsidR="0058219C" w14:paraId="70ECA0FE" w14:textId="77777777" w:rsidTr="006E5D0B">
        <w:tc>
          <w:tcPr>
            <w:tcW w:w="1586" w:type="dxa"/>
          </w:tcPr>
          <w:p w14:paraId="3A7B089F" w14:textId="77777777" w:rsidR="0058219C" w:rsidRDefault="0058219C" w:rsidP="006E5D0B">
            <w:r>
              <w:t>Omschrijving</w:t>
            </w:r>
          </w:p>
        </w:tc>
        <w:tc>
          <w:tcPr>
            <w:tcW w:w="6866" w:type="dxa"/>
            <w:gridSpan w:val="2"/>
          </w:tcPr>
          <w:p w14:paraId="1D069993" w14:textId="09FBA718" w:rsidR="0058219C" w:rsidRDefault="0058219C" w:rsidP="007C6608">
            <w:pPr>
              <w:pStyle w:val="ListParagraph"/>
              <w:numPr>
                <w:ilvl w:val="0"/>
                <w:numId w:val="43"/>
              </w:numPr>
            </w:pPr>
            <w:r>
              <w:t xml:space="preserve">De actor selecteert een coureur en geeft aan deze uit het </w:t>
            </w:r>
            <w:r w:rsidR="00B2254A">
              <w:t>team</w:t>
            </w:r>
            <w:r>
              <w:t xml:space="preserve"> te willen verwijderen.</w:t>
            </w:r>
          </w:p>
          <w:p w14:paraId="213E5FC4" w14:textId="168A9AEF" w:rsidR="0058219C" w:rsidRDefault="0058219C" w:rsidP="007C6608">
            <w:pPr>
              <w:pStyle w:val="ListParagraph"/>
              <w:numPr>
                <w:ilvl w:val="0"/>
                <w:numId w:val="43"/>
              </w:numPr>
            </w:pPr>
            <w:r>
              <w:t>Het systeem verwijdert het team uit het seizoen. [</w:t>
            </w:r>
            <w:r w:rsidR="00B2254A">
              <w:t>1</w:t>
            </w:r>
            <w:r>
              <w:t>]</w:t>
            </w:r>
          </w:p>
        </w:tc>
      </w:tr>
      <w:tr w:rsidR="0058219C" w14:paraId="582C467C" w14:textId="77777777" w:rsidTr="006E5D0B">
        <w:tc>
          <w:tcPr>
            <w:tcW w:w="1586" w:type="dxa"/>
          </w:tcPr>
          <w:p w14:paraId="40E9125B" w14:textId="77777777" w:rsidR="0058219C" w:rsidRDefault="0058219C" w:rsidP="006E5D0B">
            <w:r>
              <w:t>Uitzonderingen</w:t>
            </w:r>
          </w:p>
        </w:tc>
        <w:tc>
          <w:tcPr>
            <w:tcW w:w="6866" w:type="dxa"/>
            <w:gridSpan w:val="2"/>
          </w:tcPr>
          <w:p w14:paraId="4871FE0E" w14:textId="7C7E8153" w:rsidR="0058219C" w:rsidRDefault="00B2254A" w:rsidP="007C6608">
            <w:pPr>
              <w:pStyle w:val="ListParagraph"/>
              <w:numPr>
                <w:ilvl w:val="0"/>
                <w:numId w:val="44"/>
              </w:numPr>
            </w:pPr>
            <w:r>
              <w:t>De coureur</w:t>
            </w:r>
            <w:r w:rsidR="0058219C">
              <w:t xml:space="preserve"> heeft nog resultaten gekoppeld voor het betreffende seizoen (zie B-B0</w:t>
            </w:r>
            <w:r>
              <w:t>9</w:t>
            </w:r>
            <w:r w:rsidR="0058219C">
              <w:t>.2). Toon een melding en d</w:t>
            </w:r>
            <w:r w:rsidR="0058219C" w:rsidRPr="00F103E5">
              <w:t xml:space="preserve">e </w:t>
            </w:r>
            <w:proofErr w:type="spellStart"/>
            <w:r w:rsidR="0058219C" w:rsidRPr="00F103E5">
              <w:t>use</w:t>
            </w:r>
            <w:proofErr w:type="spellEnd"/>
            <w:r w:rsidR="0058219C" w:rsidRPr="00F103E5">
              <w:t xml:space="preserve"> case wordt af</w:t>
            </w:r>
            <w:r w:rsidR="0058219C">
              <w:t>gebroken</w:t>
            </w:r>
          </w:p>
        </w:tc>
      </w:tr>
      <w:tr w:rsidR="0058219C" w14:paraId="77CF34ED" w14:textId="77777777" w:rsidTr="006E5D0B">
        <w:tc>
          <w:tcPr>
            <w:tcW w:w="1586" w:type="dxa"/>
          </w:tcPr>
          <w:p w14:paraId="3598F65D" w14:textId="77777777" w:rsidR="0058219C" w:rsidRDefault="0058219C" w:rsidP="006E5D0B">
            <w:r>
              <w:t>Resultaat</w:t>
            </w:r>
          </w:p>
        </w:tc>
        <w:tc>
          <w:tcPr>
            <w:tcW w:w="6866" w:type="dxa"/>
            <w:gridSpan w:val="2"/>
          </w:tcPr>
          <w:p w14:paraId="4830162A" w14:textId="77777777" w:rsidR="0058219C" w:rsidRDefault="0058219C" w:rsidP="006E5D0B">
            <w:r>
              <w:t>Het raceteam is verwijderd uit het seizoen</w:t>
            </w:r>
          </w:p>
        </w:tc>
      </w:tr>
    </w:tbl>
    <w:p w14:paraId="5D4CC8B2" w14:textId="0A7152B9" w:rsidR="006E1DAC" w:rsidRDefault="006E1DAC" w:rsidP="00887B7C"/>
    <w:p w14:paraId="387F30D7" w14:textId="77777777" w:rsidR="006E1DAC" w:rsidRDefault="006E1DAC">
      <w:r>
        <w:br w:type="page"/>
      </w:r>
    </w:p>
    <w:tbl>
      <w:tblPr>
        <w:tblStyle w:val="GridTable4"/>
        <w:tblW w:w="0" w:type="auto"/>
        <w:tblLook w:val="0620" w:firstRow="1" w:lastRow="0" w:firstColumn="0" w:lastColumn="0" w:noHBand="1" w:noVBand="1"/>
      </w:tblPr>
      <w:tblGrid>
        <w:gridCol w:w="1586"/>
        <w:gridCol w:w="6140"/>
        <w:gridCol w:w="690"/>
      </w:tblGrid>
      <w:tr w:rsidR="00FD4712" w14:paraId="3EF784D3" w14:textId="77777777" w:rsidTr="006E1DAC">
        <w:trPr>
          <w:cnfStyle w:val="100000000000" w:firstRow="1" w:lastRow="0" w:firstColumn="0" w:lastColumn="0" w:oddVBand="0" w:evenVBand="0" w:oddHBand="0" w:evenHBand="0" w:firstRowFirstColumn="0" w:firstRowLastColumn="0" w:lastRowFirstColumn="0" w:lastRowLastColumn="0"/>
        </w:trPr>
        <w:tc>
          <w:tcPr>
            <w:tcW w:w="1586" w:type="dxa"/>
          </w:tcPr>
          <w:p w14:paraId="40F8C44C" w14:textId="77777777" w:rsidR="00FD4712" w:rsidRDefault="00FD4712" w:rsidP="00023914">
            <w:r>
              <w:lastRenderedPageBreak/>
              <w:t>Naam</w:t>
            </w:r>
          </w:p>
        </w:tc>
        <w:tc>
          <w:tcPr>
            <w:tcW w:w="6140" w:type="dxa"/>
          </w:tcPr>
          <w:p w14:paraId="228F75CC" w14:textId="415234ED" w:rsidR="00FD4712" w:rsidRDefault="00FD4712" w:rsidP="00FD4712">
            <w:r>
              <w:t xml:space="preserve">Een </w:t>
            </w:r>
            <w:proofErr w:type="spellStart"/>
            <w:r>
              <w:t>raceuitslag</w:t>
            </w:r>
            <w:proofErr w:type="spellEnd"/>
            <w:r>
              <w:t xml:space="preserve"> toevoegen</w:t>
            </w:r>
          </w:p>
        </w:tc>
        <w:tc>
          <w:tcPr>
            <w:tcW w:w="0" w:type="auto"/>
          </w:tcPr>
          <w:p w14:paraId="74A6D2F2" w14:textId="5B4062DF" w:rsidR="00FD4712" w:rsidRDefault="00023914" w:rsidP="00023914">
            <w:r>
              <w:t>UC1</w:t>
            </w:r>
            <w:r w:rsidR="00E3123D">
              <w:t>9</w:t>
            </w:r>
          </w:p>
        </w:tc>
      </w:tr>
      <w:tr w:rsidR="00554854" w14:paraId="1F6B1279" w14:textId="77777777" w:rsidTr="006E1DAC">
        <w:tc>
          <w:tcPr>
            <w:tcW w:w="1586" w:type="dxa"/>
          </w:tcPr>
          <w:p w14:paraId="50477014" w14:textId="5695520A" w:rsidR="00554854" w:rsidRDefault="00554854" w:rsidP="00023914">
            <w:r>
              <w:t>Requirement(s)</w:t>
            </w:r>
          </w:p>
        </w:tc>
        <w:tc>
          <w:tcPr>
            <w:tcW w:w="6830" w:type="dxa"/>
            <w:gridSpan w:val="2"/>
          </w:tcPr>
          <w:p w14:paraId="5FA3867B" w14:textId="07F8BA4B" w:rsidR="00554854" w:rsidRDefault="00554854" w:rsidP="00023914">
            <w:r>
              <w:t>FR-B10</w:t>
            </w:r>
          </w:p>
        </w:tc>
      </w:tr>
      <w:tr w:rsidR="00FD4712" w14:paraId="581402EF" w14:textId="77777777" w:rsidTr="006E1DAC">
        <w:tc>
          <w:tcPr>
            <w:tcW w:w="1586"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 xml:space="preserve">Na het invoegen van de vereiste gegevens wordt de </w:t>
            </w:r>
            <w:proofErr w:type="spellStart"/>
            <w:r>
              <w:t>raceuitslag</w:t>
            </w:r>
            <w:proofErr w:type="spellEnd"/>
            <w:r>
              <w:t xml:space="preserve"> toegevoegd</w:t>
            </w:r>
          </w:p>
        </w:tc>
      </w:tr>
      <w:tr w:rsidR="00FD4712" w14:paraId="5D6778ED" w14:textId="77777777" w:rsidTr="006E1DAC">
        <w:tc>
          <w:tcPr>
            <w:tcW w:w="1586"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6E1DAC">
        <w:tc>
          <w:tcPr>
            <w:tcW w:w="1586"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6E1DAC">
        <w:tc>
          <w:tcPr>
            <w:tcW w:w="1586" w:type="dxa"/>
          </w:tcPr>
          <w:p w14:paraId="26DFBEEF" w14:textId="77777777" w:rsidR="00FD4712" w:rsidRDefault="00FD4712" w:rsidP="00023914">
            <w:r>
              <w:t>Omschrijving</w:t>
            </w:r>
          </w:p>
        </w:tc>
        <w:tc>
          <w:tcPr>
            <w:tcW w:w="6830" w:type="dxa"/>
            <w:gridSpan w:val="2"/>
          </w:tcPr>
          <w:p w14:paraId="70AC8D39" w14:textId="2B19AF76" w:rsidR="00FD4712" w:rsidRDefault="00FD4712" w:rsidP="007C6608">
            <w:pPr>
              <w:pStyle w:val="ListParagraph"/>
              <w:numPr>
                <w:ilvl w:val="0"/>
                <w:numId w:val="25"/>
              </w:numPr>
            </w:pPr>
            <w:r>
              <w:t>De actor selecteert een race in een seizoen en selecteert uitslag toevoegen</w:t>
            </w:r>
          </w:p>
          <w:p w14:paraId="26B2AF9B" w14:textId="136D083B" w:rsidR="00FD4712" w:rsidRDefault="00FD4712" w:rsidP="007C6608">
            <w:pPr>
              <w:pStyle w:val="ListParagraph"/>
              <w:numPr>
                <w:ilvl w:val="0"/>
                <w:numId w:val="25"/>
              </w:numPr>
            </w:pPr>
            <w:r>
              <w:t>Het systeem toont een pagina waarop de gegevens ingevuld kunnen worden.[1]</w:t>
            </w:r>
          </w:p>
          <w:p w14:paraId="3007965D" w14:textId="04FA2B6E" w:rsidR="00FD4712" w:rsidRDefault="00FD4712" w:rsidP="007C6608">
            <w:pPr>
              <w:pStyle w:val="ListParagraph"/>
              <w:numPr>
                <w:ilvl w:val="0"/>
                <w:numId w:val="25"/>
              </w:numPr>
            </w:pPr>
            <w:r>
              <w:t>De actor voert de uitslag in en bevestigt (zie B-B</w:t>
            </w:r>
            <w:r w:rsidR="0031742A">
              <w:t>10</w:t>
            </w:r>
            <w:r>
              <w:t>.1</w:t>
            </w:r>
            <w:r w:rsidR="0031742A">
              <w:t>, B-B10.2, B-B10.3</w:t>
            </w:r>
            <w:r>
              <w:t>).</w:t>
            </w:r>
          </w:p>
          <w:p w14:paraId="2E204B72" w14:textId="14AD7B93" w:rsidR="00FD4712" w:rsidRDefault="00FD4712" w:rsidP="007C6608">
            <w:pPr>
              <w:pStyle w:val="ListParagraph"/>
              <w:numPr>
                <w:ilvl w:val="0"/>
                <w:numId w:val="25"/>
              </w:numPr>
            </w:pPr>
            <w:r>
              <w:t>Het systeem controleert de gegevens en voegt het raceteam toe. [2]</w:t>
            </w:r>
          </w:p>
        </w:tc>
      </w:tr>
      <w:tr w:rsidR="00FD4712" w14:paraId="00F7185D" w14:textId="77777777" w:rsidTr="006E1DAC">
        <w:tc>
          <w:tcPr>
            <w:tcW w:w="1586" w:type="dxa"/>
          </w:tcPr>
          <w:p w14:paraId="6A7501EC" w14:textId="77777777" w:rsidR="00FD4712" w:rsidRDefault="00FD4712" w:rsidP="00023914">
            <w:r>
              <w:t>Uitzonderingen</w:t>
            </w:r>
          </w:p>
        </w:tc>
        <w:tc>
          <w:tcPr>
            <w:tcW w:w="6830" w:type="dxa"/>
            <w:gridSpan w:val="2"/>
          </w:tcPr>
          <w:p w14:paraId="25D79C11" w14:textId="63B14D14" w:rsidR="00FD4712" w:rsidRDefault="00FD4712" w:rsidP="007C6608">
            <w:pPr>
              <w:pStyle w:val="ListParagraph"/>
              <w:numPr>
                <w:ilvl w:val="0"/>
                <w:numId w:val="26"/>
              </w:numPr>
            </w:pPr>
            <w:r>
              <w:t>Er is al een uitslag voor dit seizoen</w:t>
            </w:r>
            <w:r w:rsidR="00554854">
              <w:t xml:space="preserve"> (zie </w:t>
            </w:r>
            <w:r w:rsidR="0031742A">
              <w:t>B-</w:t>
            </w:r>
            <w:r w:rsidR="00554854">
              <w:t>B10.4)</w:t>
            </w:r>
            <w:r>
              <w:t xml:space="preserve">. </w:t>
            </w:r>
            <w:r w:rsidR="00554854">
              <w:t>Toon een melding en d</w:t>
            </w:r>
            <w:r>
              <w:t xml:space="preserve">e </w:t>
            </w:r>
            <w:proofErr w:type="spellStart"/>
            <w:r>
              <w:t>use</w:t>
            </w:r>
            <w:proofErr w:type="spellEnd"/>
            <w:r>
              <w:t xml:space="preserve"> case wordt afgebroken</w:t>
            </w:r>
          </w:p>
          <w:p w14:paraId="5B8B1024" w14:textId="6E691A95" w:rsidR="00FD4712" w:rsidRDefault="00FD4712" w:rsidP="007C6608">
            <w:pPr>
              <w:pStyle w:val="ListParagraph"/>
              <w:numPr>
                <w:ilvl w:val="0"/>
                <w:numId w:val="26"/>
              </w:numPr>
            </w:pPr>
            <w:r>
              <w:t>Niet alle gegevens zijn ingevuld</w:t>
            </w:r>
            <w:r w:rsidR="0031742A">
              <w:t xml:space="preserve"> (zie B-B10.5)</w:t>
            </w:r>
            <w:r>
              <w:t>. Het systeem toont een foutmelding en gaat terug naar stap 3</w:t>
            </w:r>
          </w:p>
        </w:tc>
      </w:tr>
      <w:tr w:rsidR="00FD4712" w14:paraId="4DE8A33D" w14:textId="77777777" w:rsidTr="006E1DAC">
        <w:tc>
          <w:tcPr>
            <w:tcW w:w="1586"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61C2CDA3" w:rsidR="00FD4712" w:rsidRDefault="00FD4712" w:rsidP="00887B7C"/>
    <w:tbl>
      <w:tblPr>
        <w:tblStyle w:val="GridTable4"/>
        <w:tblW w:w="0" w:type="auto"/>
        <w:tblLook w:val="0620" w:firstRow="1" w:lastRow="0" w:firstColumn="0" w:lastColumn="0" w:noHBand="1" w:noVBand="1"/>
      </w:tblPr>
      <w:tblGrid>
        <w:gridCol w:w="1586"/>
        <w:gridCol w:w="6140"/>
        <w:gridCol w:w="690"/>
        <w:gridCol w:w="36"/>
      </w:tblGrid>
      <w:tr w:rsidR="00551866" w14:paraId="1CC4DCC5" w14:textId="77777777" w:rsidTr="006E5D0B">
        <w:trPr>
          <w:cnfStyle w:val="100000000000" w:firstRow="1" w:lastRow="0" w:firstColumn="0" w:lastColumn="0" w:oddVBand="0" w:evenVBand="0" w:oddHBand="0" w:evenHBand="0" w:firstRowFirstColumn="0" w:firstRowLastColumn="0" w:lastRowFirstColumn="0" w:lastRowLastColumn="0"/>
        </w:trPr>
        <w:tc>
          <w:tcPr>
            <w:tcW w:w="1586" w:type="dxa"/>
          </w:tcPr>
          <w:p w14:paraId="490F67D6" w14:textId="77777777" w:rsidR="00551866" w:rsidRDefault="00551866" w:rsidP="006E5D0B">
            <w:r>
              <w:t>Naam</w:t>
            </w:r>
          </w:p>
        </w:tc>
        <w:tc>
          <w:tcPr>
            <w:tcW w:w="6140" w:type="dxa"/>
          </w:tcPr>
          <w:p w14:paraId="6F0F5EF8" w14:textId="175FA3E6" w:rsidR="00551866" w:rsidRDefault="00551866" w:rsidP="006E5D0B">
            <w:r>
              <w:t xml:space="preserve">Een </w:t>
            </w:r>
            <w:proofErr w:type="spellStart"/>
            <w:r>
              <w:t>raceuitslag</w:t>
            </w:r>
            <w:proofErr w:type="spellEnd"/>
            <w:r>
              <w:t xml:space="preserve"> verwijderen</w:t>
            </w:r>
          </w:p>
        </w:tc>
        <w:tc>
          <w:tcPr>
            <w:tcW w:w="0" w:type="auto"/>
            <w:gridSpan w:val="2"/>
          </w:tcPr>
          <w:p w14:paraId="3BBB5551" w14:textId="5A6F4D90" w:rsidR="00551866" w:rsidRDefault="00551866" w:rsidP="006E5D0B">
            <w:r>
              <w:t>UC20</w:t>
            </w:r>
          </w:p>
        </w:tc>
      </w:tr>
      <w:tr w:rsidR="00551866" w14:paraId="53C06EDF" w14:textId="77777777" w:rsidTr="006E5D0B">
        <w:tc>
          <w:tcPr>
            <w:tcW w:w="1586" w:type="dxa"/>
          </w:tcPr>
          <w:p w14:paraId="47562AF6" w14:textId="77777777" w:rsidR="00551866" w:rsidRDefault="00551866" w:rsidP="006E5D0B">
            <w:r>
              <w:t>Requirement(s)</w:t>
            </w:r>
          </w:p>
        </w:tc>
        <w:tc>
          <w:tcPr>
            <w:tcW w:w="6866" w:type="dxa"/>
            <w:gridSpan w:val="3"/>
          </w:tcPr>
          <w:p w14:paraId="4FBAFE73" w14:textId="1B66C7C5" w:rsidR="00551866" w:rsidRDefault="00551866" w:rsidP="006E5D0B">
            <w:r>
              <w:t>FR-B10</w:t>
            </w:r>
          </w:p>
        </w:tc>
      </w:tr>
      <w:tr w:rsidR="00551866" w14:paraId="7B58F9CB" w14:textId="77777777" w:rsidTr="006E5D0B">
        <w:tc>
          <w:tcPr>
            <w:tcW w:w="1586" w:type="dxa"/>
          </w:tcPr>
          <w:p w14:paraId="186A4CD6" w14:textId="77777777" w:rsidR="00551866" w:rsidRDefault="00551866" w:rsidP="006E5D0B">
            <w:r>
              <w:t>Samenvatting</w:t>
            </w:r>
          </w:p>
        </w:tc>
        <w:tc>
          <w:tcPr>
            <w:tcW w:w="6866" w:type="dxa"/>
            <w:gridSpan w:val="3"/>
          </w:tcPr>
          <w:p w14:paraId="41126FD4" w14:textId="04A6CC87" w:rsidR="00551866" w:rsidRDefault="00551866" w:rsidP="006E5D0B">
            <w:r>
              <w:t xml:space="preserve">Na het ingeven van de vereiste gegevens wordt een </w:t>
            </w:r>
            <w:proofErr w:type="spellStart"/>
            <w:r>
              <w:t>raceuitslag</w:t>
            </w:r>
            <w:proofErr w:type="spellEnd"/>
            <w:r>
              <w:t xml:space="preserve"> verwijderd</w:t>
            </w:r>
          </w:p>
        </w:tc>
      </w:tr>
      <w:tr w:rsidR="00551866" w14:paraId="34F7425F" w14:textId="77777777" w:rsidTr="006E5D0B">
        <w:tc>
          <w:tcPr>
            <w:tcW w:w="1586" w:type="dxa"/>
          </w:tcPr>
          <w:p w14:paraId="1F73E286" w14:textId="77777777" w:rsidR="00551866" w:rsidRDefault="00551866" w:rsidP="006E5D0B">
            <w:r>
              <w:t>Actoren</w:t>
            </w:r>
          </w:p>
        </w:tc>
        <w:tc>
          <w:tcPr>
            <w:tcW w:w="6866" w:type="dxa"/>
            <w:gridSpan w:val="3"/>
          </w:tcPr>
          <w:p w14:paraId="3BC5F93C" w14:textId="77777777" w:rsidR="00551866" w:rsidRDefault="00551866" w:rsidP="006E5D0B">
            <w:r>
              <w:t>Beheerder</w:t>
            </w:r>
          </w:p>
        </w:tc>
      </w:tr>
      <w:tr w:rsidR="00551866" w14:paraId="1D632702" w14:textId="77777777" w:rsidTr="006E5D0B">
        <w:tc>
          <w:tcPr>
            <w:tcW w:w="1586" w:type="dxa"/>
          </w:tcPr>
          <w:p w14:paraId="0CBA0C9C" w14:textId="77777777" w:rsidR="00551866" w:rsidRDefault="00551866" w:rsidP="006E5D0B">
            <w:r>
              <w:t>Aannamen</w:t>
            </w:r>
          </w:p>
        </w:tc>
        <w:tc>
          <w:tcPr>
            <w:tcW w:w="6866" w:type="dxa"/>
            <w:gridSpan w:val="3"/>
          </w:tcPr>
          <w:p w14:paraId="588264D5" w14:textId="62AD1CF3" w:rsidR="00551866" w:rsidRDefault="00551866" w:rsidP="006E5D0B">
            <w:r>
              <w:t>De actor is ingelogd en heeft een race geselecteerd</w:t>
            </w:r>
          </w:p>
        </w:tc>
      </w:tr>
      <w:tr w:rsidR="00551866" w14:paraId="43FF192F" w14:textId="77777777" w:rsidTr="006E5D0B">
        <w:tc>
          <w:tcPr>
            <w:tcW w:w="1586" w:type="dxa"/>
          </w:tcPr>
          <w:p w14:paraId="7FDC3337" w14:textId="77777777" w:rsidR="00551866" w:rsidRDefault="00551866" w:rsidP="006E5D0B">
            <w:r>
              <w:t>Omschrijving</w:t>
            </w:r>
          </w:p>
        </w:tc>
        <w:tc>
          <w:tcPr>
            <w:tcW w:w="6866" w:type="dxa"/>
            <w:gridSpan w:val="3"/>
          </w:tcPr>
          <w:p w14:paraId="3DA5CDBA" w14:textId="66654CA8" w:rsidR="00551866" w:rsidRDefault="00551866" w:rsidP="007C6608">
            <w:pPr>
              <w:pStyle w:val="ListParagraph"/>
              <w:numPr>
                <w:ilvl w:val="0"/>
                <w:numId w:val="45"/>
              </w:numPr>
            </w:pPr>
            <w:r>
              <w:t>De actor selecteert de uitslag en geeft aan deze te willen verwijderen.</w:t>
            </w:r>
          </w:p>
          <w:p w14:paraId="573ABE38" w14:textId="2B348764" w:rsidR="00551866" w:rsidRDefault="00551866" w:rsidP="007C6608">
            <w:pPr>
              <w:pStyle w:val="ListParagraph"/>
              <w:numPr>
                <w:ilvl w:val="0"/>
                <w:numId w:val="45"/>
              </w:numPr>
            </w:pPr>
            <w:r>
              <w:t>Het systeem vraagt de actor of deze het zeker weet.</w:t>
            </w:r>
          </w:p>
          <w:p w14:paraId="193ADBDA" w14:textId="2E00B808" w:rsidR="00551866" w:rsidRDefault="00551866" w:rsidP="007C6608">
            <w:pPr>
              <w:pStyle w:val="ListParagraph"/>
              <w:numPr>
                <w:ilvl w:val="0"/>
                <w:numId w:val="45"/>
              </w:numPr>
            </w:pPr>
            <w:r>
              <w:t>De actor bevestigt. [</w:t>
            </w:r>
            <w:r w:rsidR="008721D1">
              <w:t>A</w:t>
            </w:r>
            <w:r>
              <w:t>1]</w:t>
            </w:r>
          </w:p>
          <w:p w14:paraId="1CD21F15" w14:textId="329536D5" w:rsidR="00551866" w:rsidRDefault="00551866" w:rsidP="007C6608">
            <w:pPr>
              <w:pStyle w:val="ListParagraph"/>
              <w:numPr>
                <w:ilvl w:val="0"/>
                <w:numId w:val="45"/>
              </w:numPr>
            </w:pPr>
            <w:r>
              <w:t xml:space="preserve">Het systeem verwijdert de uitslag. </w:t>
            </w:r>
          </w:p>
        </w:tc>
      </w:tr>
      <w:tr w:rsidR="008721D1" w:rsidRPr="00161AA8" w14:paraId="17D08B39" w14:textId="77777777" w:rsidTr="00093F5F">
        <w:trPr>
          <w:gridAfter w:val="1"/>
          <w:wAfter w:w="36" w:type="dxa"/>
        </w:trPr>
        <w:tc>
          <w:tcPr>
            <w:tcW w:w="1586" w:type="dxa"/>
          </w:tcPr>
          <w:p w14:paraId="6CA0D2FC" w14:textId="77777777" w:rsidR="008721D1" w:rsidRDefault="008721D1" w:rsidP="00093F5F">
            <w:r>
              <w:t>Alternatieve omschrijving</w:t>
            </w:r>
          </w:p>
        </w:tc>
        <w:tc>
          <w:tcPr>
            <w:tcW w:w="6830" w:type="dxa"/>
            <w:gridSpan w:val="2"/>
          </w:tcPr>
          <w:p w14:paraId="70CB03B5" w14:textId="77777777" w:rsidR="008721D1" w:rsidRDefault="008721D1" w:rsidP="00093F5F">
            <w:r>
              <w:t>[A1] De actor annuleert</w:t>
            </w:r>
          </w:p>
          <w:p w14:paraId="375A21D4" w14:textId="77777777" w:rsidR="008721D1" w:rsidRPr="00161AA8" w:rsidRDefault="008721D1" w:rsidP="007C6608">
            <w:pPr>
              <w:pStyle w:val="ListParagraph"/>
              <w:numPr>
                <w:ilvl w:val="0"/>
                <w:numId w:val="57"/>
              </w:numPr>
            </w:pPr>
            <w:r w:rsidRPr="00161AA8">
              <w:t xml:space="preserve">De </w:t>
            </w:r>
            <w:proofErr w:type="spellStart"/>
            <w:r w:rsidRPr="00161AA8">
              <w:t>use</w:t>
            </w:r>
            <w:proofErr w:type="spellEnd"/>
            <w:r w:rsidRPr="00161AA8">
              <w:t xml:space="preserve"> case wordt af</w:t>
            </w:r>
            <w:r>
              <w:t>gebroken</w:t>
            </w:r>
          </w:p>
        </w:tc>
      </w:tr>
      <w:tr w:rsidR="00551866" w:rsidRPr="00551866" w14:paraId="65BEA838" w14:textId="77777777" w:rsidTr="006E5D0B">
        <w:tc>
          <w:tcPr>
            <w:tcW w:w="1586" w:type="dxa"/>
          </w:tcPr>
          <w:p w14:paraId="2C75EE87" w14:textId="77777777" w:rsidR="00551866" w:rsidRDefault="00551866" w:rsidP="006E5D0B">
            <w:r>
              <w:t>Uitzonderingen</w:t>
            </w:r>
          </w:p>
        </w:tc>
        <w:tc>
          <w:tcPr>
            <w:tcW w:w="6866" w:type="dxa"/>
            <w:gridSpan w:val="3"/>
          </w:tcPr>
          <w:p w14:paraId="434C6B56" w14:textId="2456D1DE" w:rsidR="00551866" w:rsidRPr="00551866" w:rsidRDefault="00551866" w:rsidP="008721D1"/>
        </w:tc>
      </w:tr>
      <w:tr w:rsidR="00551866" w14:paraId="747070DB" w14:textId="77777777" w:rsidTr="006E5D0B">
        <w:tc>
          <w:tcPr>
            <w:tcW w:w="1586" w:type="dxa"/>
          </w:tcPr>
          <w:p w14:paraId="5E484E59" w14:textId="77777777" w:rsidR="00551866" w:rsidRDefault="00551866" w:rsidP="006E5D0B">
            <w:r>
              <w:t>Resultaat</w:t>
            </w:r>
          </w:p>
        </w:tc>
        <w:tc>
          <w:tcPr>
            <w:tcW w:w="6866" w:type="dxa"/>
            <w:gridSpan w:val="3"/>
          </w:tcPr>
          <w:p w14:paraId="16F29CA7" w14:textId="56B46435" w:rsidR="00551866" w:rsidRDefault="00551866" w:rsidP="006E5D0B">
            <w:r>
              <w:t>De uitslag is verwijderd uit het systeem</w:t>
            </w:r>
          </w:p>
        </w:tc>
      </w:tr>
    </w:tbl>
    <w:p w14:paraId="6F31156A" w14:textId="185E9535" w:rsidR="006E1DAC" w:rsidRDefault="006E1DAC" w:rsidP="00887B7C"/>
    <w:p w14:paraId="7F8ED4C9" w14:textId="77777777" w:rsidR="006E1DAC" w:rsidRDefault="006E1DAC">
      <w:r>
        <w:br w:type="page"/>
      </w:r>
    </w:p>
    <w:tbl>
      <w:tblPr>
        <w:tblStyle w:val="GridTable4"/>
        <w:tblW w:w="0" w:type="auto"/>
        <w:tblLook w:val="0620" w:firstRow="1" w:lastRow="0" w:firstColumn="0" w:lastColumn="0" w:noHBand="1" w:noVBand="1"/>
      </w:tblPr>
      <w:tblGrid>
        <w:gridCol w:w="1586"/>
        <w:gridCol w:w="6140"/>
        <w:gridCol w:w="690"/>
      </w:tblGrid>
      <w:tr w:rsidR="00FD4712" w14:paraId="185BCE6B" w14:textId="77777777" w:rsidTr="006E1DAC">
        <w:trPr>
          <w:cnfStyle w:val="100000000000" w:firstRow="1" w:lastRow="0" w:firstColumn="0" w:lastColumn="0" w:oddVBand="0" w:evenVBand="0" w:oddHBand="0" w:evenHBand="0" w:firstRowFirstColumn="0" w:firstRowLastColumn="0" w:lastRowFirstColumn="0" w:lastRowLastColumn="0"/>
        </w:trPr>
        <w:tc>
          <w:tcPr>
            <w:tcW w:w="1586" w:type="dxa"/>
          </w:tcPr>
          <w:p w14:paraId="0184BD2D" w14:textId="77777777" w:rsidR="00FD4712" w:rsidRDefault="00FD4712" w:rsidP="00023914">
            <w:r>
              <w:lastRenderedPageBreak/>
              <w:t>Naam</w:t>
            </w:r>
          </w:p>
        </w:tc>
        <w:tc>
          <w:tcPr>
            <w:tcW w:w="6140" w:type="dxa"/>
          </w:tcPr>
          <w:p w14:paraId="5C5A1DF8" w14:textId="31BCDA4B" w:rsidR="00FD4712" w:rsidRDefault="00FD4712" w:rsidP="00023914">
            <w:r>
              <w:t>Een scoresysteem toevoegen</w:t>
            </w:r>
          </w:p>
        </w:tc>
        <w:tc>
          <w:tcPr>
            <w:tcW w:w="0" w:type="auto"/>
          </w:tcPr>
          <w:p w14:paraId="083C9CE6" w14:textId="27477DA0" w:rsidR="00FD4712" w:rsidRDefault="00023914" w:rsidP="00023914">
            <w:r>
              <w:t>UC</w:t>
            </w:r>
            <w:r w:rsidR="006E1DAC">
              <w:t>21</w:t>
            </w:r>
          </w:p>
        </w:tc>
      </w:tr>
      <w:tr w:rsidR="006E1DAC" w14:paraId="67E02332" w14:textId="77777777" w:rsidTr="006E5D0B">
        <w:tc>
          <w:tcPr>
            <w:tcW w:w="1586" w:type="dxa"/>
          </w:tcPr>
          <w:p w14:paraId="74E17C6C" w14:textId="3C12D3E3" w:rsidR="006E1DAC" w:rsidRDefault="006E1DAC" w:rsidP="00023914">
            <w:r>
              <w:t>Requirement(s)</w:t>
            </w:r>
          </w:p>
        </w:tc>
        <w:tc>
          <w:tcPr>
            <w:tcW w:w="6830" w:type="dxa"/>
            <w:gridSpan w:val="2"/>
          </w:tcPr>
          <w:p w14:paraId="097EFDED" w14:textId="6F9FEEA5" w:rsidR="006E1DAC" w:rsidRDefault="006E1DAC" w:rsidP="00023914">
            <w:r>
              <w:t>FR-B11</w:t>
            </w:r>
          </w:p>
        </w:tc>
      </w:tr>
      <w:tr w:rsidR="00FD4712" w14:paraId="3046A771" w14:textId="77777777" w:rsidTr="006E1DAC">
        <w:tc>
          <w:tcPr>
            <w:tcW w:w="1586"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6E1DAC">
        <w:tc>
          <w:tcPr>
            <w:tcW w:w="1586"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6E1DAC">
        <w:tc>
          <w:tcPr>
            <w:tcW w:w="1586" w:type="dxa"/>
          </w:tcPr>
          <w:p w14:paraId="44C99AE8" w14:textId="77777777" w:rsidR="00FD4712" w:rsidRDefault="00FD4712" w:rsidP="00023914">
            <w:r>
              <w:t>Aannamen</w:t>
            </w:r>
          </w:p>
        </w:tc>
        <w:tc>
          <w:tcPr>
            <w:tcW w:w="6830" w:type="dxa"/>
            <w:gridSpan w:val="2"/>
          </w:tcPr>
          <w:p w14:paraId="054885C9" w14:textId="5B767CD7" w:rsidR="00FD4712" w:rsidRDefault="00FD4712" w:rsidP="00023914">
            <w:r>
              <w:t>De actor is ingelogd</w:t>
            </w:r>
            <w:r w:rsidR="006E1DAC">
              <w:t xml:space="preserve"> en heeft het overzicht van scoresystemen geselecteerd</w:t>
            </w:r>
          </w:p>
        </w:tc>
      </w:tr>
      <w:tr w:rsidR="00FD4712" w14:paraId="3D6A5990" w14:textId="77777777" w:rsidTr="006E1DAC">
        <w:tc>
          <w:tcPr>
            <w:tcW w:w="1586" w:type="dxa"/>
          </w:tcPr>
          <w:p w14:paraId="3E60834D" w14:textId="77777777" w:rsidR="00FD4712" w:rsidRDefault="00FD4712" w:rsidP="00023914">
            <w:r>
              <w:t>Omschrijving</w:t>
            </w:r>
          </w:p>
        </w:tc>
        <w:tc>
          <w:tcPr>
            <w:tcW w:w="6830" w:type="dxa"/>
            <w:gridSpan w:val="2"/>
          </w:tcPr>
          <w:p w14:paraId="179A083A" w14:textId="562AF95D" w:rsidR="00FD4712" w:rsidRDefault="003B4A1F" w:rsidP="007C6608">
            <w:pPr>
              <w:pStyle w:val="ListParagraph"/>
              <w:numPr>
                <w:ilvl w:val="0"/>
                <w:numId w:val="27"/>
              </w:numPr>
            </w:pPr>
            <w:r>
              <w:t>De actor selecteert scoresysteem toevoegen</w:t>
            </w:r>
          </w:p>
          <w:p w14:paraId="0B3A5817" w14:textId="781EC06B" w:rsidR="00FD4712" w:rsidRDefault="00FD4712" w:rsidP="007C6608">
            <w:pPr>
              <w:pStyle w:val="ListParagraph"/>
              <w:numPr>
                <w:ilvl w:val="0"/>
                <w:numId w:val="27"/>
              </w:numPr>
            </w:pPr>
            <w:r>
              <w:t>Het systeem toont een pagina waarop de gegevens ingevuld kunnen worden.</w:t>
            </w:r>
          </w:p>
          <w:p w14:paraId="5852149D" w14:textId="0CCF60B2" w:rsidR="00FD4712" w:rsidRDefault="00FD4712" w:rsidP="007C6608">
            <w:pPr>
              <w:pStyle w:val="ListParagraph"/>
              <w:numPr>
                <w:ilvl w:val="0"/>
                <w:numId w:val="27"/>
              </w:numPr>
            </w:pPr>
            <w:r>
              <w:t xml:space="preserve">De actor voert </w:t>
            </w:r>
            <w:r w:rsidR="003B4A1F">
              <w:t>de gegevens in en bevestigt (zie B-B1</w:t>
            </w:r>
            <w:r w:rsidR="006E1DAC">
              <w:t>1</w:t>
            </w:r>
            <w:r w:rsidR="003B4A1F">
              <w:t>.</w:t>
            </w:r>
            <w:r w:rsidR="006E1DAC">
              <w:t xml:space="preserve">3, </w:t>
            </w:r>
            <w:r w:rsidR="003B4A1F">
              <w:t>B-B1</w:t>
            </w:r>
            <w:r w:rsidR="006E1DAC">
              <w:t>1</w:t>
            </w:r>
            <w:r w:rsidR="003B4A1F">
              <w:t>.</w:t>
            </w:r>
            <w:r w:rsidR="006E1DAC">
              <w:t>4, B-B11.5</w:t>
            </w:r>
            <w:r w:rsidR="003B4A1F">
              <w:t>)</w:t>
            </w:r>
          </w:p>
          <w:p w14:paraId="5FEDB5F5" w14:textId="5D3E23C1" w:rsidR="00FD4712" w:rsidRDefault="00FD4712" w:rsidP="007C6608">
            <w:pPr>
              <w:pStyle w:val="ListParagraph"/>
              <w:numPr>
                <w:ilvl w:val="0"/>
                <w:numId w:val="27"/>
              </w:numPr>
            </w:pPr>
            <w:r>
              <w:t xml:space="preserve">Het systeem controleert de gegevens en voegt het </w:t>
            </w:r>
            <w:r w:rsidR="003B4A1F">
              <w:t>scoresysteem</w:t>
            </w:r>
            <w:r>
              <w:t xml:space="preserve"> toe.</w:t>
            </w:r>
            <w:r w:rsidR="006E1DAC">
              <w:t>[1][2]</w:t>
            </w:r>
            <w:r>
              <w:t xml:space="preserve"> </w:t>
            </w:r>
          </w:p>
        </w:tc>
      </w:tr>
      <w:tr w:rsidR="00FD4712" w14:paraId="66D94556" w14:textId="77777777" w:rsidTr="006E1DAC">
        <w:tc>
          <w:tcPr>
            <w:tcW w:w="1586" w:type="dxa"/>
          </w:tcPr>
          <w:p w14:paraId="33FAAFD2" w14:textId="77777777" w:rsidR="00FD4712" w:rsidRDefault="00FD4712" w:rsidP="00023914">
            <w:r>
              <w:t>Uitzonderingen</w:t>
            </w:r>
          </w:p>
        </w:tc>
        <w:tc>
          <w:tcPr>
            <w:tcW w:w="6830" w:type="dxa"/>
            <w:gridSpan w:val="2"/>
          </w:tcPr>
          <w:p w14:paraId="4A29936E" w14:textId="0D3EAD5C" w:rsidR="00FD4712" w:rsidRDefault="006E1DAC" w:rsidP="007C6608">
            <w:pPr>
              <w:pStyle w:val="ListParagraph"/>
              <w:numPr>
                <w:ilvl w:val="0"/>
                <w:numId w:val="46"/>
              </w:numPr>
            </w:pPr>
            <w:r>
              <w:t>Niet alle gegevens zijn ingevuld (zie B-B11.1, B-B11.2). Toon een foutmelding en ga terug naar stap 3.</w:t>
            </w:r>
          </w:p>
          <w:p w14:paraId="1CC5AF0D" w14:textId="1F3F6016" w:rsidR="006E1DAC" w:rsidRDefault="006E1DAC" w:rsidP="007C6608">
            <w:pPr>
              <w:pStyle w:val="ListParagraph"/>
              <w:numPr>
                <w:ilvl w:val="0"/>
                <w:numId w:val="46"/>
              </w:numPr>
            </w:pPr>
            <w:r>
              <w:t>Het scoresysteem bestaat al (zie B-B11.1). Toon een foutmelding en ga terug naar stap 3.</w:t>
            </w:r>
          </w:p>
        </w:tc>
      </w:tr>
      <w:tr w:rsidR="00FD4712" w14:paraId="6ADFEEE0" w14:textId="77777777" w:rsidTr="006E1DAC">
        <w:tc>
          <w:tcPr>
            <w:tcW w:w="1586"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3B578B7" w:rsidR="00FD4712" w:rsidRDefault="00FD4712" w:rsidP="00887B7C"/>
    <w:tbl>
      <w:tblPr>
        <w:tblStyle w:val="GridTable4"/>
        <w:tblW w:w="0" w:type="auto"/>
        <w:tblLook w:val="0620" w:firstRow="1" w:lastRow="0" w:firstColumn="0" w:lastColumn="0" w:noHBand="1" w:noVBand="1"/>
      </w:tblPr>
      <w:tblGrid>
        <w:gridCol w:w="1586"/>
        <w:gridCol w:w="6140"/>
        <w:gridCol w:w="690"/>
        <w:gridCol w:w="36"/>
      </w:tblGrid>
      <w:tr w:rsidR="006E1DAC" w14:paraId="3374B942" w14:textId="77777777" w:rsidTr="006E5D0B">
        <w:trPr>
          <w:cnfStyle w:val="100000000000" w:firstRow="1" w:lastRow="0" w:firstColumn="0" w:lastColumn="0" w:oddVBand="0" w:evenVBand="0" w:oddHBand="0" w:evenHBand="0" w:firstRowFirstColumn="0" w:firstRowLastColumn="0" w:lastRowFirstColumn="0" w:lastRowLastColumn="0"/>
        </w:trPr>
        <w:tc>
          <w:tcPr>
            <w:tcW w:w="1586" w:type="dxa"/>
          </w:tcPr>
          <w:p w14:paraId="0DB2ECBA" w14:textId="77777777" w:rsidR="006E1DAC" w:rsidRDefault="006E1DAC" w:rsidP="006E5D0B">
            <w:r>
              <w:t>Naam</w:t>
            </w:r>
          </w:p>
        </w:tc>
        <w:tc>
          <w:tcPr>
            <w:tcW w:w="6140" w:type="dxa"/>
          </w:tcPr>
          <w:p w14:paraId="24305B69" w14:textId="57B5D54E" w:rsidR="006E1DAC" w:rsidRDefault="006E1DAC" w:rsidP="006E5D0B">
            <w:r>
              <w:t>Een scoresysteem verwijderen</w:t>
            </w:r>
          </w:p>
        </w:tc>
        <w:tc>
          <w:tcPr>
            <w:tcW w:w="0" w:type="auto"/>
            <w:gridSpan w:val="2"/>
          </w:tcPr>
          <w:p w14:paraId="6E2F9BB1" w14:textId="216A4D66" w:rsidR="006E1DAC" w:rsidRDefault="006E1DAC" w:rsidP="006E5D0B">
            <w:r>
              <w:t>UC22</w:t>
            </w:r>
          </w:p>
        </w:tc>
      </w:tr>
      <w:tr w:rsidR="006E1DAC" w14:paraId="24BFE676" w14:textId="77777777" w:rsidTr="006E5D0B">
        <w:tc>
          <w:tcPr>
            <w:tcW w:w="1586" w:type="dxa"/>
          </w:tcPr>
          <w:p w14:paraId="1FF3D871" w14:textId="77777777" w:rsidR="006E1DAC" w:rsidRDefault="006E1DAC" w:rsidP="006E5D0B">
            <w:r>
              <w:t>Requirement(s)</w:t>
            </w:r>
          </w:p>
        </w:tc>
        <w:tc>
          <w:tcPr>
            <w:tcW w:w="6866" w:type="dxa"/>
            <w:gridSpan w:val="3"/>
          </w:tcPr>
          <w:p w14:paraId="68C33B1E" w14:textId="433CA6D3" w:rsidR="006E1DAC" w:rsidRDefault="006E1DAC" w:rsidP="006E5D0B">
            <w:r>
              <w:t>FR-B11</w:t>
            </w:r>
          </w:p>
        </w:tc>
      </w:tr>
      <w:tr w:rsidR="006E1DAC" w14:paraId="26F73D81" w14:textId="77777777" w:rsidTr="006E5D0B">
        <w:tc>
          <w:tcPr>
            <w:tcW w:w="1586" w:type="dxa"/>
          </w:tcPr>
          <w:p w14:paraId="70F8FA4E" w14:textId="77777777" w:rsidR="006E1DAC" w:rsidRDefault="006E1DAC" w:rsidP="006E5D0B">
            <w:r>
              <w:t>Samenvatting</w:t>
            </w:r>
          </w:p>
        </w:tc>
        <w:tc>
          <w:tcPr>
            <w:tcW w:w="6866" w:type="dxa"/>
            <w:gridSpan w:val="3"/>
          </w:tcPr>
          <w:p w14:paraId="1AA78071" w14:textId="5306E9D5" w:rsidR="006E1DAC" w:rsidRDefault="006E1DAC" w:rsidP="006E5D0B">
            <w:r>
              <w:t>Na het ingeven van de vereiste gegevens wordt een scoresysteem verwijderd</w:t>
            </w:r>
          </w:p>
        </w:tc>
      </w:tr>
      <w:tr w:rsidR="006E1DAC" w14:paraId="1890294F" w14:textId="77777777" w:rsidTr="006E5D0B">
        <w:tc>
          <w:tcPr>
            <w:tcW w:w="1586" w:type="dxa"/>
          </w:tcPr>
          <w:p w14:paraId="75FF3828" w14:textId="77777777" w:rsidR="006E1DAC" w:rsidRDefault="006E1DAC" w:rsidP="006E5D0B">
            <w:r>
              <w:t>Actoren</w:t>
            </w:r>
          </w:p>
        </w:tc>
        <w:tc>
          <w:tcPr>
            <w:tcW w:w="6866" w:type="dxa"/>
            <w:gridSpan w:val="3"/>
          </w:tcPr>
          <w:p w14:paraId="5B1A3C82" w14:textId="77777777" w:rsidR="006E1DAC" w:rsidRDefault="006E1DAC" w:rsidP="006E5D0B">
            <w:r>
              <w:t>Beheerder</w:t>
            </w:r>
          </w:p>
        </w:tc>
      </w:tr>
      <w:tr w:rsidR="006E1DAC" w14:paraId="62A09F4F" w14:textId="77777777" w:rsidTr="006E5D0B">
        <w:tc>
          <w:tcPr>
            <w:tcW w:w="1586" w:type="dxa"/>
          </w:tcPr>
          <w:p w14:paraId="6D8D8C9F" w14:textId="77777777" w:rsidR="006E1DAC" w:rsidRDefault="006E1DAC" w:rsidP="006E5D0B">
            <w:r>
              <w:t>Aannamen</w:t>
            </w:r>
          </w:p>
        </w:tc>
        <w:tc>
          <w:tcPr>
            <w:tcW w:w="6866" w:type="dxa"/>
            <w:gridSpan w:val="3"/>
          </w:tcPr>
          <w:p w14:paraId="6A589031" w14:textId="4D83FC65" w:rsidR="006E1DAC" w:rsidRDefault="006E1DAC" w:rsidP="006E5D0B">
            <w:r>
              <w:t>De actor is ingelogd en heeft het overzicht van scoresystemen geselecteerd</w:t>
            </w:r>
          </w:p>
        </w:tc>
      </w:tr>
      <w:tr w:rsidR="006E1DAC" w14:paraId="25222E6E" w14:textId="77777777" w:rsidTr="006E5D0B">
        <w:tc>
          <w:tcPr>
            <w:tcW w:w="1586" w:type="dxa"/>
          </w:tcPr>
          <w:p w14:paraId="470C8F09" w14:textId="77777777" w:rsidR="006E1DAC" w:rsidRDefault="006E1DAC" w:rsidP="006E5D0B">
            <w:r>
              <w:t>Omschrijving</w:t>
            </w:r>
          </w:p>
        </w:tc>
        <w:tc>
          <w:tcPr>
            <w:tcW w:w="6866" w:type="dxa"/>
            <w:gridSpan w:val="3"/>
          </w:tcPr>
          <w:p w14:paraId="47D83758" w14:textId="3DAEF3F7" w:rsidR="006E1DAC" w:rsidRDefault="006E1DAC" w:rsidP="007C6608">
            <w:pPr>
              <w:pStyle w:val="ListParagraph"/>
              <w:numPr>
                <w:ilvl w:val="0"/>
                <w:numId w:val="47"/>
              </w:numPr>
            </w:pPr>
            <w:r>
              <w:t>De actor selecteert een scoresysteem en geeft aan deze te willen verwijderen.</w:t>
            </w:r>
          </w:p>
          <w:p w14:paraId="4CCFF419" w14:textId="77777777" w:rsidR="006E1DAC" w:rsidRDefault="006E1DAC" w:rsidP="007C6608">
            <w:pPr>
              <w:pStyle w:val="ListParagraph"/>
              <w:numPr>
                <w:ilvl w:val="0"/>
                <w:numId w:val="47"/>
              </w:numPr>
            </w:pPr>
            <w:r>
              <w:t>Het systeem vraagt de actor of deze het zeker weet.</w:t>
            </w:r>
          </w:p>
          <w:p w14:paraId="60D447B6" w14:textId="6769B2E1" w:rsidR="006E1DAC" w:rsidRDefault="006E1DAC" w:rsidP="007C6608">
            <w:pPr>
              <w:pStyle w:val="ListParagraph"/>
              <w:numPr>
                <w:ilvl w:val="0"/>
                <w:numId w:val="47"/>
              </w:numPr>
            </w:pPr>
            <w:r>
              <w:t>De actor bevestigt. [</w:t>
            </w:r>
            <w:r w:rsidR="008721D1">
              <w:t>A</w:t>
            </w:r>
            <w:r>
              <w:t>1]</w:t>
            </w:r>
          </w:p>
          <w:p w14:paraId="4ACFE8C8" w14:textId="72BD0C17" w:rsidR="006E1DAC" w:rsidRDefault="006E1DAC" w:rsidP="007C6608">
            <w:pPr>
              <w:pStyle w:val="ListParagraph"/>
              <w:numPr>
                <w:ilvl w:val="0"/>
                <w:numId w:val="47"/>
              </w:numPr>
            </w:pPr>
            <w:r>
              <w:t>Het systeem verwijdert de uitslag. [</w:t>
            </w:r>
            <w:r w:rsidR="008721D1">
              <w:t>1</w:t>
            </w:r>
            <w:r>
              <w:t>]</w:t>
            </w:r>
          </w:p>
        </w:tc>
      </w:tr>
      <w:tr w:rsidR="008721D1" w:rsidRPr="00161AA8" w14:paraId="3AD4EBCE" w14:textId="77777777" w:rsidTr="00093F5F">
        <w:trPr>
          <w:gridAfter w:val="1"/>
          <w:wAfter w:w="36" w:type="dxa"/>
        </w:trPr>
        <w:tc>
          <w:tcPr>
            <w:tcW w:w="1586" w:type="dxa"/>
          </w:tcPr>
          <w:p w14:paraId="7D5EAAE1" w14:textId="77777777" w:rsidR="008721D1" w:rsidRDefault="008721D1" w:rsidP="00093F5F">
            <w:r>
              <w:t>Alternatieve omschrijving</w:t>
            </w:r>
          </w:p>
        </w:tc>
        <w:tc>
          <w:tcPr>
            <w:tcW w:w="6830" w:type="dxa"/>
            <w:gridSpan w:val="2"/>
          </w:tcPr>
          <w:p w14:paraId="33CE699B" w14:textId="77777777" w:rsidR="008721D1" w:rsidRDefault="008721D1" w:rsidP="00093F5F">
            <w:r>
              <w:t>[A1] De actor annuleert</w:t>
            </w:r>
          </w:p>
          <w:p w14:paraId="10B6407E" w14:textId="77777777" w:rsidR="008721D1" w:rsidRPr="00161AA8" w:rsidRDefault="008721D1" w:rsidP="007C6608">
            <w:pPr>
              <w:pStyle w:val="ListParagraph"/>
              <w:numPr>
                <w:ilvl w:val="0"/>
                <w:numId w:val="58"/>
              </w:numPr>
            </w:pPr>
            <w:r w:rsidRPr="00161AA8">
              <w:t xml:space="preserve">De </w:t>
            </w:r>
            <w:proofErr w:type="spellStart"/>
            <w:r w:rsidRPr="00161AA8">
              <w:t>use</w:t>
            </w:r>
            <w:proofErr w:type="spellEnd"/>
            <w:r w:rsidRPr="00161AA8">
              <w:t xml:space="preserve"> case wordt af</w:t>
            </w:r>
            <w:r>
              <w:t>gebroken</w:t>
            </w:r>
          </w:p>
        </w:tc>
      </w:tr>
      <w:tr w:rsidR="006E1DAC" w:rsidRPr="00551866" w14:paraId="6C834E04" w14:textId="77777777" w:rsidTr="006E5D0B">
        <w:tc>
          <w:tcPr>
            <w:tcW w:w="1586" w:type="dxa"/>
          </w:tcPr>
          <w:p w14:paraId="2B5BE969" w14:textId="77777777" w:rsidR="006E1DAC" w:rsidRDefault="006E1DAC" w:rsidP="006E5D0B">
            <w:r>
              <w:t>Uitzonderingen</w:t>
            </w:r>
          </w:p>
        </w:tc>
        <w:tc>
          <w:tcPr>
            <w:tcW w:w="6866" w:type="dxa"/>
            <w:gridSpan w:val="3"/>
          </w:tcPr>
          <w:p w14:paraId="00162482" w14:textId="0FE39BE4" w:rsidR="006E1DAC" w:rsidRPr="00551866" w:rsidRDefault="006E1DAC" w:rsidP="007C6608">
            <w:pPr>
              <w:pStyle w:val="ListParagraph"/>
              <w:numPr>
                <w:ilvl w:val="0"/>
                <w:numId w:val="48"/>
              </w:numPr>
            </w:pPr>
            <w:r>
              <w:t xml:space="preserve">Het scoresysteem is nog gekoppeld aan een seizoen (zie B-B11.7). Toon een melding en de </w:t>
            </w:r>
            <w:proofErr w:type="spellStart"/>
            <w:r>
              <w:t>use</w:t>
            </w:r>
            <w:proofErr w:type="spellEnd"/>
            <w:r>
              <w:t xml:space="preserve"> case wordt afgebroken</w:t>
            </w:r>
          </w:p>
        </w:tc>
      </w:tr>
      <w:tr w:rsidR="006E1DAC" w14:paraId="5F478011" w14:textId="77777777" w:rsidTr="006E5D0B">
        <w:tc>
          <w:tcPr>
            <w:tcW w:w="1586" w:type="dxa"/>
          </w:tcPr>
          <w:p w14:paraId="0454D18A" w14:textId="77777777" w:rsidR="006E1DAC" w:rsidRDefault="006E1DAC" w:rsidP="006E5D0B">
            <w:r>
              <w:t>Resultaat</w:t>
            </w:r>
          </w:p>
        </w:tc>
        <w:tc>
          <w:tcPr>
            <w:tcW w:w="6866" w:type="dxa"/>
            <w:gridSpan w:val="3"/>
          </w:tcPr>
          <w:p w14:paraId="44F75367" w14:textId="77777777" w:rsidR="006E1DAC" w:rsidRDefault="006E1DAC" w:rsidP="006E5D0B">
            <w:r>
              <w:t>De uitslag is verwijderd uit het systeem</w:t>
            </w:r>
          </w:p>
        </w:tc>
      </w:tr>
    </w:tbl>
    <w:p w14:paraId="18C30C13" w14:textId="77777777" w:rsidR="006E1DAC" w:rsidRDefault="006E1DAC" w:rsidP="00887B7C"/>
    <w:p w14:paraId="640602A9" w14:textId="77777777" w:rsidR="00B55108" w:rsidRDefault="00B55108">
      <w:r>
        <w:rPr>
          <w:b/>
          <w:bCs/>
        </w:rPr>
        <w:br w:type="page"/>
      </w:r>
    </w:p>
    <w:tbl>
      <w:tblPr>
        <w:tblStyle w:val="GridTable4"/>
        <w:tblW w:w="0" w:type="auto"/>
        <w:tblLook w:val="0620" w:firstRow="1" w:lastRow="0" w:firstColumn="0" w:lastColumn="0" w:noHBand="1" w:noVBand="1"/>
      </w:tblPr>
      <w:tblGrid>
        <w:gridCol w:w="1586"/>
        <w:gridCol w:w="6140"/>
        <w:gridCol w:w="690"/>
      </w:tblGrid>
      <w:tr w:rsidR="00E44339" w14:paraId="127BD562" w14:textId="77777777" w:rsidTr="00B55108">
        <w:trPr>
          <w:cnfStyle w:val="100000000000" w:firstRow="1" w:lastRow="0" w:firstColumn="0" w:lastColumn="0" w:oddVBand="0" w:evenVBand="0" w:oddHBand="0" w:evenHBand="0" w:firstRowFirstColumn="0" w:firstRowLastColumn="0" w:lastRowFirstColumn="0" w:lastRowLastColumn="0"/>
        </w:trPr>
        <w:tc>
          <w:tcPr>
            <w:tcW w:w="1586" w:type="dxa"/>
          </w:tcPr>
          <w:p w14:paraId="2C93BD09" w14:textId="5F1C8422" w:rsidR="00E44339" w:rsidRDefault="00E44339" w:rsidP="00023914">
            <w:r>
              <w:lastRenderedPageBreak/>
              <w:t>Naam</w:t>
            </w:r>
          </w:p>
        </w:tc>
        <w:tc>
          <w:tcPr>
            <w:tcW w:w="6140" w:type="dxa"/>
          </w:tcPr>
          <w:p w14:paraId="3AC7CCAD" w14:textId="2620E7F6" w:rsidR="00E44339" w:rsidRDefault="00E44339" w:rsidP="00023914">
            <w:r>
              <w:t>Een scoresysteem koppelen aan een seizoen</w:t>
            </w:r>
          </w:p>
        </w:tc>
        <w:tc>
          <w:tcPr>
            <w:tcW w:w="0" w:type="auto"/>
          </w:tcPr>
          <w:p w14:paraId="1E03CA7D" w14:textId="7622A3EB" w:rsidR="00E44339" w:rsidRDefault="00023914" w:rsidP="00023914">
            <w:r>
              <w:t>UC</w:t>
            </w:r>
            <w:r w:rsidR="00B55108">
              <w:t>23</w:t>
            </w:r>
          </w:p>
        </w:tc>
      </w:tr>
      <w:tr w:rsidR="00B55108" w14:paraId="03C9E5D0" w14:textId="77777777" w:rsidTr="006E5D0B">
        <w:tc>
          <w:tcPr>
            <w:tcW w:w="1586" w:type="dxa"/>
          </w:tcPr>
          <w:p w14:paraId="4C74D032" w14:textId="53B31E9E" w:rsidR="00B55108" w:rsidRDefault="00B55108" w:rsidP="00023914">
            <w:r>
              <w:t>Requirement(s)</w:t>
            </w:r>
          </w:p>
        </w:tc>
        <w:tc>
          <w:tcPr>
            <w:tcW w:w="6830" w:type="dxa"/>
            <w:gridSpan w:val="2"/>
          </w:tcPr>
          <w:p w14:paraId="6E210501" w14:textId="10C3D6E5" w:rsidR="00B55108" w:rsidRDefault="00B55108" w:rsidP="00023914">
            <w:r>
              <w:t>FR-B12</w:t>
            </w:r>
          </w:p>
        </w:tc>
      </w:tr>
      <w:tr w:rsidR="00E44339" w14:paraId="02C57434" w14:textId="77777777" w:rsidTr="00B55108">
        <w:tc>
          <w:tcPr>
            <w:tcW w:w="1586"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B55108">
        <w:tc>
          <w:tcPr>
            <w:tcW w:w="1586"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B55108">
        <w:tc>
          <w:tcPr>
            <w:tcW w:w="1586"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B55108">
        <w:tc>
          <w:tcPr>
            <w:tcW w:w="1586" w:type="dxa"/>
          </w:tcPr>
          <w:p w14:paraId="7153BB29" w14:textId="77777777" w:rsidR="00E44339" w:rsidRDefault="00E44339" w:rsidP="00023914">
            <w:r>
              <w:t>Omschrijving</w:t>
            </w:r>
          </w:p>
        </w:tc>
        <w:tc>
          <w:tcPr>
            <w:tcW w:w="6830" w:type="dxa"/>
            <w:gridSpan w:val="2"/>
          </w:tcPr>
          <w:p w14:paraId="344012C0" w14:textId="3E765442" w:rsidR="00E44339" w:rsidRDefault="00E44339" w:rsidP="007C6608">
            <w:pPr>
              <w:pStyle w:val="ListParagraph"/>
              <w:numPr>
                <w:ilvl w:val="0"/>
                <w:numId w:val="28"/>
              </w:numPr>
            </w:pPr>
            <w:r>
              <w:t>De actor selecteert een seizoen voor een racediscipline en selecteert scoresysteem koppelen</w:t>
            </w:r>
          </w:p>
          <w:p w14:paraId="191C1729" w14:textId="6C0A7F8B" w:rsidR="00E44339" w:rsidRDefault="00E44339" w:rsidP="007C6608">
            <w:pPr>
              <w:pStyle w:val="ListParagraph"/>
              <w:numPr>
                <w:ilvl w:val="0"/>
                <w:numId w:val="28"/>
              </w:numPr>
            </w:pPr>
            <w:r>
              <w:t>Het systeem toont een pagina waarop het gewenste scoresysteem geselecteerd kan worden</w:t>
            </w:r>
          </w:p>
          <w:p w14:paraId="65B13757" w14:textId="4DEB29F9" w:rsidR="00E44339" w:rsidRDefault="00E44339" w:rsidP="007C6608">
            <w:pPr>
              <w:pStyle w:val="ListParagraph"/>
              <w:numPr>
                <w:ilvl w:val="0"/>
                <w:numId w:val="28"/>
              </w:numPr>
            </w:pPr>
            <w:r>
              <w:t>De actor selecteert een scoresysteem en bevestigt.</w:t>
            </w:r>
            <w:r w:rsidR="005C6619">
              <w:t xml:space="preserve"> [A1]</w:t>
            </w:r>
          </w:p>
          <w:p w14:paraId="5AA4EE54" w14:textId="250CC3F4" w:rsidR="00E44339" w:rsidRDefault="00E44339" w:rsidP="007C6608">
            <w:pPr>
              <w:pStyle w:val="ListParagraph"/>
              <w:numPr>
                <w:ilvl w:val="0"/>
                <w:numId w:val="28"/>
              </w:numPr>
            </w:pPr>
            <w:r>
              <w:t>Het systeem koppelt het scoresysteem aan het seizoen</w:t>
            </w:r>
          </w:p>
        </w:tc>
      </w:tr>
      <w:tr w:rsidR="005C6619" w:rsidRPr="008721D1" w14:paraId="2F05840B" w14:textId="77777777" w:rsidTr="00B55108">
        <w:tc>
          <w:tcPr>
            <w:tcW w:w="1586" w:type="dxa"/>
          </w:tcPr>
          <w:p w14:paraId="17CFB89D" w14:textId="5810ACFC" w:rsidR="005C6619" w:rsidRDefault="005C6619" w:rsidP="00023914">
            <w:r>
              <w:t>Alternatieve omschrijving</w:t>
            </w:r>
          </w:p>
        </w:tc>
        <w:tc>
          <w:tcPr>
            <w:tcW w:w="6830" w:type="dxa"/>
            <w:gridSpan w:val="2"/>
          </w:tcPr>
          <w:p w14:paraId="50C064EB" w14:textId="77777777" w:rsidR="005C6619" w:rsidRDefault="005C6619" w:rsidP="005C6619">
            <w:r>
              <w:t>[A1] Er is al een scoresysteem gekoppeld (zie B-B12.1)</w:t>
            </w:r>
          </w:p>
          <w:p w14:paraId="30AF4A57" w14:textId="77777777" w:rsidR="005C6619" w:rsidRDefault="005C6619" w:rsidP="007C6608">
            <w:pPr>
              <w:pStyle w:val="ListParagraph"/>
              <w:numPr>
                <w:ilvl w:val="0"/>
                <w:numId w:val="52"/>
              </w:numPr>
            </w:pPr>
            <w:r>
              <w:t>Het systeem vraagt de actor of het oude scoresysteem gewijzigd moet worden naar de nieuwe</w:t>
            </w:r>
          </w:p>
          <w:p w14:paraId="5EA64324" w14:textId="4FBD09E2" w:rsidR="005C6619" w:rsidRDefault="005C6619" w:rsidP="007C6608">
            <w:pPr>
              <w:pStyle w:val="ListParagraph"/>
              <w:numPr>
                <w:ilvl w:val="0"/>
                <w:numId w:val="52"/>
              </w:numPr>
            </w:pPr>
            <w:r>
              <w:t>De actor bevestigt[</w:t>
            </w:r>
            <w:r w:rsidR="008721D1">
              <w:t>A2</w:t>
            </w:r>
            <w:r>
              <w:t>]</w:t>
            </w:r>
          </w:p>
          <w:p w14:paraId="7CA2BDA8" w14:textId="77777777" w:rsidR="005C6619" w:rsidRDefault="005C6619" w:rsidP="007C6608">
            <w:pPr>
              <w:pStyle w:val="ListParagraph"/>
              <w:numPr>
                <w:ilvl w:val="0"/>
                <w:numId w:val="52"/>
              </w:numPr>
            </w:pPr>
            <w:r>
              <w:t>Het systeem koppelt het scoresysteem aan het seizoen</w:t>
            </w:r>
          </w:p>
          <w:p w14:paraId="7555A4D7" w14:textId="77777777" w:rsidR="008721D1" w:rsidRDefault="008721D1" w:rsidP="008721D1"/>
          <w:p w14:paraId="3EAB06C1" w14:textId="77777777" w:rsidR="008721D1" w:rsidRDefault="008721D1" w:rsidP="008721D1">
            <w:r>
              <w:t>[A2] De actor annuleert</w:t>
            </w:r>
          </w:p>
          <w:p w14:paraId="16EA2120" w14:textId="64901E99" w:rsidR="008721D1" w:rsidRPr="008721D1" w:rsidRDefault="008721D1" w:rsidP="007C6608">
            <w:pPr>
              <w:pStyle w:val="ListParagraph"/>
              <w:numPr>
                <w:ilvl w:val="0"/>
                <w:numId w:val="59"/>
              </w:numPr>
            </w:pPr>
            <w:r w:rsidRPr="008721D1">
              <w:t xml:space="preserve">De </w:t>
            </w:r>
            <w:proofErr w:type="spellStart"/>
            <w:r w:rsidRPr="008721D1">
              <w:t>use</w:t>
            </w:r>
            <w:proofErr w:type="spellEnd"/>
            <w:r w:rsidRPr="008721D1">
              <w:t xml:space="preserve"> case wordt af</w:t>
            </w:r>
            <w:r>
              <w:t>gebroken</w:t>
            </w:r>
          </w:p>
        </w:tc>
      </w:tr>
      <w:tr w:rsidR="00E44339" w:rsidRPr="005C6619" w14:paraId="2AE021FF" w14:textId="77777777" w:rsidTr="00B55108">
        <w:tc>
          <w:tcPr>
            <w:tcW w:w="1586" w:type="dxa"/>
          </w:tcPr>
          <w:p w14:paraId="3CDF0F34" w14:textId="77777777" w:rsidR="00E44339" w:rsidRDefault="00E44339" w:rsidP="00023914">
            <w:r>
              <w:t>Uitzonderingen</w:t>
            </w:r>
          </w:p>
        </w:tc>
        <w:tc>
          <w:tcPr>
            <w:tcW w:w="6830" w:type="dxa"/>
            <w:gridSpan w:val="2"/>
          </w:tcPr>
          <w:p w14:paraId="54570ED0" w14:textId="07F2D0B7" w:rsidR="00E44339" w:rsidRPr="005C6619" w:rsidRDefault="00E44339" w:rsidP="008721D1"/>
        </w:tc>
      </w:tr>
      <w:tr w:rsidR="00E44339" w14:paraId="4E16CE88" w14:textId="77777777" w:rsidTr="00B55108">
        <w:tc>
          <w:tcPr>
            <w:tcW w:w="1586"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GridTable4"/>
        <w:tblW w:w="0" w:type="auto"/>
        <w:tblLook w:val="0620" w:firstRow="1" w:lastRow="0" w:firstColumn="0" w:lastColumn="0" w:noHBand="1" w:noVBand="1"/>
      </w:tblPr>
      <w:tblGrid>
        <w:gridCol w:w="1586"/>
        <w:gridCol w:w="6140"/>
        <w:gridCol w:w="703"/>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t>Naam</w:t>
            </w:r>
          </w:p>
        </w:tc>
        <w:tc>
          <w:tcPr>
            <w:tcW w:w="6140" w:type="dxa"/>
          </w:tcPr>
          <w:p w14:paraId="481E1567" w14:textId="56FF0E0B" w:rsidR="00E44339" w:rsidRDefault="00E44339" w:rsidP="00023914">
            <w:r>
              <w:t xml:space="preserve">Een </w:t>
            </w:r>
            <w:proofErr w:type="spellStart"/>
            <w:r>
              <w:t>all</w:t>
            </w:r>
            <w:proofErr w:type="spellEnd"/>
            <w:r>
              <w:t>-time ranglijst weergeven</w:t>
            </w:r>
          </w:p>
        </w:tc>
        <w:tc>
          <w:tcPr>
            <w:tcW w:w="0" w:type="auto"/>
          </w:tcPr>
          <w:p w14:paraId="4527F891" w14:textId="5149A726" w:rsidR="00E44339" w:rsidRDefault="00023914" w:rsidP="00023914">
            <w:r>
              <w:t>UC</w:t>
            </w:r>
            <w:r w:rsidR="006E0E9C">
              <w:t>24</w:t>
            </w:r>
          </w:p>
        </w:tc>
      </w:tr>
      <w:tr w:rsidR="006E0E9C" w14:paraId="27BC57B9" w14:textId="77777777" w:rsidTr="00023914">
        <w:tc>
          <w:tcPr>
            <w:tcW w:w="1413" w:type="dxa"/>
          </w:tcPr>
          <w:p w14:paraId="733608DE" w14:textId="191F9B68" w:rsidR="006E0E9C" w:rsidRDefault="006E0E9C" w:rsidP="00023914">
            <w:r>
              <w:t>Requirement(s)</w:t>
            </w:r>
          </w:p>
        </w:tc>
        <w:tc>
          <w:tcPr>
            <w:tcW w:w="6830" w:type="dxa"/>
            <w:gridSpan w:val="2"/>
          </w:tcPr>
          <w:p w14:paraId="7AFF1B04" w14:textId="69EE6F27" w:rsidR="006E0E9C" w:rsidRDefault="006E0E9C" w:rsidP="00023914">
            <w:r>
              <w:t>FR-S01</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 xml:space="preserve">Na het selecteren van een racediscipline wordt de </w:t>
            </w:r>
            <w:proofErr w:type="spellStart"/>
            <w:r>
              <w:t>all</w:t>
            </w:r>
            <w:proofErr w:type="spellEnd"/>
            <w:r>
              <w:t>-time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7C6608">
            <w:pPr>
              <w:pStyle w:val="ListParagraph"/>
              <w:numPr>
                <w:ilvl w:val="0"/>
                <w:numId w:val="29"/>
              </w:numPr>
            </w:pPr>
            <w:r>
              <w:t xml:space="preserve">De actor selecteert een racediscipline en selecteert </w:t>
            </w:r>
            <w:proofErr w:type="spellStart"/>
            <w:r>
              <w:t>All</w:t>
            </w:r>
            <w:proofErr w:type="spellEnd"/>
            <w:r>
              <w:t>-time ranglijst tonen</w:t>
            </w:r>
          </w:p>
          <w:p w14:paraId="0296442F" w14:textId="615DDAF8" w:rsidR="00E44339" w:rsidRDefault="00E44339" w:rsidP="007C6608">
            <w:pPr>
              <w:pStyle w:val="ListParagraph"/>
              <w:numPr>
                <w:ilvl w:val="0"/>
                <w:numId w:val="29"/>
              </w:numPr>
            </w:pPr>
            <w:r>
              <w:t xml:space="preserve">Het systeem toont een pagina waarop de </w:t>
            </w:r>
            <w:proofErr w:type="spellStart"/>
            <w:r>
              <w:t>all</w:t>
            </w:r>
            <w:proofErr w:type="spellEnd"/>
            <w:r>
              <w:t>-time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 xml:space="preserve">De </w:t>
            </w:r>
            <w:proofErr w:type="spellStart"/>
            <w:r>
              <w:t>all</w:t>
            </w:r>
            <w:proofErr w:type="spellEnd"/>
            <w:r>
              <w:t>-time ranglijst is getoond.</w:t>
            </w:r>
          </w:p>
        </w:tc>
      </w:tr>
    </w:tbl>
    <w:p w14:paraId="70B73CAD" w14:textId="4E65E469" w:rsidR="00976745" w:rsidRDefault="00976745" w:rsidP="00887B7C"/>
    <w:p w14:paraId="35F877B2" w14:textId="77777777" w:rsidR="00976745" w:rsidRDefault="00976745">
      <w:r>
        <w:br w:type="page"/>
      </w:r>
    </w:p>
    <w:p w14:paraId="3E7FF850" w14:textId="77777777" w:rsidR="00E44339" w:rsidRDefault="00E44339" w:rsidP="00887B7C"/>
    <w:tbl>
      <w:tblPr>
        <w:tblStyle w:val="GridTable4"/>
        <w:tblW w:w="0" w:type="auto"/>
        <w:tblLook w:val="0620" w:firstRow="1" w:lastRow="0" w:firstColumn="0" w:lastColumn="0" w:noHBand="1" w:noVBand="1"/>
      </w:tblPr>
      <w:tblGrid>
        <w:gridCol w:w="1586"/>
        <w:gridCol w:w="6140"/>
        <w:gridCol w:w="692"/>
      </w:tblGrid>
      <w:tr w:rsidR="00E44339" w14:paraId="0B188A0F" w14:textId="77777777" w:rsidTr="006E0E9C">
        <w:trPr>
          <w:cnfStyle w:val="100000000000" w:firstRow="1" w:lastRow="0" w:firstColumn="0" w:lastColumn="0" w:oddVBand="0" w:evenVBand="0" w:oddHBand="0" w:evenHBand="0" w:firstRowFirstColumn="0" w:firstRowLastColumn="0" w:lastRowFirstColumn="0" w:lastRowLastColumn="0"/>
        </w:trPr>
        <w:tc>
          <w:tcPr>
            <w:tcW w:w="1586" w:type="dxa"/>
          </w:tcPr>
          <w:p w14:paraId="08D523FB" w14:textId="77777777" w:rsidR="00E44339" w:rsidRDefault="00E44339" w:rsidP="00023914">
            <w:r>
              <w:t>Naam</w:t>
            </w:r>
          </w:p>
        </w:tc>
        <w:tc>
          <w:tcPr>
            <w:tcW w:w="6140" w:type="dxa"/>
          </w:tcPr>
          <w:p w14:paraId="73D1F84C" w14:textId="456E414B" w:rsidR="00E44339" w:rsidRDefault="00E44339" w:rsidP="00023914">
            <w:r>
              <w:t xml:space="preserve">Een </w:t>
            </w:r>
            <w:proofErr w:type="spellStart"/>
            <w:r>
              <w:t>all</w:t>
            </w:r>
            <w:proofErr w:type="spellEnd"/>
            <w:r>
              <w:t>-time ranglijst weergeven op basis van scoresysteem</w:t>
            </w:r>
          </w:p>
        </w:tc>
        <w:tc>
          <w:tcPr>
            <w:tcW w:w="0" w:type="auto"/>
          </w:tcPr>
          <w:p w14:paraId="592F6A94" w14:textId="3BBB706F" w:rsidR="00E44339" w:rsidRDefault="00023914" w:rsidP="00023914">
            <w:r>
              <w:t>UC</w:t>
            </w:r>
            <w:r w:rsidR="006E5D0B">
              <w:t>25</w:t>
            </w:r>
          </w:p>
        </w:tc>
      </w:tr>
      <w:tr w:rsidR="006E0E9C" w14:paraId="4806DDB6" w14:textId="77777777" w:rsidTr="006E0E9C">
        <w:tc>
          <w:tcPr>
            <w:tcW w:w="1586" w:type="dxa"/>
          </w:tcPr>
          <w:p w14:paraId="51157FB3" w14:textId="35600830" w:rsidR="006E0E9C" w:rsidRDefault="006E0E9C" w:rsidP="00023914">
            <w:r>
              <w:t>Requirement(s)</w:t>
            </w:r>
          </w:p>
        </w:tc>
        <w:tc>
          <w:tcPr>
            <w:tcW w:w="6830" w:type="dxa"/>
            <w:gridSpan w:val="2"/>
          </w:tcPr>
          <w:p w14:paraId="259B0B22" w14:textId="58DB0B24" w:rsidR="006E0E9C" w:rsidRDefault="006E0E9C" w:rsidP="00023914">
            <w:r>
              <w:t>FR-S02</w:t>
            </w:r>
          </w:p>
        </w:tc>
      </w:tr>
      <w:tr w:rsidR="00E44339" w14:paraId="7BB3E4D7" w14:textId="77777777" w:rsidTr="006E0E9C">
        <w:tc>
          <w:tcPr>
            <w:tcW w:w="1586"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 xml:space="preserve">Na het selecteren van een racediscipline en scoresysteem wordt de </w:t>
            </w:r>
            <w:proofErr w:type="spellStart"/>
            <w:r>
              <w:t>all</w:t>
            </w:r>
            <w:proofErr w:type="spellEnd"/>
            <w:r>
              <w:t>-time ranglijst getoond.</w:t>
            </w:r>
          </w:p>
        </w:tc>
      </w:tr>
      <w:tr w:rsidR="00E44339" w14:paraId="71999CF5" w14:textId="77777777" w:rsidTr="006E0E9C">
        <w:tc>
          <w:tcPr>
            <w:tcW w:w="1586"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6E0E9C">
        <w:tc>
          <w:tcPr>
            <w:tcW w:w="1586"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6E0E9C">
        <w:tc>
          <w:tcPr>
            <w:tcW w:w="1586" w:type="dxa"/>
          </w:tcPr>
          <w:p w14:paraId="4D641F8E" w14:textId="77777777" w:rsidR="00E44339" w:rsidRDefault="00E44339" w:rsidP="00023914">
            <w:r>
              <w:t>Omschrijving</w:t>
            </w:r>
          </w:p>
        </w:tc>
        <w:tc>
          <w:tcPr>
            <w:tcW w:w="6830" w:type="dxa"/>
            <w:gridSpan w:val="2"/>
          </w:tcPr>
          <w:p w14:paraId="151B59DD" w14:textId="07771390" w:rsidR="00E44339" w:rsidRDefault="00E44339" w:rsidP="007C6608">
            <w:pPr>
              <w:pStyle w:val="ListParagraph"/>
              <w:numPr>
                <w:ilvl w:val="0"/>
                <w:numId w:val="30"/>
              </w:numPr>
            </w:pPr>
            <w:r>
              <w:t xml:space="preserve">De actor selecteert een racediscipline en selecteert </w:t>
            </w:r>
            <w:proofErr w:type="spellStart"/>
            <w:r>
              <w:t>All</w:t>
            </w:r>
            <w:proofErr w:type="spellEnd"/>
            <w:r>
              <w:t xml:space="preserve">-time ranglijst </w:t>
            </w:r>
            <w:r w:rsidR="00797CD0">
              <w:t xml:space="preserve">op basis van scoresysteem </w:t>
            </w:r>
            <w:r>
              <w:t>tonen</w:t>
            </w:r>
          </w:p>
          <w:p w14:paraId="08EB33D0" w14:textId="77777777" w:rsidR="00E44339" w:rsidRDefault="00E44339" w:rsidP="007C6608">
            <w:pPr>
              <w:pStyle w:val="ListParagraph"/>
              <w:numPr>
                <w:ilvl w:val="0"/>
                <w:numId w:val="30"/>
              </w:numPr>
            </w:pPr>
            <w:r>
              <w:t xml:space="preserve">Het systeem toont </w:t>
            </w:r>
            <w:r w:rsidR="00797CD0">
              <w:t>een lijst met scoresystemen</w:t>
            </w:r>
            <w:r>
              <w:t>.</w:t>
            </w:r>
          </w:p>
          <w:p w14:paraId="422F575A" w14:textId="77777777" w:rsidR="00797CD0" w:rsidRDefault="00797CD0" w:rsidP="007C6608">
            <w:pPr>
              <w:pStyle w:val="ListParagraph"/>
              <w:numPr>
                <w:ilvl w:val="0"/>
                <w:numId w:val="30"/>
              </w:numPr>
            </w:pPr>
            <w:r>
              <w:t>De actor kiest een scoresysteem en bevestigt</w:t>
            </w:r>
          </w:p>
          <w:p w14:paraId="55532D81" w14:textId="30EDFA28" w:rsidR="00797CD0" w:rsidRDefault="00797CD0" w:rsidP="007C6608">
            <w:pPr>
              <w:pStyle w:val="ListParagraph"/>
              <w:numPr>
                <w:ilvl w:val="0"/>
                <w:numId w:val="30"/>
              </w:numPr>
            </w:pPr>
            <w:r>
              <w:t xml:space="preserve">Het systeem toont de </w:t>
            </w:r>
            <w:proofErr w:type="spellStart"/>
            <w:r>
              <w:t>all</w:t>
            </w:r>
            <w:proofErr w:type="spellEnd"/>
            <w:r>
              <w:t>-time ranglijst op basis van het gekozen scoresysteem</w:t>
            </w:r>
          </w:p>
        </w:tc>
      </w:tr>
      <w:tr w:rsidR="00E44339" w14:paraId="143DFFFB" w14:textId="77777777" w:rsidTr="006E0E9C">
        <w:tc>
          <w:tcPr>
            <w:tcW w:w="1586"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6E0E9C">
        <w:tc>
          <w:tcPr>
            <w:tcW w:w="1586"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w:t>
            </w:r>
            <w:proofErr w:type="spellStart"/>
            <w:r>
              <w:t>all</w:t>
            </w:r>
            <w:proofErr w:type="spellEnd"/>
            <w:r>
              <w:t xml:space="preserve">-time ranglijst </w:t>
            </w:r>
            <w:r w:rsidR="00797CD0">
              <w:t xml:space="preserve">op basis van het scoresysteem </w:t>
            </w:r>
            <w:r>
              <w:t>is getoond.</w:t>
            </w:r>
          </w:p>
        </w:tc>
      </w:tr>
    </w:tbl>
    <w:p w14:paraId="4AB7D0E1" w14:textId="77777777" w:rsidR="00E44339" w:rsidRDefault="00E44339" w:rsidP="00887B7C"/>
    <w:p w14:paraId="2AF34C08" w14:textId="77777777" w:rsidR="00712069" w:rsidRDefault="00712069">
      <w:pPr>
        <w:rPr>
          <w:rFonts w:asciiTheme="majorHAnsi" w:eastAsiaTheme="majorEastAsia" w:hAnsiTheme="majorHAnsi" w:cstheme="majorBidi"/>
          <w:color w:val="3F251D" w:themeColor="accent1"/>
          <w:sz w:val="30"/>
          <w:szCs w:val="30"/>
        </w:rPr>
      </w:pPr>
      <w:r>
        <w:br w:type="page"/>
      </w:r>
    </w:p>
    <w:p w14:paraId="6C801DD6" w14:textId="6E4D2EC1" w:rsidR="00094CC1" w:rsidRDefault="00E36E74" w:rsidP="00F84C43">
      <w:pPr>
        <w:pStyle w:val="Heading1"/>
      </w:pPr>
      <w:bookmarkStart w:id="11" w:name="_Toc4505560"/>
      <w:r>
        <w:lastRenderedPageBreak/>
        <w:t>Conceptueel model</w:t>
      </w:r>
      <w:bookmarkEnd w:id="11"/>
    </w:p>
    <w:p w14:paraId="299DCA20" w14:textId="7BC62DFA" w:rsidR="00453B90" w:rsidRPr="00453B90" w:rsidRDefault="00C76E02" w:rsidP="00453B90">
      <w:r>
        <w:t xml:space="preserve">In onderstaand </w:t>
      </w:r>
      <w:r w:rsidR="00165883">
        <w:t>conceptueel</w:t>
      </w:r>
      <w:r>
        <w:t xml:space="preserve"> model is te zien hoe de requirements vertaald zijn naar een conceptueel model van het systeem.</w:t>
      </w:r>
    </w:p>
    <w:p w14:paraId="5148DB00" w14:textId="1B2AE116" w:rsidR="00094CC1" w:rsidRDefault="00572341" w:rsidP="00094CC1">
      <w:r>
        <w:rPr>
          <w:noProof/>
        </w:rPr>
        <w:drawing>
          <wp:inline distT="0" distB="0" distL="0" distR="0" wp14:anchorId="5709CE00" wp14:editId="1F44F965">
            <wp:extent cx="5486400" cy="364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50E6C958" w14:textId="77777777" w:rsidR="00F01695" w:rsidRDefault="00F01695">
      <w:pPr>
        <w:rPr>
          <w:lang w:val="en-GB"/>
        </w:rPr>
      </w:pPr>
      <w:proofErr w:type="spellStart"/>
      <w:r>
        <w:rPr>
          <w:lang w:val="en-GB"/>
        </w:rPr>
        <w:t>Keuzes</w:t>
      </w:r>
      <w:proofErr w:type="spellEnd"/>
      <w:r>
        <w:rPr>
          <w:lang w:val="en-GB"/>
        </w:rPr>
        <w:t>:</w:t>
      </w:r>
    </w:p>
    <w:p w14:paraId="515683F5" w14:textId="3A4341D3" w:rsidR="00211925" w:rsidRPr="00F01695" w:rsidRDefault="00F01695" w:rsidP="007C6608">
      <w:pPr>
        <w:pStyle w:val="ListParagraph"/>
        <w:numPr>
          <w:ilvl w:val="0"/>
          <w:numId w:val="60"/>
        </w:numPr>
        <w:rPr>
          <w:rFonts w:asciiTheme="majorHAnsi" w:eastAsiaTheme="majorEastAsia" w:hAnsiTheme="majorHAnsi" w:cstheme="majorBidi"/>
          <w:color w:val="3F251D" w:themeColor="accent1"/>
          <w:sz w:val="30"/>
          <w:szCs w:val="30"/>
        </w:rPr>
      </w:pPr>
      <w:r w:rsidRPr="00F01695">
        <w:t>Een resultaat is een c</w:t>
      </w:r>
      <w:r>
        <w:t>ombinatie van Race en Driver met nog enkele eigenschappen (zoals plaats). In plaats van resultaat een eigen entiteit te maken is gekozen om de eigenschappen op de relatie te zetten, omdat de race en driver combinatie een resultaat vormen.</w:t>
      </w:r>
    </w:p>
    <w:sectPr w:rsidR="00211925" w:rsidRPr="00F01695">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A5771" w14:textId="77777777" w:rsidR="00F054C2" w:rsidRDefault="00F054C2">
      <w:pPr>
        <w:spacing w:before="0" w:after="0" w:line="240" w:lineRule="auto"/>
      </w:pPr>
      <w:r>
        <w:separator/>
      </w:r>
    </w:p>
  </w:endnote>
  <w:endnote w:type="continuationSeparator" w:id="0">
    <w:p w14:paraId="28E36070" w14:textId="77777777" w:rsidR="00F054C2" w:rsidRDefault="00F05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GMinchoE">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CC5B5" w14:textId="7FB61E8D" w:rsidR="003807C0" w:rsidRDefault="003807C0">
    <w:pPr>
      <w:pStyle w:val="Footer"/>
    </w:pPr>
    <w:r>
      <w:t xml:space="preserve">Page </w:t>
    </w:r>
    <w:r>
      <w:fldChar w:fldCharType="begin"/>
    </w:r>
    <w:r>
      <w:instrText xml:space="preserve"> PAGE  \* Arabic  \* MERGEFORMAT </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E72AC" w14:textId="77777777" w:rsidR="00F054C2" w:rsidRDefault="00F054C2">
      <w:pPr>
        <w:spacing w:before="0" w:after="0" w:line="240" w:lineRule="auto"/>
      </w:pPr>
      <w:r>
        <w:separator/>
      </w:r>
    </w:p>
  </w:footnote>
  <w:footnote w:type="continuationSeparator" w:id="0">
    <w:p w14:paraId="2DE8D97B" w14:textId="77777777" w:rsidR="00F054C2" w:rsidRDefault="00F054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1A00F6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54D78AB"/>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7E765C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8D16FF6"/>
    <w:multiLevelType w:val="hybridMultilevel"/>
    <w:tmpl w:val="9E220F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99C5D18"/>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ED5414B"/>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5662BEA"/>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A752E8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BFA72F9"/>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C7E3F5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DD0606F"/>
    <w:multiLevelType w:val="hybridMultilevel"/>
    <w:tmpl w:val="E03A8B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63C7C9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8916E22"/>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BA059A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04806DB"/>
    <w:multiLevelType w:val="hybridMultilevel"/>
    <w:tmpl w:val="57B2DE54"/>
    <w:lvl w:ilvl="0" w:tplc="565CA362">
      <w:numFmt w:val="bullet"/>
      <w:lvlText w:val="-"/>
      <w:lvlJc w:val="left"/>
      <w:pPr>
        <w:ind w:left="720" w:hanging="360"/>
      </w:pPr>
      <w:rPr>
        <w:rFonts w:ascii="Constantia" w:eastAsiaTheme="minorEastAsia" w:hAnsi="Constant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10141F6"/>
    <w:multiLevelType w:val="hybridMultilevel"/>
    <w:tmpl w:val="9F40C4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6797A03"/>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68B750C"/>
    <w:multiLevelType w:val="hybridMultilevel"/>
    <w:tmpl w:val="66006DAC"/>
    <w:lvl w:ilvl="0" w:tplc="F6E69A20">
      <w:start w:val="1"/>
      <w:numFmt w:val="bullet"/>
      <w:lvlText w:val="-"/>
      <w:lvlJc w:val="left"/>
      <w:pPr>
        <w:ind w:left="720" w:hanging="360"/>
      </w:pPr>
      <w:rPr>
        <w:rFonts w:ascii="Constantia" w:eastAsiaTheme="minorEastAsia" w:hAnsi="Constantia" w:cstheme="minorBidi" w:hint="default"/>
        <w:color w:val="4D322D" w:themeColor="text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88F5DC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AFA25F7"/>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4F216BF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55097A66"/>
    <w:multiLevelType w:val="hybridMultilevel"/>
    <w:tmpl w:val="DBD07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5A1C3890"/>
    <w:multiLevelType w:val="hybridMultilevel"/>
    <w:tmpl w:val="493289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7B3160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686531F8"/>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6B9F7B4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722B34CD"/>
    <w:multiLevelType w:val="hybridMultilevel"/>
    <w:tmpl w:val="EA44E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59"/>
  </w:num>
  <w:num w:numId="4">
    <w:abstractNumId w:val="57"/>
  </w:num>
  <w:num w:numId="5">
    <w:abstractNumId w:val="55"/>
  </w:num>
  <w:num w:numId="6">
    <w:abstractNumId w:val="42"/>
  </w:num>
  <w:num w:numId="7">
    <w:abstractNumId w:val="23"/>
  </w:num>
  <w:num w:numId="8">
    <w:abstractNumId w:val="16"/>
  </w:num>
  <w:num w:numId="9">
    <w:abstractNumId w:val="34"/>
  </w:num>
  <w:num w:numId="10">
    <w:abstractNumId w:val="41"/>
  </w:num>
  <w:num w:numId="11">
    <w:abstractNumId w:val="54"/>
  </w:num>
  <w:num w:numId="12">
    <w:abstractNumId w:val="13"/>
  </w:num>
  <w:num w:numId="13">
    <w:abstractNumId w:val="37"/>
  </w:num>
  <w:num w:numId="14">
    <w:abstractNumId w:val="39"/>
  </w:num>
  <w:num w:numId="15">
    <w:abstractNumId w:val="31"/>
  </w:num>
  <w:num w:numId="16">
    <w:abstractNumId w:val="19"/>
  </w:num>
  <w:num w:numId="17">
    <w:abstractNumId w:val="30"/>
  </w:num>
  <w:num w:numId="18">
    <w:abstractNumId w:val="46"/>
  </w:num>
  <w:num w:numId="19">
    <w:abstractNumId w:val="32"/>
  </w:num>
  <w:num w:numId="20">
    <w:abstractNumId w:val="58"/>
  </w:num>
  <w:num w:numId="21">
    <w:abstractNumId w:val="15"/>
  </w:num>
  <w:num w:numId="22">
    <w:abstractNumId w:val="47"/>
  </w:num>
  <w:num w:numId="23">
    <w:abstractNumId w:val="56"/>
  </w:num>
  <w:num w:numId="24">
    <w:abstractNumId w:val="2"/>
  </w:num>
  <w:num w:numId="25">
    <w:abstractNumId w:val="49"/>
  </w:num>
  <w:num w:numId="26">
    <w:abstractNumId w:val="53"/>
  </w:num>
  <w:num w:numId="27">
    <w:abstractNumId w:val="45"/>
  </w:num>
  <w:num w:numId="28">
    <w:abstractNumId w:val="44"/>
  </w:num>
  <w:num w:numId="29">
    <w:abstractNumId w:val="29"/>
  </w:num>
  <w:num w:numId="30">
    <w:abstractNumId w:val="25"/>
  </w:num>
  <w:num w:numId="31">
    <w:abstractNumId w:val="10"/>
  </w:num>
  <w:num w:numId="32">
    <w:abstractNumId w:val="9"/>
  </w:num>
  <w:num w:numId="33">
    <w:abstractNumId w:val="8"/>
  </w:num>
  <w:num w:numId="34">
    <w:abstractNumId w:val="43"/>
  </w:num>
  <w:num w:numId="35">
    <w:abstractNumId w:val="14"/>
  </w:num>
  <w:num w:numId="36">
    <w:abstractNumId w:val="18"/>
  </w:num>
  <w:num w:numId="37">
    <w:abstractNumId w:val="35"/>
  </w:num>
  <w:num w:numId="38">
    <w:abstractNumId w:val="38"/>
  </w:num>
  <w:num w:numId="39">
    <w:abstractNumId w:val="3"/>
  </w:num>
  <w:num w:numId="40">
    <w:abstractNumId w:val="5"/>
  </w:num>
  <w:num w:numId="41">
    <w:abstractNumId w:val="7"/>
  </w:num>
  <w:num w:numId="42">
    <w:abstractNumId w:val="40"/>
  </w:num>
  <w:num w:numId="43">
    <w:abstractNumId w:val="24"/>
  </w:num>
  <w:num w:numId="44">
    <w:abstractNumId w:val="48"/>
  </w:num>
  <w:num w:numId="45">
    <w:abstractNumId w:val="21"/>
  </w:num>
  <w:num w:numId="46">
    <w:abstractNumId w:val="27"/>
  </w:num>
  <w:num w:numId="47">
    <w:abstractNumId w:val="51"/>
  </w:num>
  <w:num w:numId="48">
    <w:abstractNumId w:val="22"/>
  </w:num>
  <w:num w:numId="49">
    <w:abstractNumId w:val="52"/>
  </w:num>
  <w:num w:numId="50">
    <w:abstractNumId w:val="26"/>
  </w:num>
  <w:num w:numId="51">
    <w:abstractNumId w:val="20"/>
  </w:num>
  <w:num w:numId="52">
    <w:abstractNumId w:val="50"/>
  </w:num>
  <w:num w:numId="53">
    <w:abstractNumId w:val="17"/>
  </w:num>
  <w:num w:numId="54">
    <w:abstractNumId w:val="4"/>
  </w:num>
  <w:num w:numId="55">
    <w:abstractNumId w:val="36"/>
  </w:num>
  <w:num w:numId="56">
    <w:abstractNumId w:val="11"/>
  </w:num>
  <w:num w:numId="57">
    <w:abstractNumId w:val="28"/>
  </w:num>
  <w:num w:numId="58">
    <w:abstractNumId w:val="12"/>
  </w:num>
  <w:num w:numId="59">
    <w:abstractNumId w:val="6"/>
  </w:num>
  <w:num w:numId="60">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36A"/>
    <w:rsid w:val="0001436D"/>
    <w:rsid w:val="00023914"/>
    <w:rsid w:val="000404A3"/>
    <w:rsid w:val="000476AB"/>
    <w:rsid w:val="000601AC"/>
    <w:rsid w:val="000604D7"/>
    <w:rsid w:val="000650E6"/>
    <w:rsid w:val="00093F5F"/>
    <w:rsid w:val="00094CC1"/>
    <w:rsid w:val="000A052C"/>
    <w:rsid w:val="000D35F4"/>
    <w:rsid w:val="000D6EB1"/>
    <w:rsid w:val="000F09DA"/>
    <w:rsid w:val="00100288"/>
    <w:rsid w:val="00104DB4"/>
    <w:rsid w:val="001149AA"/>
    <w:rsid w:val="00114B0E"/>
    <w:rsid w:val="00140510"/>
    <w:rsid w:val="001436E3"/>
    <w:rsid w:val="00157E5A"/>
    <w:rsid w:val="00161AA8"/>
    <w:rsid w:val="00165883"/>
    <w:rsid w:val="0018248A"/>
    <w:rsid w:val="0018523E"/>
    <w:rsid w:val="001A1441"/>
    <w:rsid w:val="001C0DAB"/>
    <w:rsid w:val="001E5EC9"/>
    <w:rsid w:val="001E7407"/>
    <w:rsid w:val="001F21CF"/>
    <w:rsid w:val="001F57AB"/>
    <w:rsid w:val="0020123F"/>
    <w:rsid w:val="00206A5C"/>
    <w:rsid w:val="00211925"/>
    <w:rsid w:val="00213CA1"/>
    <w:rsid w:val="00216C56"/>
    <w:rsid w:val="00217F2C"/>
    <w:rsid w:val="00221A97"/>
    <w:rsid w:val="00275D0E"/>
    <w:rsid w:val="0029020D"/>
    <w:rsid w:val="00291972"/>
    <w:rsid w:val="00297489"/>
    <w:rsid w:val="002A47B4"/>
    <w:rsid w:val="002C0AFC"/>
    <w:rsid w:val="002D58A5"/>
    <w:rsid w:val="002E6C00"/>
    <w:rsid w:val="002F653C"/>
    <w:rsid w:val="003042FE"/>
    <w:rsid w:val="0031742A"/>
    <w:rsid w:val="00335E81"/>
    <w:rsid w:val="003418E3"/>
    <w:rsid w:val="00342701"/>
    <w:rsid w:val="00352311"/>
    <w:rsid w:val="00361ABD"/>
    <w:rsid w:val="0037598E"/>
    <w:rsid w:val="003807C0"/>
    <w:rsid w:val="00391FA0"/>
    <w:rsid w:val="003930C8"/>
    <w:rsid w:val="0039325C"/>
    <w:rsid w:val="00393A17"/>
    <w:rsid w:val="003A15E3"/>
    <w:rsid w:val="003A2BA8"/>
    <w:rsid w:val="003A756B"/>
    <w:rsid w:val="003B22E8"/>
    <w:rsid w:val="003B3826"/>
    <w:rsid w:val="003B4A1F"/>
    <w:rsid w:val="003B70E1"/>
    <w:rsid w:val="003E7BF6"/>
    <w:rsid w:val="003F6C3E"/>
    <w:rsid w:val="004018D7"/>
    <w:rsid w:val="0041300E"/>
    <w:rsid w:val="00420BEA"/>
    <w:rsid w:val="00425D27"/>
    <w:rsid w:val="00430156"/>
    <w:rsid w:val="00441C85"/>
    <w:rsid w:val="00453656"/>
    <w:rsid w:val="00453B90"/>
    <w:rsid w:val="004566DC"/>
    <w:rsid w:val="004673EF"/>
    <w:rsid w:val="004675AA"/>
    <w:rsid w:val="0047234A"/>
    <w:rsid w:val="00475011"/>
    <w:rsid w:val="004A3519"/>
    <w:rsid w:val="004B24F6"/>
    <w:rsid w:val="004C4289"/>
    <w:rsid w:val="004D12E6"/>
    <w:rsid w:val="004E3486"/>
    <w:rsid w:val="004E4377"/>
    <w:rsid w:val="00515E69"/>
    <w:rsid w:val="00542972"/>
    <w:rsid w:val="00545256"/>
    <w:rsid w:val="00551866"/>
    <w:rsid w:val="00554854"/>
    <w:rsid w:val="00556A47"/>
    <w:rsid w:val="0056741C"/>
    <w:rsid w:val="00571F94"/>
    <w:rsid w:val="00572341"/>
    <w:rsid w:val="0058219C"/>
    <w:rsid w:val="005B62FE"/>
    <w:rsid w:val="005C6619"/>
    <w:rsid w:val="005C69B1"/>
    <w:rsid w:val="005C7029"/>
    <w:rsid w:val="005D3C04"/>
    <w:rsid w:val="005D5C1D"/>
    <w:rsid w:val="005D7717"/>
    <w:rsid w:val="00602D75"/>
    <w:rsid w:val="00604B5D"/>
    <w:rsid w:val="00613288"/>
    <w:rsid w:val="0065141B"/>
    <w:rsid w:val="006677CE"/>
    <w:rsid w:val="00671E4D"/>
    <w:rsid w:val="0068025C"/>
    <w:rsid w:val="006A2595"/>
    <w:rsid w:val="006A458C"/>
    <w:rsid w:val="006B2E2E"/>
    <w:rsid w:val="006D124B"/>
    <w:rsid w:val="006E0E9C"/>
    <w:rsid w:val="006E1DAC"/>
    <w:rsid w:val="006E5D0B"/>
    <w:rsid w:val="006F444D"/>
    <w:rsid w:val="006F60A2"/>
    <w:rsid w:val="00702312"/>
    <w:rsid w:val="00703CCA"/>
    <w:rsid w:val="00703DE3"/>
    <w:rsid w:val="007053C1"/>
    <w:rsid w:val="00712069"/>
    <w:rsid w:val="00726D1F"/>
    <w:rsid w:val="0074796F"/>
    <w:rsid w:val="007511A2"/>
    <w:rsid w:val="00777D14"/>
    <w:rsid w:val="007907E0"/>
    <w:rsid w:val="00797CD0"/>
    <w:rsid w:val="007B0BF5"/>
    <w:rsid w:val="007C0018"/>
    <w:rsid w:val="007C2848"/>
    <w:rsid w:val="007C6608"/>
    <w:rsid w:val="007F7C32"/>
    <w:rsid w:val="008002E3"/>
    <w:rsid w:val="00813583"/>
    <w:rsid w:val="00815B4A"/>
    <w:rsid w:val="00817AC5"/>
    <w:rsid w:val="00820871"/>
    <w:rsid w:val="00852662"/>
    <w:rsid w:val="008721D1"/>
    <w:rsid w:val="00873B37"/>
    <w:rsid w:val="00887B7C"/>
    <w:rsid w:val="008A1296"/>
    <w:rsid w:val="008A3985"/>
    <w:rsid w:val="008B03AA"/>
    <w:rsid w:val="008F6DC0"/>
    <w:rsid w:val="009019A5"/>
    <w:rsid w:val="00904BC8"/>
    <w:rsid w:val="009061D2"/>
    <w:rsid w:val="0092636A"/>
    <w:rsid w:val="00927319"/>
    <w:rsid w:val="00962DDF"/>
    <w:rsid w:val="00976745"/>
    <w:rsid w:val="00995501"/>
    <w:rsid w:val="009C632D"/>
    <w:rsid w:val="009C7EAF"/>
    <w:rsid w:val="009E44B4"/>
    <w:rsid w:val="009E7CC1"/>
    <w:rsid w:val="009F7B70"/>
    <w:rsid w:val="00A15347"/>
    <w:rsid w:val="00A27E7C"/>
    <w:rsid w:val="00A350A1"/>
    <w:rsid w:val="00A43434"/>
    <w:rsid w:val="00A57115"/>
    <w:rsid w:val="00A607AA"/>
    <w:rsid w:val="00A95B82"/>
    <w:rsid w:val="00AA12E5"/>
    <w:rsid w:val="00AC2867"/>
    <w:rsid w:val="00AE1ABF"/>
    <w:rsid w:val="00AF05C3"/>
    <w:rsid w:val="00B17E83"/>
    <w:rsid w:val="00B2254A"/>
    <w:rsid w:val="00B55108"/>
    <w:rsid w:val="00B722C2"/>
    <w:rsid w:val="00B72948"/>
    <w:rsid w:val="00B8059C"/>
    <w:rsid w:val="00B857DC"/>
    <w:rsid w:val="00B86EF0"/>
    <w:rsid w:val="00B94802"/>
    <w:rsid w:val="00B94FA4"/>
    <w:rsid w:val="00BA1D56"/>
    <w:rsid w:val="00BB09EA"/>
    <w:rsid w:val="00BB66E7"/>
    <w:rsid w:val="00BC7203"/>
    <w:rsid w:val="00BE024E"/>
    <w:rsid w:val="00BE438C"/>
    <w:rsid w:val="00C12C8F"/>
    <w:rsid w:val="00C23CD8"/>
    <w:rsid w:val="00C3183B"/>
    <w:rsid w:val="00C41464"/>
    <w:rsid w:val="00C45FAC"/>
    <w:rsid w:val="00C67C5E"/>
    <w:rsid w:val="00C72E62"/>
    <w:rsid w:val="00C76E02"/>
    <w:rsid w:val="00C84F1E"/>
    <w:rsid w:val="00C85CF4"/>
    <w:rsid w:val="00C9244B"/>
    <w:rsid w:val="00C93902"/>
    <w:rsid w:val="00C9627A"/>
    <w:rsid w:val="00C97416"/>
    <w:rsid w:val="00CA1BDA"/>
    <w:rsid w:val="00CB333F"/>
    <w:rsid w:val="00CB52C2"/>
    <w:rsid w:val="00CB70F0"/>
    <w:rsid w:val="00CC68FD"/>
    <w:rsid w:val="00CE5696"/>
    <w:rsid w:val="00CF0AA2"/>
    <w:rsid w:val="00CF45C7"/>
    <w:rsid w:val="00D05968"/>
    <w:rsid w:val="00D25BFB"/>
    <w:rsid w:val="00D6441D"/>
    <w:rsid w:val="00D64A8B"/>
    <w:rsid w:val="00D65DED"/>
    <w:rsid w:val="00D73B20"/>
    <w:rsid w:val="00D85ED4"/>
    <w:rsid w:val="00D92527"/>
    <w:rsid w:val="00DA209B"/>
    <w:rsid w:val="00DA24AA"/>
    <w:rsid w:val="00DB5A21"/>
    <w:rsid w:val="00DE4163"/>
    <w:rsid w:val="00DF7691"/>
    <w:rsid w:val="00E041E4"/>
    <w:rsid w:val="00E15B06"/>
    <w:rsid w:val="00E27759"/>
    <w:rsid w:val="00E3123D"/>
    <w:rsid w:val="00E36E74"/>
    <w:rsid w:val="00E43CF4"/>
    <w:rsid w:val="00E44012"/>
    <w:rsid w:val="00E44339"/>
    <w:rsid w:val="00E513AA"/>
    <w:rsid w:val="00E64873"/>
    <w:rsid w:val="00E64D97"/>
    <w:rsid w:val="00E6653C"/>
    <w:rsid w:val="00E74FE3"/>
    <w:rsid w:val="00E76CD3"/>
    <w:rsid w:val="00E915D0"/>
    <w:rsid w:val="00EB59D2"/>
    <w:rsid w:val="00EC05C7"/>
    <w:rsid w:val="00ED36EC"/>
    <w:rsid w:val="00F01695"/>
    <w:rsid w:val="00F054C2"/>
    <w:rsid w:val="00F103E5"/>
    <w:rsid w:val="00F118BD"/>
    <w:rsid w:val="00F14649"/>
    <w:rsid w:val="00F567EF"/>
    <w:rsid w:val="00F57BC9"/>
    <w:rsid w:val="00F61208"/>
    <w:rsid w:val="00F66031"/>
    <w:rsid w:val="00F8292D"/>
    <w:rsid w:val="00F84C43"/>
    <w:rsid w:val="00FD4712"/>
    <w:rsid w:val="00FE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2A47B4"/>
    <w:pPr>
      <w:tabs>
        <w:tab w:val="decimal" w:pos="360"/>
      </w:tabs>
      <w:spacing w:before="0" w:line="276" w:lineRule="auto"/>
    </w:pPr>
    <w:rPr>
      <w:rFonts w:cs="Times New Roman"/>
      <w:color w:val="auto"/>
      <w:sz w:val="22"/>
      <w:szCs w:val="22"/>
      <w:lang w:eastAsia="en-US"/>
    </w:rPr>
  </w:style>
  <w:style w:type="paragraph" w:styleId="FootnoteText">
    <w:name w:val="footnote text"/>
    <w:basedOn w:val="Normal"/>
    <w:link w:val="FootnoteTextChar"/>
    <w:uiPriority w:val="99"/>
    <w:unhideWhenUsed/>
    <w:rsid w:val="002A47B4"/>
    <w:pPr>
      <w:spacing w:before="0" w:after="0" w:line="240" w:lineRule="auto"/>
    </w:pPr>
    <w:rPr>
      <w:rFonts w:cs="Times New Roman"/>
      <w:color w:val="auto"/>
      <w:lang w:eastAsia="en-US"/>
    </w:rPr>
  </w:style>
  <w:style w:type="character" w:customStyle="1" w:styleId="FootnoteTextChar">
    <w:name w:val="Footnote Text Char"/>
    <w:basedOn w:val="DefaultParagraphFont"/>
    <w:link w:val="FootnoteText"/>
    <w:uiPriority w:val="99"/>
    <w:rsid w:val="002A47B4"/>
    <w:rPr>
      <w:rFonts w:cs="Times New Roman"/>
      <w:color w:val="auto"/>
      <w:lang w:eastAsia="en-US"/>
    </w:rPr>
  </w:style>
  <w:style w:type="character" w:styleId="SubtleEmphasis">
    <w:name w:val="Subtle Emphasis"/>
    <w:basedOn w:val="DefaultParagraphFont"/>
    <w:uiPriority w:val="19"/>
    <w:qFormat/>
    <w:rsid w:val="002A47B4"/>
    <w:rPr>
      <w:i/>
      <w:iCs/>
    </w:rPr>
  </w:style>
  <w:style w:type="table" w:styleId="LightShading-Accent1">
    <w:name w:val="Light Shading Accent 1"/>
    <w:basedOn w:val="TableNorma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ghtList-Accent3">
    <w:name w:val="Light List Accent 3"/>
    <w:basedOn w:val="TableNorma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GridTable4">
    <w:name w:val="Grid Table 4"/>
    <w:basedOn w:val="TableNorma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qFormat/>
    <w:rsid w:val="009C7EAF"/>
    <w:pPr>
      <w:ind w:left="720"/>
      <w:contextualSpacing/>
    </w:pPr>
  </w:style>
  <w:style w:type="table" w:styleId="MediumList2-Accent1">
    <w:name w:val="Medium List 2 Accent 1"/>
    <w:basedOn w:val="TableNormal"/>
    <w:uiPriority w:val="66"/>
    <w:rsid w:val="00C97416"/>
    <w:pPr>
      <w:spacing w:before="0" w:after="0" w:line="240" w:lineRule="auto"/>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single" w:sz="8" w:space="0" w:color="3F251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GMinchoE">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DB"/>
    <w:rsid w:val="000055B3"/>
    <w:rsid w:val="00011595"/>
    <w:rsid w:val="000A4059"/>
    <w:rsid w:val="001B6C6A"/>
    <w:rsid w:val="00215C1A"/>
    <w:rsid w:val="002545E7"/>
    <w:rsid w:val="002649A7"/>
    <w:rsid w:val="002C779A"/>
    <w:rsid w:val="002E41D1"/>
    <w:rsid w:val="0044611F"/>
    <w:rsid w:val="00476C04"/>
    <w:rsid w:val="00502358"/>
    <w:rsid w:val="005A3064"/>
    <w:rsid w:val="00657BE1"/>
    <w:rsid w:val="006873DB"/>
    <w:rsid w:val="00715482"/>
    <w:rsid w:val="008161E8"/>
    <w:rsid w:val="008726A0"/>
    <w:rsid w:val="00872D60"/>
    <w:rsid w:val="008F69C8"/>
    <w:rsid w:val="009021D8"/>
    <w:rsid w:val="00920E1A"/>
    <w:rsid w:val="0096757B"/>
    <w:rsid w:val="00975833"/>
    <w:rsid w:val="00986C01"/>
    <w:rsid w:val="009B65AC"/>
    <w:rsid w:val="009C635A"/>
    <w:rsid w:val="00A34738"/>
    <w:rsid w:val="00A522D9"/>
    <w:rsid w:val="00B422F4"/>
    <w:rsid w:val="00B55FF2"/>
    <w:rsid w:val="00B8606B"/>
    <w:rsid w:val="00B91991"/>
    <w:rsid w:val="00BC3B85"/>
    <w:rsid w:val="00BC6C78"/>
    <w:rsid w:val="00C128CA"/>
    <w:rsid w:val="00D35A72"/>
    <w:rsid w:val="00D56632"/>
    <w:rsid w:val="00D67BD8"/>
    <w:rsid w:val="00D7332B"/>
    <w:rsid w:val="00DE1C61"/>
    <w:rsid w:val="00DF17B2"/>
    <w:rsid w:val="00E40ABF"/>
    <w:rsid w:val="00E82E82"/>
    <w:rsid w:val="00EE6446"/>
    <w:rsid w:val="00FE0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C9A64F3D-3DAE-41E0-81B1-5A2FF092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1239</TotalTime>
  <Pages>19</Pages>
  <Words>3667</Words>
  <Characters>20903</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Race Statistics</vt:lpstr>
      <vt:lpstr>Race Statistics</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Statistics</dc:title>
  <dc:subject>Analysedocument</dc:subject>
  <dc:creator>Alexander van Dam</dc:creator>
  <cp:keywords/>
  <cp:lastModifiedBy>Dam,Alexander A. van</cp:lastModifiedBy>
  <cp:revision>143</cp:revision>
  <dcterms:created xsi:type="dcterms:W3CDTF">2018-02-16T20:36:00Z</dcterms:created>
  <dcterms:modified xsi:type="dcterms:W3CDTF">2019-03-26T14:13:00Z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