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4D322D" w:themeColor="text2"/>
          <w:sz w:val="24"/>
          <w:szCs w:val="24"/>
          <w:lang w:val="nl-NL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C7CC53A" w14:textId="42EEAC0A" w:rsidR="00995501" w:rsidRDefault="00962DDF">
          <w:pPr>
            <w:pStyle w:val="NoSpacing"/>
            <w:rPr>
              <w:sz w:val="24"/>
            </w:rPr>
          </w:pP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C7CC5AD" wp14:editId="31200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CC5B6" w14:textId="630CDC39" w:rsidR="003807C0" w:rsidRDefault="00D82C3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725445335"/>
                                    <w:placeholder>
                                      <w:docPart w:val="E7ECC6FF06E64FD0BFC4C02B6DFBAA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7C0">
                                      <w:t>Alexander van Dam</w:t>
                                    </w:r>
                                  </w:sdtContent>
                                </w:sdt>
                                <w:r w:rsidR="003807C0">
                                  <w:t> |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87007477"/>
                                    <w:placeholder>
                                      <w:docPart w:val="0B9CD806511F43BBB159EE3C40F449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F653C">
                                      <w:rPr>
                                        <w:lang w:val="en-US"/>
                                      </w:rPr>
                                      <w:t>March 26,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C7CC5B6" w14:textId="630CDC39" w:rsidR="003807C0" w:rsidRDefault="003807C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725445335"/>
                              <w:placeholder>
                                <w:docPart w:val="E7ECC6FF06E64FD0BFC4C02B6DFBAA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Alexander van Dam</w:t>
                              </w:r>
                            </w:sdtContent>
                          </w:sdt>
                          <w:r>
                            <w:t> | | </w:t>
                          </w:r>
                          <w:sdt>
                            <w:sdtPr>
                              <w:alias w:val="Date"/>
                              <w:tag w:val=""/>
                              <w:id w:val="-87007477"/>
                              <w:placeholder>
                                <w:docPart w:val="0B9CD806511F43BBB159EE3C40F449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F653C">
                                <w:rPr>
                                  <w:lang w:val="en-US"/>
                                </w:rPr>
                                <w:t>March 26,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C7CC5AF" wp14:editId="6C7CC5B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8923803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CC5B7" w14:textId="2A3BDFBF" w:rsidR="003807C0" w:rsidRDefault="003807C0">
                                    <w:pPr>
                                      <w:pStyle w:val="Title"/>
                                    </w:pPr>
                                    <w:r>
                                      <w:t>Race Statistics</w:t>
                                    </w:r>
                                  </w:p>
                                </w:sdtContent>
                              </w:sdt>
                              <w:p w14:paraId="6C7CC5B8" w14:textId="359A19EC" w:rsidR="003807C0" w:rsidRDefault="00D82C3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090546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E51">
                                      <w:t>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7CC5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8923803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7CC5B7" w14:textId="2A3BDFBF" w:rsidR="003807C0" w:rsidRDefault="003807C0">
                              <w:pPr>
                                <w:pStyle w:val="Title"/>
                              </w:pPr>
                              <w:r>
                                <w:t>Race Statistics</w:t>
                              </w:r>
                            </w:p>
                          </w:sdtContent>
                        </w:sdt>
                        <w:p w14:paraId="6C7CC5B8" w14:textId="359A19EC" w:rsidR="003807C0" w:rsidRDefault="00D82C32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090546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E51">
                                <w:t>Testplan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C7CC53B" w14:textId="594AC24A" w:rsidR="00995501" w:rsidRDefault="00A350A1">
          <w:r>
            <w:rPr>
              <w:noProof/>
              <w:lang w:eastAsia="nl-NL"/>
            </w:rPr>
            <w:drawing>
              <wp:anchor distT="0" distB="0" distL="114300" distR="114300" simplePos="0" relativeHeight="251659264" behindDoc="1" locked="0" layoutInCell="1" allowOverlap="0" wp14:anchorId="6C7CC5AB" wp14:editId="0B99FC61">
                <wp:simplePos x="0" y="0"/>
                <wp:positionH relativeFrom="margin">
                  <wp:posOffset>5410</wp:posOffset>
                </wp:positionH>
                <wp:positionV relativeFrom="page">
                  <wp:posOffset>1812493</wp:posOffset>
                </wp:positionV>
                <wp:extent cx="5598160" cy="3460750"/>
                <wp:effectExtent l="266700" t="285750" r="269240" b="29210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8160" cy="3460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7CC53C" w14:textId="77777777" w:rsidR="00995501" w:rsidRDefault="00962DDF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0"/>
          <w:szCs w:val="20"/>
        </w:rPr>
        <w:id w:val="-200167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7CC53D" w14:textId="77777777" w:rsidR="002A47B4" w:rsidRDefault="002A47B4">
          <w:pPr>
            <w:pStyle w:val="TOCHeading"/>
          </w:pPr>
          <w:r>
            <w:t>Contents</w:t>
          </w:r>
        </w:p>
        <w:p w14:paraId="66717CDD" w14:textId="370D1F64" w:rsidR="00985B28" w:rsidRDefault="002A47B4">
          <w:pPr>
            <w:pStyle w:val="TOC1"/>
            <w:tabs>
              <w:tab w:val="right" w:leader="dot" w:pos="8630"/>
            </w:tabs>
            <w:rPr>
              <w:noProof/>
              <w:color w:val="auto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693" w:history="1">
            <w:r w:rsidR="00985B28" w:rsidRPr="007A206B">
              <w:rPr>
                <w:rStyle w:val="Hyperlink"/>
                <w:noProof/>
              </w:rPr>
              <w:t>Testplan</w:t>
            </w:r>
            <w:r w:rsidR="00985B28">
              <w:rPr>
                <w:noProof/>
                <w:webHidden/>
              </w:rPr>
              <w:tab/>
            </w:r>
            <w:r w:rsidR="00985B28">
              <w:rPr>
                <w:noProof/>
                <w:webHidden/>
              </w:rPr>
              <w:fldChar w:fldCharType="begin"/>
            </w:r>
            <w:r w:rsidR="00985B28">
              <w:rPr>
                <w:noProof/>
                <w:webHidden/>
              </w:rPr>
              <w:instrText xml:space="preserve"> PAGEREF _Toc4505693 \h </w:instrText>
            </w:r>
            <w:r w:rsidR="00985B28">
              <w:rPr>
                <w:noProof/>
                <w:webHidden/>
              </w:rPr>
            </w:r>
            <w:r w:rsidR="00985B28">
              <w:rPr>
                <w:noProof/>
                <w:webHidden/>
              </w:rPr>
              <w:fldChar w:fldCharType="separate"/>
            </w:r>
            <w:r w:rsidR="00985B28">
              <w:rPr>
                <w:noProof/>
                <w:webHidden/>
              </w:rPr>
              <w:t>2</w:t>
            </w:r>
            <w:r w:rsidR="00985B28">
              <w:rPr>
                <w:noProof/>
                <w:webHidden/>
              </w:rPr>
              <w:fldChar w:fldCharType="end"/>
            </w:r>
          </w:hyperlink>
        </w:p>
        <w:p w14:paraId="6C7CC53F" w14:textId="7BCF9AC5" w:rsidR="002A47B4" w:rsidRDefault="002A47B4">
          <w:r>
            <w:rPr>
              <w:b/>
              <w:bCs/>
              <w:noProof/>
            </w:rPr>
            <w:fldChar w:fldCharType="end"/>
          </w:r>
        </w:p>
      </w:sdtContent>
    </w:sdt>
    <w:p w14:paraId="6C7CC540" w14:textId="77777777" w:rsidR="002A47B4" w:rsidRDefault="002A47B4">
      <w:pPr>
        <w:rPr>
          <w:rStyle w:val="Heading1Char"/>
        </w:rPr>
      </w:pPr>
      <w:r>
        <w:rPr>
          <w:rStyle w:val="Heading1Char"/>
        </w:rPr>
        <w:br w:type="page"/>
      </w:r>
      <w:bookmarkStart w:id="5" w:name="_GoBack"/>
      <w:bookmarkEnd w:id="5"/>
    </w:p>
    <w:p w14:paraId="74E6FC2C" w14:textId="0B2CD0E4" w:rsidR="00F84C43" w:rsidRPr="009E7E51" w:rsidRDefault="00F84C43" w:rsidP="00F84C43">
      <w:pPr>
        <w:pStyle w:val="Heading1"/>
      </w:pPr>
      <w:bookmarkStart w:id="6" w:name="_Toc4505693"/>
      <w:r w:rsidRPr="009E7E51">
        <w:lastRenderedPageBreak/>
        <w:t>Testplan</w:t>
      </w:r>
      <w:bookmarkEnd w:id="6"/>
    </w:p>
    <w:p w14:paraId="36FF0259" w14:textId="73C2F344" w:rsidR="00BE024E" w:rsidRDefault="00BE024E" w:rsidP="001C0DAB">
      <w:r w:rsidRPr="00BE024E">
        <w:t>In dit testplan staan d</w:t>
      </w:r>
      <w:r>
        <w:t xml:space="preserve">e testcases waarmee de </w:t>
      </w:r>
      <w:proofErr w:type="spellStart"/>
      <w:r>
        <w:t>use</w:t>
      </w:r>
      <w:proofErr w:type="spellEnd"/>
      <w:r>
        <w:t xml:space="preserve"> cases getest kunnen worden. Ook staat aangegeven op welke beperkingen de testcases gelden. In de bijbehorende testmatrices is te zien hoe de testcases de requirements afdekken.</w:t>
      </w:r>
      <w:r w:rsidR="00093F5F">
        <w:t xml:space="preserve"> De nummering van de testcases volgt de nummering van de </w:t>
      </w:r>
      <w:proofErr w:type="spellStart"/>
      <w:r w:rsidR="00093F5F">
        <w:t>use</w:t>
      </w:r>
      <w:proofErr w:type="spellEnd"/>
      <w:r w:rsidR="00093F5F">
        <w:t xml:space="preserve"> cases.</w:t>
      </w:r>
    </w:p>
    <w:p w14:paraId="317A7132" w14:textId="57378DFE" w:rsidR="00211925" w:rsidRPr="00BE024E" w:rsidRDefault="00211925" w:rsidP="001C0DAB">
      <w:r>
        <w:t>FR-B01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8"/>
        <w:gridCol w:w="1508"/>
        <w:gridCol w:w="1685"/>
        <w:gridCol w:w="1865"/>
        <w:gridCol w:w="2446"/>
      </w:tblGrid>
      <w:tr w:rsidR="00100288" w14:paraId="52BC8ECB" w14:textId="77777777" w:rsidTr="0010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7EC72A1" w14:textId="7ABBF782" w:rsidR="00100288" w:rsidRDefault="00100288" w:rsidP="00023914">
            <w:r>
              <w:t>Testcase</w:t>
            </w:r>
          </w:p>
        </w:tc>
        <w:tc>
          <w:tcPr>
            <w:tcW w:w="1046" w:type="dxa"/>
          </w:tcPr>
          <w:p w14:paraId="21D8E00B" w14:textId="0CD3514E" w:rsidR="00100288" w:rsidRDefault="00B17E83" w:rsidP="00023914">
            <w:r>
              <w:t>Omschrijving</w:t>
            </w:r>
          </w:p>
        </w:tc>
        <w:tc>
          <w:tcPr>
            <w:tcW w:w="1756" w:type="dxa"/>
          </w:tcPr>
          <w:p w14:paraId="71C64CE4" w14:textId="4177E019" w:rsidR="00100288" w:rsidRDefault="00B17E83" w:rsidP="00023914">
            <w:r>
              <w:t>Preconditie</w:t>
            </w:r>
          </w:p>
        </w:tc>
        <w:tc>
          <w:tcPr>
            <w:tcW w:w="2037" w:type="dxa"/>
          </w:tcPr>
          <w:p w14:paraId="74F66F6A" w14:textId="1161D8C9" w:rsidR="00100288" w:rsidRDefault="00100288" w:rsidP="00023914">
            <w:r>
              <w:t>Invoer</w:t>
            </w:r>
          </w:p>
        </w:tc>
        <w:tc>
          <w:tcPr>
            <w:tcW w:w="2641" w:type="dxa"/>
          </w:tcPr>
          <w:p w14:paraId="2D1D290C" w14:textId="2841CCCB" w:rsidR="00100288" w:rsidRDefault="00100288" w:rsidP="00023914">
            <w:r>
              <w:t>Verwachte uitvoer</w:t>
            </w:r>
          </w:p>
        </w:tc>
      </w:tr>
      <w:tr w:rsidR="00100288" w14:paraId="0E4BDA0D" w14:textId="77777777" w:rsidTr="00100288">
        <w:tc>
          <w:tcPr>
            <w:tcW w:w="1162" w:type="dxa"/>
          </w:tcPr>
          <w:p w14:paraId="26BEEEFE" w14:textId="2AF6A2F7" w:rsidR="00100288" w:rsidRDefault="00100288" w:rsidP="00023914">
            <w:r>
              <w:t>TC01</w:t>
            </w:r>
            <w:r w:rsidR="00B94FA4">
              <w:t>.1</w:t>
            </w:r>
          </w:p>
        </w:tc>
        <w:tc>
          <w:tcPr>
            <w:tcW w:w="1046" w:type="dxa"/>
          </w:tcPr>
          <w:p w14:paraId="6360CF8A" w14:textId="418CAE87" w:rsidR="00100288" w:rsidRDefault="00B17E83" w:rsidP="00023914">
            <w:r>
              <w:t>Happy flow</w:t>
            </w:r>
          </w:p>
        </w:tc>
        <w:tc>
          <w:tcPr>
            <w:tcW w:w="1756" w:type="dxa"/>
          </w:tcPr>
          <w:p w14:paraId="68130A3D" w14:textId="1D29775C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05E359AC" w14:textId="5F80B7AB" w:rsidR="00100288" w:rsidRDefault="00100288" w:rsidP="00023914">
            <w:r>
              <w:t>Naam: Formule 1</w:t>
            </w:r>
          </w:p>
        </w:tc>
        <w:tc>
          <w:tcPr>
            <w:tcW w:w="2641" w:type="dxa"/>
          </w:tcPr>
          <w:p w14:paraId="7DF3D553" w14:textId="1995F1FF" w:rsidR="00100288" w:rsidRDefault="00100288" w:rsidP="00023914">
            <w:r>
              <w:t>Racediscipline toegevoegd</w:t>
            </w:r>
          </w:p>
        </w:tc>
      </w:tr>
      <w:tr w:rsidR="00100288" w14:paraId="69377412" w14:textId="77777777" w:rsidTr="00100288">
        <w:tc>
          <w:tcPr>
            <w:tcW w:w="1162" w:type="dxa"/>
          </w:tcPr>
          <w:p w14:paraId="3D4D40D9" w14:textId="6DF14640" w:rsidR="00100288" w:rsidRDefault="00100288" w:rsidP="00023914">
            <w:r>
              <w:t>TC0</w:t>
            </w:r>
            <w:r w:rsidR="00DA24AA">
              <w:t>1.2</w:t>
            </w:r>
          </w:p>
        </w:tc>
        <w:tc>
          <w:tcPr>
            <w:tcW w:w="1046" w:type="dxa"/>
          </w:tcPr>
          <w:p w14:paraId="57BD86B1" w14:textId="6E4C4C06" w:rsidR="0037598E" w:rsidRDefault="00B17E83" w:rsidP="00023914">
            <w:r>
              <w:t>Missende gegevens</w:t>
            </w:r>
          </w:p>
        </w:tc>
        <w:tc>
          <w:tcPr>
            <w:tcW w:w="1756" w:type="dxa"/>
          </w:tcPr>
          <w:p w14:paraId="7337F8F8" w14:textId="5AD4B679" w:rsidR="00100288" w:rsidRDefault="00100288" w:rsidP="00023914">
            <w:r>
              <w:t>-</w:t>
            </w:r>
          </w:p>
        </w:tc>
        <w:tc>
          <w:tcPr>
            <w:tcW w:w="2037" w:type="dxa"/>
          </w:tcPr>
          <w:p w14:paraId="1CE5278B" w14:textId="3D7CAE50" w:rsidR="00100288" w:rsidRDefault="00100288" w:rsidP="00023914">
            <w:r>
              <w:t>Naam: “”</w:t>
            </w:r>
          </w:p>
        </w:tc>
        <w:tc>
          <w:tcPr>
            <w:tcW w:w="2641" w:type="dxa"/>
          </w:tcPr>
          <w:p w14:paraId="1E2AC0E9" w14:textId="717458F0" w:rsidR="00100288" w:rsidRDefault="00100288" w:rsidP="00023914">
            <w:r>
              <w:t>Racediscipline niet toegevoegd, met foutmelding: vul gegevens in</w:t>
            </w:r>
          </w:p>
        </w:tc>
      </w:tr>
      <w:tr w:rsidR="00100288" w14:paraId="6B2B1FDF" w14:textId="77777777" w:rsidTr="00100288">
        <w:tc>
          <w:tcPr>
            <w:tcW w:w="1162" w:type="dxa"/>
          </w:tcPr>
          <w:p w14:paraId="7E4F2B22" w14:textId="1618BBCB" w:rsidR="00100288" w:rsidRDefault="00100288" w:rsidP="00023914">
            <w:r>
              <w:t>TC0</w:t>
            </w:r>
            <w:r w:rsidR="00DA24AA">
              <w:t>1.3</w:t>
            </w:r>
          </w:p>
        </w:tc>
        <w:tc>
          <w:tcPr>
            <w:tcW w:w="1046" w:type="dxa"/>
          </w:tcPr>
          <w:p w14:paraId="3E36A785" w14:textId="11754398" w:rsidR="0037598E" w:rsidRDefault="00B17E83" w:rsidP="00023914">
            <w:r>
              <w:t>Dubbele racediscipline</w:t>
            </w:r>
          </w:p>
        </w:tc>
        <w:tc>
          <w:tcPr>
            <w:tcW w:w="1756" w:type="dxa"/>
          </w:tcPr>
          <w:p w14:paraId="3C8C3254" w14:textId="37E2C490" w:rsidR="00100288" w:rsidRDefault="00100288" w:rsidP="00F84C43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1C57002" w14:textId="20BD4CD9" w:rsidR="00100288" w:rsidRDefault="00100288" w:rsidP="00A27E7C">
            <w:r>
              <w:t>Naam: Formule 1</w:t>
            </w:r>
          </w:p>
        </w:tc>
        <w:tc>
          <w:tcPr>
            <w:tcW w:w="2641" w:type="dxa"/>
          </w:tcPr>
          <w:p w14:paraId="1E66DCA3" w14:textId="4E010F7E" w:rsidR="00100288" w:rsidRDefault="00100288" w:rsidP="00F84C43">
            <w:r>
              <w:t>Racediscipline niet toegevoegd, met foutmelding: Racediscipline bestaat al</w:t>
            </w:r>
          </w:p>
        </w:tc>
      </w:tr>
      <w:tr w:rsidR="00100288" w14:paraId="25A36139" w14:textId="77777777" w:rsidTr="00100288">
        <w:tc>
          <w:tcPr>
            <w:tcW w:w="1162" w:type="dxa"/>
          </w:tcPr>
          <w:p w14:paraId="4B1C742D" w14:textId="647A11CA" w:rsidR="00100288" w:rsidRDefault="00E915D0" w:rsidP="00023914">
            <w:r>
              <w:t>TC02.1</w:t>
            </w:r>
          </w:p>
        </w:tc>
        <w:tc>
          <w:tcPr>
            <w:tcW w:w="1046" w:type="dxa"/>
          </w:tcPr>
          <w:p w14:paraId="1DA1B393" w14:textId="226E1602" w:rsidR="00100288" w:rsidRDefault="00B17E83" w:rsidP="00023914">
            <w:r>
              <w:t>Happy flow</w:t>
            </w:r>
          </w:p>
        </w:tc>
        <w:tc>
          <w:tcPr>
            <w:tcW w:w="1756" w:type="dxa"/>
          </w:tcPr>
          <w:p w14:paraId="13880023" w14:textId="19697233" w:rsidR="00100288" w:rsidRDefault="00100288" w:rsidP="00023914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5F72BDFB" w14:textId="030D6DEB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4FEF2D22" w14:textId="327108E4" w:rsidR="00100288" w:rsidRDefault="00100288" w:rsidP="00F84C43">
            <w:r>
              <w:t>Racediscipline is verwijderd</w:t>
            </w:r>
          </w:p>
        </w:tc>
      </w:tr>
      <w:tr w:rsidR="00100288" w14:paraId="47F4AEB1" w14:textId="77777777" w:rsidTr="00100288">
        <w:tc>
          <w:tcPr>
            <w:tcW w:w="1162" w:type="dxa"/>
          </w:tcPr>
          <w:p w14:paraId="777D6297" w14:textId="175B37B8" w:rsidR="00100288" w:rsidRDefault="00E915D0" w:rsidP="00023914">
            <w:r>
              <w:t>TC02.2</w:t>
            </w:r>
          </w:p>
        </w:tc>
        <w:tc>
          <w:tcPr>
            <w:tcW w:w="1046" w:type="dxa"/>
          </w:tcPr>
          <w:p w14:paraId="64092DF7" w14:textId="1B00392F" w:rsidR="00100288" w:rsidRDefault="00B17E83" w:rsidP="00023914">
            <w:r>
              <w:t>Annuleren verwijdering</w:t>
            </w:r>
          </w:p>
          <w:p w14:paraId="203C40FB" w14:textId="2832437D" w:rsidR="0037598E" w:rsidRDefault="0037598E" w:rsidP="00023914"/>
        </w:tc>
        <w:tc>
          <w:tcPr>
            <w:tcW w:w="1756" w:type="dxa"/>
          </w:tcPr>
          <w:p w14:paraId="5B3B51B8" w14:textId="50F417DB" w:rsidR="00100288" w:rsidRDefault="00100288" w:rsidP="00100288">
            <w:r>
              <w:t>TC01</w:t>
            </w:r>
            <w:r w:rsidR="00D85ED4">
              <w:t>.1</w:t>
            </w:r>
          </w:p>
        </w:tc>
        <w:tc>
          <w:tcPr>
            <w:tcW w:w="2037" w:type="dxa"/>
          </w:tcPr>
          <w:p w14:paraId="4295960E" w14:textId="353E82F3" w:rsidR="00100288" w:rsidRDefault="00100288" w:rsidP="00023914">
            <w:r>
              <w:t>Selecteer Formule 1 en annuleer</w:t>
            </w:r>
          </w:p>
        </w:tc>
        <w:tc>
          <w:tcPr>
            <w:tcW w:w="2641" w:type="dxa"/>
          </w:tcPr>
          <w:p w14:paraId="7FAA6BC0" w14:textId="362CF932" w:rsidR="00100288" w:rsidRDefault="00100288" w:rsidP="00F84C43">
            <w:r>
              <w:t>Racediscipline is niet verwijderd</w:t>
            </w:r>
          </w:p>
        </w:tc>
      </w:tr>
      <w:tr w:rsidR="00100288" w14:paraId="364D2A39" w14:textId="77777777" w:rsidTr="00100288">
        <w:tc>
          <w:tcPr>
            <w:tcW w:w="1162" w:type="dxa"/>
          </w:tcPr>
          <w:p w14:paraId="753C9EC7" w14:textId="2BEFE619" w:rsidR="00100288" w:rsidRDefault="00E915D0" w:rsidP="00023914">
            <w:r>
              <w:t>TC02.3</w:t>
            </w:r>
          </w:p>
        </w:tc>
        <w:tc>
          <w:tcPr>
            <w:tcW w:w="1046" w:type="dxa"/>
          </w:tcPr>
          <w:p w14:paraId="31A43F3D" w14:textId="3F3C2B7B" w:rsidR="0037598E" w:rsidRDefault="00B17E83" w:rsidP="00023914">
            <w:r>
              <w:t>Gekoppelde seizoenen</w:t>
            </w:r>
          </w:p>
        </w:tc>
        <w:tc>
          <w:tcPr>
            <w:tcW w:w="1756" w:type="dxa"/>
          </w:tcPr>
          <w:p w14:paraId="53F6037A" w14:textId="5FE4950E" w:rsidR="00100288" w:rsidRDefault="00E915D0" w:rsidP="00C72E62">
            <w:r>
              <w:t>TC03.1</w:t>
            </w:r>
          </w:p>
        </w:tc>
        <w:tc>
          <w:tcPr>
            <w:tcW w:w="2037" w:type="dxa"/>
          </w:tcPr>
          <w:p w14:paraId="051AE640" w14:textId="6B210CB3" w:rsidR="00100288" w:rsidRDefault="00100288" w:rsidP="00023914">
            <w:r>
              <w:t>Selecteer Formule 1 en bevestig</w:t>
            </w:r>
          </w:p>
        </w:tc>
        <w:tc>
          <w:tcPr>
            <w:tcW w:w="2641" w:type="dxa"/>
          </w:tcPr>
          <w:p w14:paraId="73FFC59E" w14:textId="7C975E2D" w:rsidR="00100288" w:rsidRDefault="00100288" w:rsidP="00F84C43">
            <w:r>
              <w:t>Racediscipline is niet verwijderd, met foutmelding: er zijn nog gegevens gekoppeld aan deze discipline</w:t>
            </w:r>
          </w:p>
        </w:tc>
      </w:tr>
    </w:tbl>
    <w:p w14:paraId="2DABAF9E" w14:textId="2E7D0FE6" w:rsidR="00C97416" w:rsidRDefault="00C97416" w:rsidP="00C97416"/>
    <w:tbl>
      <w:tblPr>
        <w:tblStyle w:val="MediumList2-Accent1"/>
        <w:tblW w:w="3374" w:type="pct"/>
        <w:tblInd w:w="-10" w:type="dxa"/>
        <w:tblLook w:val="04A0" w:firstRow="1" w:lastRow="0" w:firstColumn="1" w:lastColumn="0" w:noHBand="0" w:noVBand="1"/>
      </w:tblPr>
      <w:tblGrid>
        <w:gridCol w:w="1417"/>
        <w:gridCol w:w="1470"/>
        <w:gridCol w:w="1470"/>
        <w:gridCol w:w="1473"/>
      </w:tblGrid>
      <w:tr w:rsidR="00C97416" w14:paraId="40A1FCFE" w14:textId="77777777" w:rsidTr="00C97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5" w:type="pct"/>
            <w:noWrap/>
          </w:tcPr>
          <w:p w14:paraId="32C7C3FE" w14:textId="4224F932" w:rsidR="00C97416" w:rsidRDefault="00C97416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261" w:type="pct"/>
          </w:tcPr>
          <w:p w14:paraId="34B6C768" w14:textId="4ED34F14" w:rsidR="00C97416" w:rsidRDefault="00C97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-B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01</w:t>
            </w:r>
          </w:p>
        </w:tc>
        <w:tc>
          <w:tcPr>
            <w:tcW w:w="1261" w:type="pct"/>
          </w:tcPr>
          <w:p w14:paraId="630CBC58" w14:textId="6F8DF35E" w:rsidR="00C97416" w:rsidRDefault="00C97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B-B01.1</w:t>
            </w:r>
          </w:p>
        </w:tc>
        <w:tc>
          <w:tcPr>
            <w:tcW w:w="1263" w:type="pct"/>
          </w:tcPr>
          <w:p w14:paraId="7AA25475" w14:textId="2DFF93DF" w:rsidR="00C97416" w:rsidRDefault="00C974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01.2</w:t>
            </w:r>
          </w:p>
        </w:tc>
      </w:tr>
      <w:tr w:rsidR="00C97416" w14:paraId="47848B69" w14:textId="77777777" w:rsidTr="00C9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2173810E" w14:textId="3646D9D1" w:rsidR="00C97416" w:rsidRDefault="00C974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TC01.1</w:t>
            </w:r>
          </w:p>
        </w:tc>
        <w:tc>
          <w:tcPr>
            <w:tcW w:w="1261" w:type="pct"/>
          </w:tcPr>
          <w:p w14:paraId="672AB553" w14:textId="40685B5B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6C7B16AE" w14:textId="77777777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4921EFC5" w14:textId="77777777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97416" w14:paraId="55BC8A81" w14:textId="77777777" w:rsidTr="00C9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42E50FF7" w14:textId="2688E643" w:rsidR="00C97416" w:rsidRDefault="00C974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TC01.2</w:t>
            </w:r>
          </w:p>
        </w:tc>
        <w:tc>
          <w:tcPr>
            <w:tcW w:w="1261" w:type="pct"/>
          </w:tcPr>
          <w:p w14:paraId="68A241E2" w14:textId="643249C7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33C65C0F" w14:textId="1318A467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3" w:type="pct"/>
          </w:tcPr>
          <w:p w14:paraId="5BC686EF" w14:textId="77777777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97416" w14:paraId="59EEDA52" w14:textId="77777777" w:rsidTr="00C9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3D1A683B" w14:textId="16739444" w:rsidR="00C97416" w:rsidRDefault="00C974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TC01.3</w:t>
            </w:r>
          </w:p>
        </w:tc>
        <w:tc>
          <w:tcPr>
            <w:tcW w:w="1261" w:type="pct"/>
          </w:tcPr>
          <w:p w14:paraId="391D7274" w14:textId="3981DB69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39BCAFDF" w14:textId="4BB1BEDC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3" w:type="pct"/>
          </w:tcPr>
          <w:p w14:paraId="16B3CECA" w14:textId="3699F751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97416" w14:paraId="5A75AF82" w14:textId="77777777" w:rsidTr="00C9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3B3A7207" w14:textId="63154D49" w:rsidR="00C97416" w:rsidRDefault="00C974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TC02.1</w:t>
            </w:r>
          </w:p>
        </w:tc>
        <w:tc>
          <w:tcPr>
            <w:tcW w:w="1261" w:type="pct"/>
          </w:tcPr>
          <w:p w14:paraId="4C354225" w14:textId="7375B048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323769D9" w14:textId="04F8A695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12E46C99" w14:textId="521B4F4F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97416" w14:paraId="0AF7091B" w14:textId="77777777" w:rsidTr="00C97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6FDAE477" w14:textId="0B9521F4" w:rsidR="00C97416" w:rsidRDefault="00C9741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TC02.2</w:t>
            </w:r>
          </w:p>
        </w:tc>
        <w:tc>
          <w:tcPr>
            <w:tcW w:w="1261" w:type="pct"/>
          </w:tcPr>
          <w:p w14:paraId="3B7BAC0E" w14:textId="16E11AC6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1284749F" w14:textId="54CCDFA4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7E7AC1F0" w14:textId="52AC7BE1" w:rsidR="00C97416" w:rsidRDefault="00C97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C97416" w14:paraId="1DAD4F92" w14:textId="77777777" w:rsidTr="00C97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6269789E" w14:textId="7E13E1FE" w:rsidR="00C97416" w:rsidRDefault="00C97416">
            <w:pPr>
              <w:rPr>
                <w:color w:val="auto"/>
              </w:rPr>
            </w:pPr>
            <w:r>
              <w:rPr>
                <w:color w:val="auto"/>
              </w:rPr>
              <w:t>TC02.3</w:t>
            </w:r>
          </w:p>
        </w:tc>
        <w:tc>
          <w:tcPr>
            <w:tcW w:w="1261" w:type="pct"/>
          </w:tcPr>
          <w:p w14:paraId="03453439" w14:textId="5BD1BAF8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61" w:type="pct"/>
          </w:tcPr>
          <w:p w14:paraId="10F114A0" w14:textId="77777777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63" w:type="pct"/>
          </w:tcPr>
          <w:p w14:paraId="0BB0EE29" w14:textId="17FE92F0" w:rsidR="00C97416" w:rsidRDefault="00C97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0ED7B9AF" w14:textId="140006E0" w:rsidR="00C97416" w:rsidRDefault="00C97416" w:rsidP="00C97416"/>
    <w:p w14:paraId="60147E9D" w14:textId="025CEEA5" w:rsidR="00211925" w:rsidRDefault="00211925" w:rsidP="00C97416">
      <w:r>
        <w:br w:type="page"/>
      </w:r>
      <w:r>
        <w:lastRenderedPageBreak/>
        <w:t>FR-B02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9"/>
        <w:gridCol w:w="1508"/>
        <w:gridCol w:w="1684"/>
        <w:gridCol w:w="1888"/>
        <w:gridCol w:w="2423"/>
      </w:tblGrid>
      <w:tr w:rsidR="00572341" w14:paraId="13A218FA" w14:textId="77777777" w:rsidTr="001F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5A26CEEF" w14:textId="77777777" w:rsidR="00572341" w:rsidRDefault="00572341" w:rsidP="001F57AB">
            <w:r>
              <w:t>Testcase</w:t>
            </w:r>
          </w:p>
        </w:tc>
        <w:tc>
          <w:tcPr>
            <w:tcW w:w="1046" w:type="dxa"/>
          </w:tcPr>
          <w:p w14:paraId="1DDD8264" w14:textId="698A6DAC" w:rsidR="00572341" w:rsidRDefault="00B17E83" w:rsidP="001F57AB">
            <w:r>
              <w:t>Omschrijving</w:t>
            </w:r>
          </w:p>
        </w:tc>
        <w:tc>
          <w:tcPr>
            <w:tcW w:w="1756" w:type="dxa"/>
          </w:tcPr>
          <w:p w14:paraId="55DFE874" w14:textId="70062522" w:rsidR="00572341" w:rsidRDefault="00B17E83" w:rsidP="001F57AB">
            <w:r>
              <w:t>Preconditie</w:t>
            </w:r>
          </w:p>
        </w:tc>
        <w:tc>
          <w:tcPr>
            <w:tcW w:w="2037" w:type="dxa"/>
          </w:tcPr>
          <w:p w14:paraId="09E597D7" w14:textId="77777777" w:rsidR="00572341" w:rsidRDefault="00572341" w:rsidP="001F57AB">
            <w:r>
              <w:t>Invoer</w:t>
            </w:r>
          </w:p>
        </w:tc>
        <w:tc>
          <w:tcPr>
            <w:tcW w:w="2641" w:type="dxa"/>
          </w:tcPr>
          <w:p w14:paraId="47FEC395" w14:textId="77777777" w:rsidR="00572341" w:rsidRDefault="00572341" w:rsidP="001F57AB">
            <w:r>
              <w:t>Verwachte uitvoer</w:t>
            </w:r>
          </w:p>
        </w:tc>
      </w:tr>
      <w:tr w:rsidR="00572341" w14:paraId="3C74B777" w14:textId="77777777" w:rsidTr="001F57AB">
        <w:tc>
          <w:tcPr>
            <w:tcW w:w="1162" w:type="dxa"/>
          </w:tcPr>
          <w:p w14:paraId="4CA4ED3C" w14:textId="77777777" w:rsidR="00572341" w:rsidRDefault="00572341" w:rsidP="001F57AB">
            <w:r>
              <w:t>TC03.1</w:t>
            </w:r>
          </w:p>
        </w:tc>
        <w:tc>
          <w:tcPr>
            <w:tcW w:w="1046" w:type="dxa"/>
          </w:tcPr>
          <w:p w14:paraId="6E2DFC66" w14:textId="6040672C" w:rsidR="00572341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7538BA94" w14:textId="77777777" w:rsidR="00572341" w:rsidRDefault="00572341" w:rsidP="001F57AB">
            <w:r>
              <w:t>TC01.1</w:t>
            </w:r>
          </w:p>
        </w:tc>
        <w:tc>
          <w:tcPr>
            <w:tcW w:w="2037" w:type="dxa"/>
          </w:tcPr>
          <w:p w14:paraId="1C5AC4C4" w14:textId="77777777" w:rsidR="00572341" w:rsidRDefault="00572341" w:rsidP="001F57AB">
            <w:r>
              <w:t>Naam: 2010</w:t>
            </w:r>
          </w:p>
        </w:tc>
        <w:tc>
          <w:tcPr>
            <w:tcW w:w="2641" w:type="dxa"/>
          </w:tcPr>
          <w:p w14:paraId="613B5690" w14:textId="77777777" w:rsidR="00572341" w:rsidRDefault="00572341" w:rsidP="001F57AB">
            <w:r>
              <w:t>Seizoen is toegevoegd</w:t>
            </w:r>
          </w:p>
        </w:tc>
      </w:tr>
      <w:tr w:rsidR="00572341" w14:paraId="7C97DF60" w14:textId="77777777" w:rsidTr="001F57AB">
        <w:tc>
          <w:tcPr>
            <w:tcW w:w="1162" w:type="dxa"/>
          </w:tcPr>
          <w:p w14:paraId="64AF324F" w14:textId="77777777" w:rsidR="00572341" w:rsidRDefault="00572341" w:rsidP="001F57AB">
            <w:r>
              <w:t>TC03.2</w:t>
            </w:r>
          </w:p>
        </w:tc>
        <w:tc>
          <w:tcPr>
            <w:tcW w:w="1046" w:type="dxa"/>
          </w:tcPr>
          <w:p w14:paraId="3029F7FD" w14:textId="022CAABA" w:rsidR="003A756B" w:rsidRDefault="00B17E83" w:rsidP="001F57AB">
            <w:r>
              <w:t>Missende gegevens</w:t>
            </w:r>
          </w:p>
        </w:tc>
        <w:tc>
          <w:tcPr>
            <w:tcW w:w="1756" w:type="dxa"/>
          </w:tcPr>
          <w:p w14:paraId="551B5EFB" w14:textId="77777777" w:rsidR="00572341" w:rsidRDefault="00572341" w:rsidP="001F57AB">
            <w:r>
              <w:t>-</w:t>
            </w:r>
          </w:p>
        </w:tc>
        <w:tc>
          <w:tcPr>
            <w:tcW w:w="2037" w:type="dxa"/>
          </w:tcPr>
          <w:p w14:paraId="16179442" w14:textId="77777777" w:rsidR="00572341" w:rsidRDefault="00572341" w:rsidP="001F57AB">
            <w:r>
              <w:t>Naam: “”</w:t>
            </w:r>
          </w:p>
        </w:tc>
        <w:tc>
          <w:tcPr>
            <w:tcW w:w="2641" w:type="dxa"/>
          </w:tcPr>
          <w:p w14:paraId="219F6FFC" w14:textId="77777777" w:rsidR="00572341" w:rsidRDefault="00572341" w:rsidP="001F57AB">
            <w:r>
              <w:t>Seizoen is niet toegevoegd, met foutmelding: vul gegevens in</w:t>
            </w:r>
          </w:p>
        </w:tc>
      </w:tr>
      <w:tr w:rsidR="00572341" w14:paraId="74A36638" w14:textId="77777777" w:rsidTr="001F57AB">
        <w:tc>
          <w:tcPr>
            <w:tcW w:w="1162" w:type="dxa"/>
          </w:tcPr>
          <w:p w14:paraId="696154FE" w14:textId="77777777" w:rsidR="00572341" w:rsidRDefault="00572341" w:rsidP="001F57AB">
            <w:r>
              <w:t>TC03.3</w:t>
            </w:r>
          </w:p>
        </w:tc>
        <w:tc>
          <w:tcPr>
            <w:tcW w:w="1046" w:type="dxa"/>
          </w:tcPr>
          <w:p w14:paraId="56067C7F" w14:textId="1434E1C9" w:rsidR="003A756B" w:rsidRDefault="00B17E83" w:rsidP="001F57AB">
            <w:r>
              <w:t>Dubbel jaartal</w:t>
            </w:r>
          </w:p>
        </w:tc>
        <w:tc>
          <w:tcPr>
            <w:tcW w:w="1756" w:type="dxa"/>
          </w:tcPr>
          <w:p w14:paraId="51E30760" w14:textId="77777777" w:rsidR="00572341" w:rsidRDefault="00572341" w:rsidP="001F57AB">
            <w:r>
              <w:t>TC01.1</w:t>
            </w:r>
          </w:p>
        </w:tc>
        <w:tc>
          <w:tcPr>
            <w:tcW w:w="2037" w:type="dxa"/>
          </w:tcPr>
          <w:p w14:paraId="0D9ED5A7" w14:textId="77777777" w:rsidR="00572341" w:rsidRDefault="00572341" w:rsidP="001F57AB">
            <w:r>
              <w:t>Naam: 2010</w:t>
            </w:r>
          </w:p>
        </w:tc>
        <w:tc>
          <w:tcPr>
            <w:tcW w:w="2641" w:type="dxa"/>
          </w:tcPr>
          <w:p w14:paraId="2177311A" w14:textId="77777777" w:rsidR="00572341" w:rsidRDefault="00572341" w:rsidP="001F57AB">
            <w:r>
              <w:t>Seizoen is niet toegevoegd, met foutmelding: seizoen bestaat al</w:t>
            </w:r>
          </w:p>
        </w:tc>
      </w:tr>
      <w:tr w:rsidR="00572341" w14:paraId="2C553F6E" w14:textId="77777777" w:rsidTr="001F57AB">
        <w:tc>
          <w:tcPr>
            <w:tcW w:w="1162" w:type="dxa"/>
          </w:tcPr>
          <w:p w14:paraId="3B955FE4" w14:textId="77777777" w:rsidR="00572341" w:rsidRDefault="00572341" w:rsidP="001F57AB">
            <w:r>
              <w:t>TC04.1</w:t>
            </w:r>
          </w:p>
        </w:tc>
        <w:tc>
          <w:tcPr>
            <w:tcW w:w="1046" w:type="dxa"/>
          </w:tcPr>
          <w:p w14:paraId="6C8C76E1" w14:textId="3A07344A" w:rsidR="00572341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63B999C3" w14:textId="77777777" w:rsidR="00572341" w:rsidRDefault="00572341" w:rsidP="001F57AB">
            <w:r>
              <w:t>TC03.1</w:t>
            </w:r>
          </w:p>
        </w:tc>
        <w:tc>
          <w:tcPr>
            <w:tcW w:w="2037" w:type="dxa"/>
          </w:tcPr>
          <w:p w14:paraId="624CA9C6" w14:textId="77777777" w:rsidR="00572341" w:rsidRDefault="00572341" w:rsidP="001F57AB">
            <w:r>
              <w:t>Selecteer 2010 en bevestig</w:t>
            </w:r>
          </w:p>
        </w:tc>
        <w:tc>
          <w:tcPr>
            <w:tcW w:w="2641" w:type="dxa"/>
          </w:tcPr>
          <w:p w14:paraId="321A0C43" w14:textId="77777777" w:rsidR="00572341" w:rsidRDefault="00572341" w:rsidP="001F57AB">
            <w:r>
              <w:t>Seizoen is verwijderd</w:t>
            </w:r>
          </w:p>
        </w:tc>
      </w:tr>
      <w:tr w:rsidR="00572341" w14:paraId="75622B31" w14:textId="77777777" w:rsidTr="001F57AB">
        <w:tc>
          <w:tcPr>
            <w:tcW w:w="1162" w:type="dxa"/>
          </w:tcPr>
          <w:p w14:paraId="5D6F37AD" w14:textId="77777777" w:rsidR="00572341" w:rsidRDefault="00572341" w:rsidP="001F57AB">
            <w:r>
              <w:t>TC04.2</w:t>
            </w:r>
          </w:p>
        </w:tc>
        <w:tc>
          <w:tcPr>
            <w:tcW w:w="1046" w:type="dxa"/>
          </w:tcPr>
          <w:p w14:paraId="0EB7C416" w14:textId="471033DB" w:rsidR="00572341" w:rsidRDefault="00B17E83" w:rsidP="001F57AB">
            <w:r>
              <w:t>Annuleer actie</w:t>
            </w:r>
          </w:p>
        </w:tc>
        <w:tc>
          <w:tcPr>
            <w:tcW w:w="1756" w:type="dxa"/>
          </w:tcPr>
          <w:p w14:paraId="3AEA4A79" w14:textId="77777777" w:rsidR="00572341" w:rsidRDefault="00572341" w:rsidP="001F57AB">
            <w:r>
              <w:t>TC03.1</w:t>
            </w:r>
          </w:p>
        </w:tc>
        <w:tc>
          <w:tcPr>
            <w:tcW w:w="2037" w:type="dxa"/>
          </w:tcPr>
          <w:p w14:paraId="4937CC90" w14:textId="77777777" w:rsidR="00572341" w:rsidRDefault="00572341" w:rsidP="001F57AB">
            <w:r>
              <w:t>Selecteer 2010 en annuleer</w:t>
            </w:r>
          </w:p>
        </w:tc>
        <w:tc>
          <w:tcPr>
            <w:tcW w:w="2641" w:type="dxa"/>
          </w:tcPr>
          <w:p w14:paraId="7CAF8A86" w14:textId="77777777" w:rsidR="00572341" w:rsidRDefault="00572341" w:rsidP="001F57AB">
            <w:r>
              <w:t>Seizoen is niet verwijderd</w:t>
            </w:r>
          </w:p>
        </w:tc>
      </w:tr>
      <w:tr w:rsidR="00572341" w14:paraId="58CE067F" w14:textId="77777777" w:rsidTr="001F57AB">
        <w:tc>
          <w:tcPr>
            <w:tcW w:w="1162" w:type="dxa"/>
          </w:tcPr>
          <w:p w14:paraId="521FE206" w14:textId="77777777" w:rsidR="00572341" w:rsidRDefault="00572341" w:rsidP="001F57AB">
            <w:r>
              <w:t>TC04.3</w:t>
            </w:r>
          </w:p>
        </w:tc>
        <w:tc>
          <w:tcPr>
            <w:tcW w:w="1046" w:type="dxa"/>
          </w:tcPr>
          <w:p w14:paraId="2C2ED753" w14:textId="75FF0EB8" w:rsidR="003A756B" w:rsidRDefault="00B17E83" w:rsidP="001F57AB">
            <w:r>
              <w:t>Nog resultaten gekoppeld</w:t>
            </w:r>
          </w:p>
        </w:tc>
        <w:tc>
          <w:tcPr>
            <w:tcW w:w="1756" w:type="dxa"/>
          </w:tcPr>
          <w:p w14:paraId="1C074826" w14:textId="77777777" w:rsidR="00572341" w:rsidRDefault="00572341" w:rsidP="001F57AB">
            <w:r>
              <w:t>TC03.1 en TC14.1</w:t>
            </w:r>
          </w:p>
        </w:tc>
        <w:tc>
          <w:tcPr>
            <w:tcW w:w="2037" w:type="dxa"/>
          </w:tcPr>
          <w:p w14:paraId="5E6787BC" w14:textId="77777777" w:rsidR="00572341" w:rsidRDefault="00572341" w:rsidP="001F57AB">
            <w:r>
              <w:t>Selecteer 2010 en bevestig, bevestig weggooien bestaande resultaten</w:t>
            </w:r>
          </w:p>
        </w:tc>
        <w:tc>
          <w:tcPr>
            <w:tcW w:w="2641" w:type="dxa"/>
          </w:tcPr>
          <w:p w14:paraId="44CF1E66" w14:textId="77777777" w:rsidR="00572341" w:rsidRDefault="00572341" w:rsidP="001F57AB">
            <w:r>
              <w:t>Seizoen is verwijderd, inclusief de resultaten</w:t>
            </w:r>
          </w:p>
        </w:tc>
      </w:tr>
      <w:tr w:rsidR="00572341" w14:paraId="691FABC2" w14:textId="77777777" w:rsidTr="001F57AB">
        <w:tc>
          <w:tcPr>
            <w:tcW w:w="1162" w:type="dxa"/>
          </w:tcPr>
          <w:p w14:paraId="72DC0F00" w14:textId="77777777" w:rsidR="00572341" w:rsidRDefault="00572341" w:rsidP="001F57AB">
            <w:r>
              <w:t>TC04.4</w:t>
            </w:r>
          </w:p>
        </w:tc>
        <w:tc>
          <w:tcPr>
            <w:tcW w:w="1046" w:type="dxa"/>
          </w:tcPr>
          <w:p w14:paraId="7F385D2B" w14:textId="67A64BCA" w:rsidR="003A756B" w:rsidRDefault="00B17E83" w:rsidP="001F57AB">
            <w:r>
              <w:t>Nog resultaten gekoppeld, annuleer actie</w:t>
            </w:r>
          </w:p>
        </w:tc>
        <w:tc>
          <w:tcPr>
            <w:tcW w:w="1756" w:type="dxa"/>
          </w:tcPr>
          <w:p w14:paraId="305B49A9" w14:textId="77777777" w:rsidR="00572341" w:rsidRDefault="00572341" w:rsidP="001F57AB">
            <w:r>
              <w:t>TC03.1 en TC14.1</w:t>
            </w:r>
          </w:p>
        </w:tc>
        <w:tc>
          <w:tcPr>
            <w:tcW w:w="2037" w:type="dxa"/>
          </w:tcPr>
          <w:p w14:paraId="3925A8CB" w14:textId="77777777" w:rsidR="00572341" w:rsidRDefault="00572341" w:rsidP="001F57AB">
            <w:r>
              <w:t>Selecteer 2010 en bevestig, annuleer weggooien bestaande resultaten</w:t>
            </w:r>
          </w:p>
        </w:tc>
        <w:tc>
          <w:tcPr>
            <w:tcW w:w="2641" w:type="dxa"/>
          </w:tcPr>
          <w:p w14:paraId="74C949C3" w14:textId="77777777" w:rsidR="00572341" w:rsidRDefault="00572341" w:rsidP="001F57AB">
            <w:r>
              <w:t>Seizoen is niet verwijderd</w:t>
            </w:r>
          </w:p>
        </w:tc>
      </w:tr>
    </w:tbl>
    <w:p w14:paraId="4EAA0FEB" w14:textId="38BEAFE6" w:rsidR="00572341" w:rsidRDefault="00572341" w:rsidP="00C97416"/>
    <w:tbl>
      <w:tblPr>
        <w:tblStyle w:val="MediumList2-Accent1"/>
        <w:tblW w:w="3374" w:type="pct"/>
        <w:tblInd w:w="-10" w:type="dxa"/>
        <w:tblLook w:val="04A0" w:firstRow="1" w:lastRow="0" w:firstColumn="1" w:lastColumn="0" w:noHBand="0" w:noVBand="1"/>
      </w:tblPr>
      <w:tblGrid>
        <w:gridCol w:w="1417"/>
        <w:gridCol w:w="1470"/>
        <w:gridCol w:w="1470"/>
        <w:gridCol w:w="1473"/>
      </w:tblGrid>
      <w:tr w:rsidR="00572341" w14:paraId="7AF4381D" w14:textId="77777777" w:rsidTr="001F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5" w:type="pct"/>
            <w:noWrap/>
          </w:tcPr>
          <w:p w14:paraId="681FDE25" w14:textId="77777777" w:rsidR="00572341" w:rsidRDefault="00572341" w:rsidP="001F57AB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261" w:type="pct"/>
          </w:tcPr>
          <w:p w14:paraId="299A1E8A" w14:textId="4FF73638" w:rsidR="00572341" w:rsidRDefault="00572341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-B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02</w:t>
            </w:r>
          </w:p>
        </w:tc>
        <w:tc>
          <w:tcPr>
            <w:tcW w:w="1261" w:type="pct"/>
          </w:tcPr>
          <w:p w14:paraId="18925998" w14:textId="54EB7355" w:rsidR="00572341" w:rsidRDefault="00572341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B-B02.1</w:t>
            </w:r>
          </w:p>
        </w:tc>
        <w:tc>
          <w:tcPr>
            <w:tcW w:w="1263" w:type="pct"/>
          </w:tcPr>
          <w:p w14:paraId="4183DE4E" w14:textId="59E7D5BD" w:rsidR="00572341" w:rsidRDefault="00572341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02.2</w:t>
            </w:r>
          </w:p>
        </w:tc>
      </w:tr>
      <w:tr w:rsidR="00572341" w14:paraId="2ABB4EC0" w14:textId="77777777" w:rsidTr="001F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0619B251" w14:textId="10F10F75" w:rsidR="00572341" w:rsidRDefault="00572341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TC03.1</w:t>
            </w:r>
          </w:p>
        </w:tc>
        <w:tc>
          <w:tcPr>
            <w:tcW w:w="1261" w:type="pct"/>
          </w:tcPr>
          <w:p w14:paraId="22DA719E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314589F9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53CAEB8C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72341" w14:paraId="720D72B9" w14:textId="77777777" w:rsidTr="001F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6EC8DD03" w14:textId="672155EE" w:rsidR="00572341" w:rsidRDefault="003A756B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TC03.2</w:t>
            </w:r>
          </w:p>
        </w:tc>
        <w:tc>
          <w:tcPr>
            <w:tcW w:w="1261" w:type="pct"/>
          </w:tcPr>
          <w:p w14:paraId="2AD39DF3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135F2F73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3" w:type="pct"/>
          </w:tcPr>
          <w:p w14:paraId="45ABFCC9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72341" w14:paraId="1A4E4552" w14:textId="77777777" w:rsidTr="001F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08F71CE5" w14:textId="11297176" w:rsidR="00572341" w:rsidRDefault="00572341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</w:t>
            </w:r>
            <w:r w:rsidR="003A756B">
              <w:rPr>
                <w:rFonts w:asciiTheme="minorHAnsi" w:eastAsiaTheme="minorEastAsia" w:hAnsiTheme="minorHAnsi" w:cstheme="minorBidi"/>
                <w:color w:val="auto"/>
              </w:rPr>
              <w:t>3.3</w:t>
            </w:r>
          </w:p>
        </w:tc>
        <w:tc>
          <w:tcPr>
            <w:tcW w:w="1261" w:type="pct"/>
          </w:tcPr>
          <w:p w14:paraId="0B1C3012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536CE2D4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3" w:type="pct"/>
          </w:tcPr>
          <w:p w14:paraId="1346B303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72341" w14:paraId="11617996" w14:textId="77777777" w:rsidTr="001F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47C61C5A" w14:textId="16C721B3" w:rsidR="00572341" w:rsidRDefault="003A756B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TC04.1</w:t>
            </w:r>
          </w:p>
        </w:tc>
        <w:tc>
          <w:tcPr>
            <w:tcW w:w="1261" w:type="pct"/>
          </w:tcPr>
          <w:p w14:paraId="163A8011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5D4FB7B5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5647890C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72341" w14:paraId="1BA1D543" w14:textId="77777777" w:rsidTr="001F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63823C5E" w14:textId="4BAA58DF" w:rsidR="00572341" w:rsidRDefault="003A756B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TC04.2</w:t>
            </w:r>
          </w:p>
        </w:tc>
        <w:tc>
          <w:tcPr>
            <w:tcW w:w="1261" w:type="pct"/>
          </w:tcPr>
          <w:p w14:paraId="1652C9ED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61" w:type="pct"/>
          </w:tcPr>
          <w:p w14:paraId="01195288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63" w:type="pct"/>
          </w:tcPr>
          <w:p w14:paraId="437FDF2F" w14:textId="77777777" w:rsidR="00572341" w:rsidRDefault="00572341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72341" w14:paraId="6E452463" w14:textId="77777777" w:rsidTr="001F5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2A7F1959" w14:textId="656CEFEE" w:rsidR="00572341" w:rsidRDefault="003A756B" w:rsidP="001F57AB">
            <w:pPr>
              <w:rPr>
                <w:color w:val="auto"/>
              </w:rPr>
            </w:pPr>
            <w:r>
              <w:rPr>
                <w:color w:val="auto"/>
              </w:rPr>
              <w:t>TC04.3</w:t>
            </w:r>
          </w:p>
        </w:tc>
        <w:tc>
          <w:tcPr>
            <w:tcW w:w="1261" w:type="pct"/>
          </w:tcPr>
          <w:p w14:paraId="68FC3309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61" w:type="pct"/>
          </w:tcPr>
          <w:p w14:paraId="2E3ED9F4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63" w:type="pct"/>
          </w:tcPr>
          <w:p w14:paraId="3C3C3EE1" w14:textId="77777777" w:rsidR="00572341" w:rsidRDefault="00572341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3A756B" w14:paraId="0EAEC81D" w14:textId="77777777" w:rsidTr="001F5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</w:tcPr>
          <w:p w14:paraId="2EED7BDD" w14:textId="5B8AE11A" w:rsidR="003A756B" w:rsidRDefault="003A756B" w:rsidP="001F57AB">
            <w:pPr>
              <w:rPr>
                <w:color w:val="auto"/>
              </w:rPr>
            </w:pPr>
            <w:r>
              <w:rPr>
                <w:color w:val="auto"/>
              </w:rPr>
              <w:t>TC04.4</w:t>
            </w:r>
          </w:p>
        </w:tc>
        <w:tc>
          <w:tcPr>
            <w:tcW w:w="1261" w:type="pct"/>
          </w:tcPr>
          <w:p w14:paraId="67B59E95" w14:textId="5687AE85" w:rsidR="003A756B" w:rsidRDefault="003A756B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61" w:type="pct"/>
          </w:tcPr>
          <w:p w14:paraId="3D91970A" w14:textId="77777777" w:rsidR="003A756B" w:rsidRDefault="003A756B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63" w:type="pct"/>
          </w:tcPr>
          <w:p w14:paraId="155C3D77" w14:textId="2E3F1B14" w:rsidR="003A756B" w:rsidRDefault="003A756B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066EEA51" w14:textId="25884902" w:rsidR="00572341" w:rsidRDefault="00572341" w:rsidP="00C97416"/>
    <w:p w14:paraId="0A9E9FC3" w14:textId="77777777" w:rsidR="00211925" w:rsidRDefault="00211925">
      <w:r>
        <w:br w:type="page"/>
      </w:r>
    </w:p>
    <w:p w14:paraId="7865A1AC" w14:textId="37DE0330" w:rsidR="00211925" w:rsidRDefault="00211925" w:rsidP="00C97416">
      <w:r>
        <w:lastRenderedPageBreak/>
        <w:t>FR-B03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3"/>
        <w:gridCol w:w="1508"/>
        <w:gridCol w:w="1672"/>
        <w:gridCol w:w="1944"/>
        <w:gridCol w:w="2385"/>
      </w:tblGrid>
      <w:tr w:rsidR="00211925" w14:paraId="5A53BC93" w14:textId="77777777" w:rsidTr="001F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147EB404" w14:textId="77777777" w:rsidR="00211925" w:rsidRDefault="00211925" w:rsidP="001F57AB">
            <w:r>
              <w:t>Testcase</w:t>
            </w:r>
          </w:p>
        </w:tc>
        <w:tc>
          <w:tcPr>
            <w:tcW w:w="1046" w:type="dxa"/>
          </w:tcPr>
          <w:p w14:paraId="5BCCBE0A" w14:textId="5A83C7A2" w:rsidR="00211925" w:rsidRDefault="00B17E83" w:rsidP="001F57AB">
            <w:r>
              <w:t>Omschrijving</w:t>
            </w:r>
          </w:p>
        </w:tc>
        <w:tc>
          <w:tcPr>
            <w:tcW w:w="1756" w:type="dxa"/>
          </w:tcPr>
          <w:p w14:paraId="58A37580" w14:textId="51B18434" w:rsidR="00211925" w:rsidRDefault="00B17E83" w:rsidP="001F57AB">
            <w:r>
              <w:t>Preconditie</w:t>
            </w:r>
          </w:p>
        </w:tc>
        <w:tc>
          <w:tcPr>
            <w:tcW w:w="2037" w:type="dxa"/>
          </w:tcPr>
          <w:p w14:paraId="11DF909C" w14:textId="77777777" w:rsidR="00211925" w:rsidRDefault="00211925" w:rsidP="001F57AB">
            <w:r>
              <w:t>Invoer</w:t>
            </w:r>
          </w:p>
        </w:tc>
        <w:tc>
          <w:tcPr>
            <w:tcW w:w="2641" w:type="dxa"/>
          </w:tcPr>
          <w:p w14:paraId="48BB73BC" w14:textId="77777777" w:rsidR="00211925" w:rsidRDefault="00211925" w:rsidP="001F57AB">
            <w:r>
              <w:t>Verwachte uitvoer</w:t>
            </w:r>
          </w:p>
        </w:tc>
      </w:tr>
      <w:tr w:rsidR="00211925" w14:paraId="4AF95E45" w14:textId="77777777" w:rsidTr="001F57AB">
        <w:tc>
          <w:tcPr>
            <w:tcW w:w="1162" w:type="dxa"/>
          </w:tcPr>
          <w:p w14:paraId="597645F7" w14:textId="77777777" w:rsidR="00211925" w:rsidRDefault="00211925" w:rsidP="001F57AB">
            <w:r>
              <w:t>TC05.1</w:t>
            </w:r>
          </w:p>
        </w:tc>
        <w:tc>
          <w:tcPr>
            <w:tcW w:w="1046" w:type="dxa"/>
          </w:tcPr>
          <w:p w14:paraId="29670A85" w14:textId="62F45710" w:rsidR="00211925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710B5878" w14:textId="77777777" w:rsidR="00211925" w:rsidRDefault="00211925" w:rsidP="001F57AB">
            <w:r>
              <w:t>-</w:t>
            </w:r>
          </w:p>
        </w:tc>
        <w:tc>
          <w:tcPr>
            <w:tcW w:w="2037" w:type="dxa"/>
          </w:tcPr>
          <w:p w14:paraId="5B4DF0B9" w14:textId="77777777" w:rsidR="00211925" w:rsidRDefault="00211925" w:rsidP="001F57AB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5818D03B" w14:textId="77777777" w:rsidR="00211925" w:rsidRDefault="00211925" w:rsidP="001F57AB">
            <w:r>
              <w:t>Circuit is toegevoegd</w:t>
            </w:r>
          </w:p>
        </w:tc>
      </w:tr>
      <w:tr w:rsidR="00211925" w14:paraId="33362DE6" w14:textId="77777777" w:rsidTr="001F57AB">
        <w:tc>
          <w:tcPr>
            <w:tcW w:w="1162" w:type="dxa"/>
          </w:tcPr>
          <w:p w14:paraId="5BA25A0D" w14:textId="77777777" w:rsidR="00211925" w:rsidRDefault="00211925" w:rsidP="001F57AB">
            <w:r>
              <w:t>TC05.2</w:t>
            </w:r>
          </w:p>
        </w:tc>
        <w:tc>
          <w:tcPr>
            <w:tcW w:w="1046" w:type="dxa"/>
          </w:tcPr>
          <w:p w14:paraId="7E658E85" w14:textId="0B6A68BE" w:rsidR="00211925" w:rsidRDefault="00B17E83" w:rsidP="001F57AB">
            <w:r>
              <w:t>Missende gegevens</w:t>
            </w:r>
          </w:p>
        </w:tc>
        <w:tc>
          <w:tcPr>
            <w:tcW w:w="1756" w:type="dxa"/>
          </w:tcPr>
          <w:p w14:paraId="19197071" w14:textId="77777777" w:rsidR="00211925" w:rsidRDefault="00211925" w:rsidP="001F57AB">
            <w:r>
              <w:t>-</w:t>
            </w:r>
          </w:p>
        </w:tc>
        <w:tc>
          <w:tcPr>
            <w:tcW w:w="2037" w:type="dxa"/>
          </w:tcPr>
          <w:p w14:paraId="7FFB56B8" w14:textId="77777777" w:rsidR="00211925" w:rsidRDefault="00211925" w:rsidP="001F57AB">
            <w:r>
              <w:t>Naam: “”</w:t>
            </w:r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683ACF78" w14:textId="77777777" w:rsidR="00211925" w:rsidRDefault="00211925" w:rsidP="001F57AB">
            <w:r>
              <w:t>Circuit is niet toegevoegd, foutmelding: niet alle gegevens ingevuld</w:t>
            </w:r>
          </w:p>
        </w:tc>
      </w:tr>
      <w:tr w:rsidR="00211925" w14:paraId="4D265850" w14:textId="77777777" w:rsidTr="001F57AB">
        <w:tc>
          <w:tcPr>
            <w:tcW w:w="1162" w:type="dxa"/>
          </w:tcPr>
          <w:p w14:paraId="408B9B55" w14:textId="77777777" w:rsidR="00211925" w:rsidRDefault="00211925" w:rsidP="001F57AB">
            <w:r>
              <w:t>TC05.3</w:t>
            </w:r>
          </w:p>
        </w:tc>
        <w:tc>
          <w:tcPr>
            <w:tcW w:w="1046" w:type="dxa"/>
          </w:tcPr>
          <w:p w14:paraId="46D2F05C" w14:textId="2904C6AB" w:rsidR="00211925" w:rsidRDefault="00B17E83" w:rsidP="001F57AB">
            <w:r>
              <w:t>Dubbel circuit</w:t>
            </w:r>
          </w:p>
        </w:tc>
        <w:tc>
          <w:tcPr>
            <w:tcW w:w="1756" w:type="dxa"/>
          </w:tcPr>
          <w:p w14:paraId="255BC327" w14:textId="77777777" w:rsidR="00211925" w:rsidRDefault="00211925" w:rsidP="001F57AB">
            <w:r>
              <w:t>TC05.1</w:t>
            </w:r>
          </w:p>
        </w:tc>
        <w:tc>
          <w:tcPr>
            <w:tcW w:w="2037" w:type="dxa"/>
          </w:tcPr>
          <w:p w14:paraId="4C5A7ED1" w14:textId="77777777" w:rsidR="00211925" w:rsidRDefault="00211925" w:rsidP="001F57AB">
            <w:r>
              <w:t xml:space="preserve">Naam: Spa </w:t>
            </w:r>
            <w:proofErr w:type="spellStart"/>
            <w:r>
              <w:t>Francorchamps</w:t>
            </w:r>
            <w:proofErr w:type="spellEnd"/>
            <w:r>
              <w:br/>
              <w:t xml:space="preserve">Land: </w:t>
            </w:r>
            <w:proofErr w:type="spellStart"/>
            <w:r>
              <w:t>Belgie</w:t>
            </w:r>
            <w:proofErr w:type="spellEnd"/>
            <w:r>
              <w:br/>
              <w:t>Plaats: Spa</w:t>
            </w:r>
          </w:p>
        </w:tc>
        <w:tc>
          <w:tcPr>
            <w:tcW w:w="2641" w:type="dxa"/>
          </w:tcPr>
          <w:p w14:paraId="46BFF4FD" w14:textId="77777777" w:rsidR="00211925" w:rsidRDefault="00211925" w:rsidP="001F57AB">
            <w:r>
              <w:t>Circuit is niet toegevoegd, foutmelding: Circuit bestaat al.</w:t>
            </w:r>
          </w:p>
        </w:tc>
      </w:tr>
      <w:tr w:rsidR="00211925" w14:paraId="44EC8A2D" w14:textId="77777777" w:rsidTr="001F57AB">
        <w:tc>
          <w:tcPr>
            <w:tcW w:w="1162" w:type="dxa"/>
          </w:tcPr>
          <w:p w14:paraId="5316DD10" w14:textId="77777777" w:rsidR="00211925" w:rsidRDefault="00211925" w:rsidP="001F57AB">
            <w:r>
              <w:t>TC06.1</w:t>
            </w:r>
          </w:p>
        </w:tc>
        <w:tc>
          <w:tcPr>
            <w:tcW w:w="1046" w:type="dxa"/>
          </w:tcPr>
          <w:p w14:paraId="2F2B8D26" w14:textId="7D15D64A" w:rsidR="00211925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34D2B895" w14:textId="77777777" w:rsidR="00211925" w:rsidRDefault="00211925" w:rsidP="001F57AB">
            <w:r>
              <w:t>TC05.1</w:t>
            </w:r>
          </w:p>
        </w:tc>
        <w:tc>
          <w:tcPr>
            <w:tcW w:w="2037" w:type="dxa"/>
          </w:tcPr>
          <w:p w14:paraId="12FFF470" w14:textId="77777777" w:rsidR="00211925" w:rsidRDefault="00211925" w:rsidP="001F57AB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00512B08" w14:textId="77777777" w:rsidR="00211925" w:rsidRDefault="00211925" w:rsidP="001F57AB">
            <w:r>
              <w:t>Circuit is verwijderd</w:t>
            </w:r>
          </w:p>
        </w:tc>
      </w:tr>
      <w:tr w:rsidR="00211925" w14:paraId="35073FB3" w14:textId="77777777" w:rsidTr="001F57AB">
        <w:tc>
          <w:tcPr>
            <w:tcW w:w="1162" w:type="dxa"/>
          </w:tcPr>
          <w:p w14:paraId="417DCA00" w14:textId="77777777" w:rsidR="00211925" w:rsidRDefault="00211925" w:rsidP="001F57AB">
            <w:r>
              <w:t>TC06.2</w:t>
            </w:r>
          </w:p>
        </w:tc>
        <w:tc>
          <w:tcPr>
            <w:tcW w:w="1046" w:type="dxa"/>
          </w:tcPr>
          <w:p w14:paraId="11BB2836" w14:textId="3AAC1873" w:rsidR="00211925" w:rsidRDefault="00B17E83" w:rsidP="001F57AB">
            <w:r>
              <w:t>Annuleer actie</w:t>
            </w:r>
          </w:p>
        </w:tc>
        <w:tc>
          <w:tcPr>
            <w:tcW w:w="1756" w:type="dxa"/>
          </w:tcPr>
          <w:p w14:paraId="54025AA9" w14:textId="77777777" w:rsidR="00211925" w:rsidRDefault="00211925" w:rsidP="001F57AB">
            <w:r>
              <w:t>TC05.1</w:t>
            </w:r>
          </w:p>
        </w:tc>
        <w:tc>
          <w:tcPr>
            <w:tcW w:w="2037" w:type="dxa"/>
          </w:tcPr>
          <w:p w14:paraId="795CE453" w14:textId="77777777" w:rsidR="00211925" w:rsidRDefault="00211925" w:rsidP="001F57AB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annuleer</w:t>
            </w:r>
          </w:p>
        </w:tc>
        <w:tc>
          <w:tcPr>
            <w:tcW w:w="2641" w:type="dxa"/>
          </w:tcPr>
          <w:p w14:paraId="7BB049AC" w14:textId="77777777" w:rsidR="00211925" w:rsidRDefault="00211925" w:rsidP="001F57AB">
            <w:r>
              <w:t>Circuit is niet verwijderd</w:t>
            </w:r>
          </w:p>
        </w:tc>
      </w:tr>
      <w:tr w:rsidR="00211925" w14:paraId="3B7F3708" w14:textId="77777777" w:rsidTr="001F57AB">
        <w:tc>
          <w:tcPr>
            <w:tcW w:w="1162" w:type="dxa"/>
          </w:tcPr>
          <w:p w14:paraId="72238560" w14:textId="77777777" w:rsidR="00211925" w:rsidRDefault="00211925" w:rsidP="001F57AB">
            <w:r>
              <w:t>TC06.3</w:t>
            </w:r>
          </w:p>
        </w:tc>
        <w:tc>
          <w:tcPr>
            <w:tcW w:w="1046" w:type="dxa"/>
          </w:tcPr>
          <w:p w14:paraId="57C09B6D" w14:textId="5F6CFF5F" w:rsidR="00211925" w:rsidRDefault="00B17E83" w:rsidP="001F57AB">
            <w:r>
              <w:t>Nog gegevens gekoppeld</w:t>
            </w:r>
          </w:p>
        </w:tc>
        <w:tc>
          <w:tcPr>
            <w:tcW w:w="1756" w:type="dxa"/>
          </w:tcPr>
          <w:p w14:paraId="13177FA3" w14:textId="77777777" w:rsidR="00211925" w:rsidRDefault="00211925" w:rsidP="001F57AB">
            <w:r>
              <w:t>TC05.1 en TC07.1</w:t>
            </w:r>
          </w:p>
        </w:tc>
        <w:tc>
          <w:tcPr>
            <w:tcW w:w="2037" w:type="dxa"/>
          </w:tcPr>
          <w:p w14:paraId="07885E4B" w14:textId="77777777" w:rsidR="00211925" w:rsidRDefault="00211925" w:rsidP="001F57AB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t xml:space="preserve"> en bevestig</w:t>
            </w:r>
          </w:p>
        </w:tc>
        <w:tc>
          <w:tcPr>
            <w:tcW w:w="2641" w:type="dxa"/>
          </w:tcPr>
          <w:p w14:paraId="15962111" w14:textId="77777777" w:rsidR="00211925" w:rsidRDefault="00211925" w:rsidP="001F57AB">
            <w:r>
              <w:t>Circuit is niet verwijderd, foutmelding: Circuit komt voor in seizoenen</w:t>
            </w:r>
          </w:p>
        </w:tc>
      </w:tr>
    </w:tbl>
    <w:p w14:paraId="3529D50F" w14:textId="20DF8262" w:rsidR="00572341" w:rsidRDefault="00572341" w:rsidP="00C97416"/>
    <w:tbl>
      <w:tblPr>
        <w:tblStyle w:val="MediumList2-Accent1"/>
        <w:tblW w:w="4236" w:type="pct"/>
        <w:tblInd w:w="-20" w:type="dxa"/>
        <w:tblLook w:val="04A0" w:firstRow="1" w:lastRow="0" w:firstColumn="1" w:lastColumn="0" w:noHBand="0" w:noVBand="1"/>
      </w:tblPr>
      <w:tblGrid>
        <w:gridCol w:w="1421"/>
        <w:gridCol w:w="1474"/>
        <w:gridCol w:w="1473"/>
        <w:gridCol w:w="1476"/>
        <w:gridCol w:w="1476"/>
      </w:tblGrid>
      <w:tr w:rsidR="00211925" w14:paraId="67BCFD87" w14:textId="68E49164" w:rsidTr="00211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1" w:type="pct"/>
            <w:noWrap/>
          </w:tcPr>
          <w:p w14:paraId="151E99B8" w14:textId="77777777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07" w:type="pct"/>
          </w:tcPr>
          <w:p w14:paraId="51FBDEC4" w14:textId="5AB089A7" w:rsidR="00211925" w:rsidRDefault="00211925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-B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03</w:t>
            </w:r>
          </w:p>
        </w:tc>
        <w:tc>
          <w:tcPr>
            <w:tcW w:w="1006" w:type="pct"/>
          </w:tcPr>
          <w:p w14:paraId="469DE483" w14:textId="3BB01DEB" w:rsidR="00211925" w:rsidRDefault="00211925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B-B03.1</w:t>
            </w:r>
          </w:p>
        </w:tc>
        <w:tc>
          <w:tcPr>
            <w:tcW w:w="1008" w:type="pct"/>
          </w:tcPr>
          <w:p w14:paraId="3254513A" w14:textId="419DC2BB" w:rsidR="00211925" w:rsidRDefault="00211925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</w:t>
            </w:r>
            <w:r w:rsidR="00157E5A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03.2</w:t>
            </w:r>
          </w:p>
        </w:tc>
        <w:tc>
          <w:tcPr>
            <w:tcW w:w="1008" w:type="pct"/>
          </w:tcPr>
          <w:p w14:paraId="23AA9993" w14:textId="5C444B76" w:rsidR="00211925" w:rsidRDefault="00211925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</w:t>
            </w:r>
            <w:r w:rsidR="00157E5A">
              <w:rPr>
                <w:color w:val="auto"/>
                <w:sz w:val="22"/>
                <w:szCs w:val="22"/>
              </w:rPr>
              <w:t>B</w:t>
            </w:r>
            <w:r>
              <w:rPr>
                <w:color w:val="auto"/>
                <w:sz w:val="22"/>
                <w:szCs w:val="22"/>
              </w:rPr>
              <w:t>03.3</w:t>
            </w:r>
          </w:p>
        </w:tc>
      </w:tr>
      <w:tr w:rsidR="00211925" w14:paraId="0CB02DB3" w14:textId="62D2539F" w:rsidTr="0021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58570D9E" w14:textId="303EADBB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TC05.1</w:t>
            </w:r>
          </w:p>
        </w:tc>
        <w:tc>
          <w:tcPr>
            <w:tcW w:w="1007" w:type="pct"/>
          </w:tcPr>
          <w:p w14:paraId="1EB23D9E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6" w:type="pct"/>
          </w:tcPr>
          <w:p w14:paraId="36F29A5C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14188B99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39DEF5F2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11925" w14:paraId="05DFF79C" w14:textId="398E1011" w:rsidTr="0021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5DD5D995" w14:textId="40E779D0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TC05.2</w:t>
            </w:r>
          </w:p>
        </w:tc>
        <w:tc>
          <w:tcPr>
            <w:tcW w:w="1007" w:type="pct"/>
          </w:tcPr>
          <w:p w14:paraId="700913C0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6" w:type="pct"/>
          </w:tcPr>
          <w:p w14:paraId="274798CC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8" w:type="pct"/>
          </w:tcPr>
          <w:p w14:paraId="00BDA141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1A0B3D23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11925" w14:paraId="4A64C89E" w14:textId="3C351CD7" w:rsidTr="0021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7C2AC99A" w14:textId="24528E70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TC05.3</w:t>
            </w:r>
          </w:p>
        </w:tc>
        <w:tc>
          <w:tcPr>
            <w:tcW w:w="1007" w:type="pct"/>
          </w:tcPr>
          <w:p w14:paraId="10850B8C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6" w:type="pct"/>
          </w:tcPr>
          <w:p w14:paraId="5B18B1FB" w14:textId="094F2451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5D70C5E5" w14:textId="3C30DF23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8" w:type="pct"/>
          </w:tcPr>
          <w:p w14:paraId="5CA035A0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11925" w14:paraId="0F3FD0B3" w14:textId="09362CF2" w:rsidTr="0021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17713ADB" w14:textId="3F8ADEE9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TC06.1</w:t>
            </w:r>
          </w:p>
        </w:tc>
        <w:tc>
          <w:tcPr>
            <w:tcW w:w="1007" w:type="pct"/>
          </w:tcPr>
          <w:p w14:paraId="6DEB94C9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6" w:type="pct"/>
          </w:tcPr>
          <w:p w14:paraId="01B7C9D3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02C65F39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7E66F004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11925" w14:paraId="23FDCE83" w14:textId="4E12BAD2" w:rsidTr="00211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1E3615FA" w14:textId="2062D2FF" w:rsidR="00211925" w:rsidRDefault="00211925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TC06.2</w:t>
            </w:r>
          </w:p>
        </w:tc>
        <w:tc>
          <w:tcPr>
            <w:tcW w:w="1007" w:type="pct"/>
          </w:tcPr>
          <w:p w14:paraId="1BF5D775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06" w:type="pct"/>
          </w:tcPr>
          <w:p w14:paraId="41575748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4EBC2C56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08" w:type="pct"/>
          </w:tcPr>
          <w:p w14:paraId="3F95DD63" w14:textId="77777777" w:rsidR="00211925" w:rsidRDefault="00211925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11925" w14:paraId="06B078C4" w14:textId="735AE34C" w:rsidTr="00211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noWrap/>
          </w:tcPr>
          <w:p w14:paraId="5AE84750" w14:textId="07338216" w:rsidR="00211925" w:rsidRDefault="00211925" w:rsidP="001F57AB">
            <w:pPr>
              <w:rPr>
                <w:color w:val="auto"/>
              </w:rPr>
            </w:pPr>
            <w:r>
              <w:rPr>
                <w:color w:val="auto"/>
              </w:rPr>
              <w:t>TC06.3</w:t>
            </w:r>
          </w:p>
        </w:tc>
        <w:tc>
          <w:tcPr>
            <w:tcW w:w="1007" w:type="pct"/>
          </w:tcPr>
          <w:p w14:paraId="1C04AC18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006" w:type="pct"/>
          </w:tcPr>
          <w:p w14:paraId="7A4ADB00" w14:textId="77777777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008" w:type="pct"/>
          </w:tcPr>
          <w:p w14:paraId="24C07761" w14:textId="799DBC82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008" w:type="pct"/>
          </w:tcPr>
          <w:p w14:paraId="00CECDA1" w14:textId="3355AD21" w:rsidR="00211925" w:rsidRDefault="00211925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3999AC97" w14:textId="070E7D0C" w:rsidR="00157E5A" w:rsidRDefault="00157E5A" w:rsidP="00C97416"/>
    <w:p w14:paraId="51DFF81F" w14:textId="77777777" w:rsidR="00157E5A" w:rsidRDefault="00157E5A">
      <w:r>
        <w:br w:type="page"/>
      </w:r>
    </w:p>
    <w:p w14:paraId="1270A8F5" w14:textId="19EF670A" w:rsidR="00572341" w:rsidRDefault="00157E5A" w:rsidP="00C97416">
      <w:r>
        <w:lastRenderedPageBreak/>
        <w:t>FR-B04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67"/>
        <w:gridCol w:w="1955"/>
        <w:gridCol w:w="2380"/>
      </w:tblGrid>
      <w:tr w:rsidR="00157E5A" w14:paraId="4F93048C" w14:textId="77777777" w:rsidTr="001F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7F782DB8" w14:textId="77777777" w:rsidR="00157E5A" w:rsidRDefault="00157E5A" w:rsidP="001F57AB">
            <w:r>
              <w:t>Testcase</w:t>
            </w:r>
          </w:p>
        </w:tc>
        <w:tc>
          <w:tcPr>
            <w:tcW w:w="1046" w:type="dxa"/>
          </w:tcPr>
          <w:p w14:paraId="407EF423" w14:textId="65DB4256" w:rsidR="00157E5A" w:rsidRDefault="00B17E83" w:rsidP="001F57AB">
            <w:r>
              <w:t>Omschrijving</w:t>
            </w:r>
          </w:p>
        </w:tc>
        <w:tc>
          <w:tcPr>
            <w:tcW w:w="1756" w:type="dxa"/>
          </w:tcPr>
          <w:p w14:paraId="6168CC23" w14:textId="26D5598F" w:rsidR="00157E5A" w:rsidRDefault="00B17E83" w:rsidP="001F57AB">
            <w:r>
              <w:t>Preconditie</w:t>
            </w:r>
          </w:p>
        </w:tc>
        <w:tc>
          <w:tcPr>
            <w:tcW w:w="2037" w:type="dxa"/>
          </w:tcPr>
          <w:p w14:paraId="0C6C4A5D" w14:textId="77777777" w:rsidR="00157E5A" w:rsidRDefault="00157E5A" w:rsidP="001F57AB">
            <w:r>
              <w:t>Invoer</w:t>
            </w:r>
          </w:p>
        </w:tc>
        <w:tc>
          <w:tcPr>
            <w:tcW w:w="2641" w:type="dxa"/>
          </w:tcPr>
          <w:p w14:paraId="316D77A0" w14:textId="77777777" w:rsidR="00157E5A" w:rsidRDefault="00157E5A" w:rsidP="001F57AB">
            <w:r>
              <w:t>Verwachte uitvoer</w:t>
            </w:r>
          </w:p>
        </w:tc>
      </w:tr>
      <w:tr w:rsidR="00157E5A" w14:paraId="21AD42CA" w14:textId="77777777" w:rsidTr="001F57AB">
        <w:tc>
          <w:tcPr>
            <w:tcW w:w="1162" w:type="dxa"/>
          </w:tcPr>
          <w:p w14:paraId="56225D61" w14:textId="77777777" w:rsidR="00157E5A" w:rsidRDefault="00157E5A" w:rsidP="001F57AB">
            <w:r>
              <w:t>TC07.1</w:t>
            </w:r>
          </w:p>
        </w:tc>
        <w:tc>
          <w:tcPr>
            <w:tcW w:w="1046" w:type="dxa"/>
          </w:tcPr>
          <w:p w14:paraId="7F652900" w14:textId="30C6A2EE" w:rsidR="009019A5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66E2F23D" w14:textId="77777777" w:rsidR="00157E5A" w:rsidRDefault="00157E5A" w:rsidP="001F57AB">
            <w:r>
              <w:t>TC03.1 en TC05.1</w:t>
            </w:r>
          </w:p>
        </w:tc>
        <w:tc>
          <w:tcPr>
            <w:tcW w:w="2037" w:type="dxa"/>
          </w:tcPr>
          <w:p w14:paraId="2B73F723" w14:textId="77777777" w:rsidR="00157E5A" w:rsidRDefault="00157E5A" w:rsidP="001F57AB">
            <w:r>
              <w:t xml:space="preserve">Selecteer: Spa </w:t>
            </w:r>
            <w:proofErr w:type="spellStart"/>
            <w:r>
              <w:t>Francorchamps</w:t>
            </w:r>
            <w:proofErr w:type="spellEnd"/>
            <w:r>
              <w:br/>
              <w:t>Datum: 10-12-2010</w:t>
            </w:r>
            <w:r>
              <w:br/>
              <w:t xml:space="preserve">Naam: Grand prix van </w:t>
            </w:r>
            <w:proofErr w:type="spellStart"/>
            <w:r>
              <w:t>Belgie</w:t>
            </w:r>
            <w:proofErr w:type="spellEnd"/>
          </w:p>
        </w:tc>
        <w:tc>
          <w:tcPr>
            <w:tcW w:w="2641" w:type="dxa"/>
          </w:tcPr>
          <w:p w14:paraId="1ADCBF8D" w14:textId="0E3230FD" w:rsidR="00157E5A" w:rsidRDefault="00DA209B" w:rsidP="001F57AB">
            <w:r>
              <w:t>Race</w:t>
            </w:r>
            <w:r w:rsidR="00157E5A">
              <w:t xml:space="preserve"> is gekoppeld aan het seizoen</w:t>
            </w:r>
          </w:p>
        </w:tc>
      </w:tr>
      <w:tr w:rsidR="00157E5A" w14:paraId="6EFCFF95" w14:textId="77777777" w:rsidTr="001F57AB">
        <w:tc>
          <w:tcPr>
            <w:tcW w:w="1162" w:type="dxa"/>
          </w:tcPr>
          <w:p w14:paraId="0EE80C90" w14:textId="77777777" w:rsidR="00157E5A" w:rsidRDefault="00157E5A" w:rsidP="001F57AB">
            <w:r>
              <w:t>TC07.2</w:t>
            </w:r>
          </w:p>
        </w:tc>
        <w:tc>
          <w:tcPr>
            <w:tcW w:w="1046" w:type="dxa"/>
          </w:tcPr>
          <w:p w14:paraId="189381DF" w14:textId="75A9E6F9" w:rsidR="009019A5" w:rsidRDefault="00B17E83" w:rsidP="001F57AB">
            <w:r>
              <w:t>Missende gegevens</w:t>
            </w:r>
          </w:p>
          <w:p w14:paraId="7736A73B" w14:textId="1962E65C" w:rsidR="009019A5" w:rsidRDefault="009019A5" w:rsidP="001F57AB"/>
        </w:tc>
        <w:tc>
          <w:tcPr>
            <w:tcW w:w="1756" w:type="dxa"/>
          </w:tcPr>
          <w:p w14:paraId="06BA881C" w14:textId="77777777" w:rsidR="00157E5A" w:rsidRDefault="00157E5A" w:rsidP="001F57AB">
            <w:r>
              <w:t>TC07.1</w:t>
            </w:r>
          </w:p>
        </w:tc>
        <w:tc>
          <w:tcPr>
            <w:tcW w:w="2037" w:type="dxa"/>
          </w:tcPr>
          <w:p w14:paraId="3D044F72" w14:textId="77777777" w:rsidR="00157E5A" w:rsidRDefault="00157E5A" w:rsidP="001F57AB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10-12-2010</w:t>
            </w:r>
            <w:r>
              <w:br/>
              <w:t xml:space="preserve">Naam: Grand prix van </w:t>
            </w:r>
            <w:proofErr w:type="spellStart"/>
            <w:r>
              <w:t>Belgie</w:t>
            </w:r>
            <w:proofErr w:type="spellEnd"/>
          </w:p>
        </w:tc>
        <w:tc>
          <w:tcPr>
            <w:tcW w:w="2641" w:type="dxa"/>
          </w:tcPr>
          <w:p w14:paraId="6968A7DF" w14:textId="1A556925" w:rsidR="00157E5A" w:rsidRDefault="00DA209B" w:rsidP="001F57AB">
            <w:r>
              <w:t>Race</w:t>
            </w:r>
            <w:r w:rsidR="00157E5A">
              <w:t xml:space="preserve"> is niet gekoppeld, foutmelding: </w:t>
            </w:r>
            <w:r>
              <w:t>Race</w:t>
            </w:r>
            <w:r w:rsidR="00157E5A">
              <w:t xml:space="preserve"> al gekoppeld aan seizoen</w:t>
            </w:r>
          </w:p>
        </w:tc>
      </w:tr>
      <w:tr w:rsidR="00157E5A" w14:paraId="53FB852C" w14:textId="77777777" w:rsidTr="001F57AB">
        <w:tc>
          <w:tcPr>
            <w:tcW w:w="1162" w:type="dxa"/>
          </w:tcPr>
          <w:p w14:paraId="7AE5F4B5" w14:textId="77777777" w:rsidR="00157E5A" w:rsidRDefault="00157E5A" w:rsidP="001F57AB">
            <w:r>
              <w:t>TC07.3</w:t>
            </w:r>
          </w:p>
        </w:tc>
        <w:tc>
          <w:tcPr>
            <w:tcW w:w="1046" w:type="dxa"/>
          </w:tcPr>
          <w:p w14:paraId="62E9AE13" w14:textId="7E6BADD2" w:rsidR="009019A5" w:rsidRDefault="00B17E83" w:rsidP="001F57AB">
            <w:r>
              <w:t>Twee races op zelfde circuit</w:t>
            </w:r>
          </w:p>
        </w:tc>
        <w:tc>
          <w:tcPr>
            <w:tcW w:w="1756" w:type="dxa"/>
          </w:tcPr>
          <w:p w14:paraId="39C80584" w14:textId="77777777" w:rsidR="00157E5A" w:rsidRDefault="00157E5A" w:rsidP="001F57AB">
            <w:r>
              <w:t>TC07.1</w:t>
            </w:r>
          </w:p>
        </w:tc>
        <w:tc>
          <w:tcPr>
            <w:tcW w:w="2037" w:type="dxa"/>
          </w:tcPr>
          <w:p w14:paraId="49886109" w14:textId="77777777" w:rsidR="00157E5A" w:rsidRDefault="00157E5A" w:rsidP="001F57AB">
            <w:r>
              <w:t xml:space="preserve">Selecteer: Spa </w:t>
            </w:r>
            <w:proofErr w:type="spellStart"/>
            <w:r>
              <w:t>Francorschamps</w:t>
            </w:r>
            <w:proofErr w:type="spellEnd"/>
            <w:r>
              <w:br/>
              <w:t>Datum: 5-9-2010</w:t>
            </w:r>
            <w:r>
              <w:br/>
              <w:t>Naam: Grand prix van Spa</w:t>
            </w:r>
          </w:p>
        </w:tc>
        <w:tc>
          <w:tcPr>
            <w:tcW w:w="2641" w:type="dxa"/>
          </w:tcPr>
          <w:p w14:paraId="0FFF6612" w14:textId="1A15796A" w:rsidR="00157E5A" w:rsidRDefault="00DA209B" w:rsidP="001F57AB">
            <w:r>
              <w:t>Race</w:t>
            </w:r>
            <w:r w:rsidR="00157E5A">
              <w:t xml:space="preserve"> is gekoppeld aan het seizoen</w:t>
            </w:r>
          </w:p>
        </w:tc>
      </w:tr>
      <w:tr w:rsidR="009019A5" w:rsidRPr="009019A5" w14:paraId="2BFFE3F3" w14:textId="77777777" w:rsidTr="001F57AB">
        <w:tc>
          <w:tcPr>
            <w:tcW w:w="1162" w:type="dxa"/>
          </w:tcPr>
          <w:p w14:paraId="7F135B61" w14:textId="01E13E05" w:rsidR="009019A5" w:rsidRDefault="009019A5" w:rsidP="001F57AB">
            <w:r>
              <w:t>TC08.1</w:t>
            </w:r>
          </w:p>
        </w:tc>
        <w:tc>
          <w:tcPr>
            <w:tcW w:w="1046" w:type="dxa"/>
          </w:tcPr>
          <w:p w14:paraId="24A5918D" w14:textId="61F9910F" w:rsidR="009019A5" w:rsidRDefault="00B17E83" w:rsidP="001F57AB">
            <w:r>
              <w:t>Happy flow</w:t>
            </w:r>
          </w:p>
        </w:tc>
        <w:tc>
          <w:tcPr>
            <w:tcW w:w="1756" w:type="dxa"/>
          </w:tcPr>
          <w:p w14:paraId="7ECD84B1" w14:textId="76C85099" w:rsidR="009019A5" w:rsidRDefault="009019A5" w:rsidP="001F57AB">
            <w:r>
              <w:t>TC07.1</w:t>
            </w:r>
          </w:p>
        </w:tc>
        <w:tc>
          <w:tcPr>
            <w:tcW w:w="2037" w:type="dxa"/>
          </w:tcPr>
          <w:p w14:paraId="3B8A2036" w14:textId="77777777" w:rsidR="009019A5" w:rsidRDefault="009019A5" w:rsidP="001F57AB">
            <w:r w:rsidRPr="009019A5">
              <w:t xml:space="preserve">Selecteer: Grand prix van </w:t>
            </w:r>
            <w:proofErr w:type="spellStart"/>
            <w:r w:rsidRPr="009019A5">
              <w:t>Belgie</w:t>
            </w:r>
            <w:proofErr w:type="spellEnd"/>
            <w:r w:rsidRPr="009019A5">
              <w:t xml:space="preserve"> in</w:t>
            </w:r>
            <w:r>
              <w:t xml:space="preserve"> seizoen 2010</w:t>
            </w:r>
          </w:p>
          <w:p w14:paraId="2D687C87" w14:textId="444FC458" w:rsidR="009019A5" w:rsidRPr="009019A5" w:rsidRDefault="009019A5" w:rsidP="001F57AB">
            <w:r>
              <w:t>Bevestig het verwijderen</w:t>
            </w:r>
          </w:p>
        </w:tc>
        <w:tc>
          <w:tcPr>
            <w:tcW w:w="2641" w:type="dxa"/>
          </w:tcPr>
          <w:p w14:paraId="1C7E1532" w14:textId="6D13ED36" w:rsidR="009019A5" w:rsidRPr="009019A5" w:rsidRDefault="009019A5" w:rsidP="001F57AB">
            <w:r>
              <w:t>De race is verwijderd</w:t>
            </w:r>
          </w:p>
        </w:tc>
      </w:tr>
      <w:tr w:rsidR="00DA209B" w:rsidRPr="009019A5" w14:paraId="6ED72294" w14:textId="77777777" w:rsidTr="001F57AB">
        <w:tc>
          <w:tcPr>
            <w:tcW w:w="1162" w:type="dxa"/>
          </w:tcPr>
          <w:p w14:paraId="60D537D3" w14:textId="69C2E1B3" w:rsidR="00DA209B" w:rsidRPr="009019A5" w:rsidRDefault="00DA209B" w:rsidP="00DA209B">
            <w:r>
              <w:t>TC08.2</w:t>
            </w:r>
          </w:p>
        </w:tc>
        <w:tc>
          <w:tcPr>
            <w:tcW w:w="1046" w:type="dxa"/>
          </w:tcPr>
          <w:p w14:paraId="6ECB76C9" w14:textId="130DAC3D" w:rsidR="00DA209B" w:rsidRPr="009019A5" w:rsidRDefault="00B17E83" w:rsidP="00DA209B">
            <w:r>
              <w:t>Annuleer actie</w:t>
            </w:r>
          </w:p>
        </w:tc>
        <w:tc>
          <w:tcPr>
            <w:tcW w:w="1756" w:type="dxa"/>
          </w:tcPr>
          <w:p w14:paraId="0E98F4C2" w14:textId="7BC2AF69" w:rsidR="00DA209B" w:rsidRPr="009019A5" w:rsidRDefault="00DA209B" w:rsidP="00DA209B">
            <w:r>
              <w:t>TC07.1</w:t>
            </w:r>
          </w:p>
        </w:tc>
        <w:tc>
          <w:tcPr>
            <w:tcW w:w="2037" w:type="dxa"/>
          </w:tcPr>
          <w:p w14:paraId="41E232E3" w14:textId="77777777" w:rsidR="00DA209B" w:rsidRDefault="00DA209B" w:rsidP="00DA209B">
            <w:r w:rsidRPr="009019A5">
              <w:t xml:space="preserve">Selecteer: Grand prix van </w:t>
            </w:r>
            <w:proofErr w:type="spellStart"/>
            <w:r w:rsidRPr="009019A5">
              <w:t>Belgie</w:t>
            </w:r>
            <w:proofErr w:type="spellEnd"/>
            <w:r w:rsidRPr="009019A5">
              <w:t xml:space="preserve"> in</w:t>
            </w:r>
            <w:r>
              <w:t xml:space="preserve"> seizoen 2010</w:t>
            </w:r>
          </w:p>
          <w:p w14:paraId="1CF27425" w14:textId="067F4018" w:rsidR="00DA209B" w:rsidRPr="009019A5" w:rsidRDefault="00DA209B" w:rsidP="00DA209B">
            <w:r>
              <w:t>Annuleer het verwijderen</w:t>
            </w:r>
          </w:p>
        </w:tc>
        <w:tc>
          <w:tcPr>
            <w:tcW w:w="2641" w:type="dxa"/>
          </w:tcPr>
          <w:p w14:paraId="1C5E75BA" w14:textId="1FC9CE0D" w:rsidR="00DA209B" w:rsidRPr="009019A5" w:rsidRDefault="00DA209B" w:rsidP="00DA209B">
            <w:r>
              <w:t>De race is niet verwijderd</w:t>
            </w:r>
          </w:p>
        </w:tc>
      </w:tr>
      <w:tr w:rsidR="009019A5" w:rsidRPr="009019A5" w14:paraId="2DEBF1E9" w14:textId="77777777" w:rsidTr="001F57AB">
        <w:tc>
          <w:tcPr>
            <w:tcW w:w="1162" w:type="dxa"/>
          </w:tcPr>
          <w:p w14:paraId="783A0A32" w14:textId="2E043E03" w:rsidR="009019A5" w:rsidRPr="009019A5" w:rsidRDefault="00DA209B" w:rsidP="001F57AB">
            <w:r>
              <w:t>TC08.3</w:t>
            </w:r>
          </w:p>
        </w:tc>
        <w:tc>
          <w:tcPr>
            <w:tcW w:w="1046" w:type="dxa"/>
          </w:tcPr>
          <w:p w14:paraId="65A61DF7" w14:textId="26600597" w:rsidR="00221A97" w:rsidRPr="009019A5" w:rsidRDefault="00B17E83" w:rsidP="001F57AB">
            <w:r>
              <w:t>Nog resultaten gekoppeld</w:t>
            </w:r>
          </w:p>
        </w:tc>
        <w:tc>
          <w:tcPr>
            <w:tcW w:w="1756" w:type="dxa"/>
          </w:tcPr>
          <w:p w14:paraId="30D88C09" w14:textId="363F6FB3" w:rsidR="009019A5" w:rsidRPr="009019A5" w:rsidRDefault="00DA209B" w:rsidP="001F57AB">
            <w:r>
              <w:t xml:space="preserve">TC07.1 en </w:t>
            </w:r>
            <w:r w:rsidR="003807C0">
              <w:t>TC19.1</w:t>
            </w:r>
          </w:p>
        </w:tc>
        <w:tc>
          <w:tcPr>
            <w:tcW w:w="2037" w:type="dxa"/>
          </w:tcPr>
          <w:p w14:paraId="3CB17261" w14:textId="77777777" w:rsidR="00DA209B" w:rsidRDefault="00DA209B" w:rsidP="00DA209B">
            <w:r w:rsidRPr="009019A5">
              <w:t xml:space="preserve">Selecteer: Grand prix van </w:t>
            </w:r>
            <w:proofErr w:type="spellStart"/>
            <w:r w:rsidRPr="009019A5">
              <w:t>Belgie</w:t>
            </w:r>
            <w:proofErr w:type="spellEnd"/>
            <w:r w:rsidRPr="009019A5">
              <w:t xml:space="preserve"> in</w:t>
            </w:r>
            <w:r>
              <w:t xml:space="preserve"> seizoen 2010</w:t>
            </w:r>
          </w:p>
          <w:p w14:paraId="7E81000B" w14:textId="7E7DD730" w:rsidR="009019A5" w:rsidRPr="009019A5" w:rsidRDefault="00DA209B" w:rsidP="00DA209B">
            <w:r>
              <w:t>Bevestig het verwijderen</w:t>
            </w:r>
          </w:p>
        </w:tc>
        <w:tc>
          <w:tcPr>
            <w:tcW w:w="2641" w:type="dxa"/>
          </w:tcPr>
          <w:p w14:paraId="35EBB0D7" w14:textId="3044E165" w:rsidR="009019A5" w:rsidRPr="009019A5" w:rsidRDefault="00DA209B" w:rsidP="001F57AB">
            <w:r>
              <w:t>De race is niet verwijderd. Foutmelding: De race heeft nog resultaten.</w:t>
            </w:r>
          </w:p>
        </w:tc>
      </w:tr>
    </w:tbl>
    <w:p w14:paraId="10509BDD" w14:textId="27593BB5" w:rsidR="00157E5A" w:rsidRDefault="00157E5A" w:rsidP="00C97416"/>
    <w:tbl>
      <w:tblPr>
        <w:tblStyle w:val="MediumList2-Accent1"/>
        <w:tblW w:w="4306" w:type="pct"/>
        <w:tblInd w:w="-20" w:type="dxa"/>
        <w:tblLook w:val="04A0" w:firstRow="1" w:lastRow="0" w:firstColumn="1" w:lastColumn="0" w:noHBand="0" w:noVBand="1"/>
      </w:tblPr>
      <w:tblGrid>
        <w:gridCol w:w="1019"/>
        <w:gridCol w:w="1045"/>
        <w:gridCol w:w="1043"/>
        <w:gridCol w:w="1082"/>
        <w:gridCol w:w="1074"/>
        <w:gridCol w:w="1089"/>
        <w:gridCol w:w="1089"/>
      </w:tblGrid>
      <w:tr w:rsidR="00221A97" w14:paraId="26EEC09B" w14:textId="71E69C41" w:rsidTr="0022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pct"/>
            <w:noWrap/>
          </w:tcPr>
          <w:p w14:paraId="325CFF78" w14:textId="77777777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702" w:type="pct"/>
          </w:tcPr>
          <w:p w14:paraId="34C17104" w14:textId="622816C5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FR-B04</w:t>
            </w:r>
          </w:p>
        </w:tc>
        <w:tc>
          <w:tcPr>
            <w:tcW w:w="701" w:type="pct"/>
          </w:tcPr>
          <w:p w14:paraId="7C1978CC" w14:textId="04DEBA9F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B-B04.1</w:t>
            </w:r>
          </w:p>
        </w:tc>
        <w:tc>
          <w:tcPr>
            <w:tcW w:w="727" w:type="pct"/>
          </w:tcPr>
          <w:p w14:paraId="783C1BD9" w14:textId="1582A1DB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B-B04.2</w:t>
            </w:r>
          </w:p>
        </w:tc>
        <w:tc>
          <w:tcPr>
            <w:tcW w:w="722" w:type="pct"/>
          </w:tcPr>
          <w:p w14:paraId="350549D8" w14:textId="4F881D02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B-B04.3</w:t>
            </w:r>
          </w:p>
        </w:tc>
        <w:tc>
          <w:tcPr>
            <w:tcW w:w="732" w:type="pct"/>
          </w:tcPr>
          <w:p w14:paraId="20D2CAC6" w14:textId="376D300A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B-B04.4</w:t>
            </w:r>
          </w:p>
        </w:tc>
        <w:tc>
          <w:tcPr>
            <w:tcW w:w="732" w:type="pct"/>
          </w:tcPr>
          <w:p w14:paraId="37056C84" w14:textId="4C756514" w:rsidR="00221A97" w:rsidRDefault="00221A97" w:rsidP="001F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B-B04.5</w:t>
            </w:r>
          </w:p>
        </w:tc>
      </w:tr>
      <w:tr w:rsidR="00221A97" w14:paraId="688FBBC1" w14:textId="6620C404" w:rsidTr="002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305FCBAF" w14:textId="234CD691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TC07.1</w:t>
            </w:r>
          </w:p>
        </w:tc>
        <w:tc>
          <w:tcPr>
            <w:tcW w:w="702" w:type="pct"/>
          </w:tcPr>
          <w:p w14:paraId="6615B617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69F76F10" w14:textId="5A558D81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27" w:type="pct"/>
          </w:tcPr>
          <w:p w14:paraId="546CA96E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67ACBB06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626AD458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120CB2E9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21A97" w14:paraId="37028416" w14:textId="0C3845E0" w:rsidTr="002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6D22CE80" w14:textId="2E23A6E0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TC07.2</w:t>
            </w:r>
          </w:p>
        </w:tc>
        <w:tc>
          <w:tcPr>
            <w:tcW w:w="702" w:type="pct"/>
          </w:tcPr>
          <w:p w14:paraId="6B58FA36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4F83D13E" w14:textId="1F2269E1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27" w:type="pct"/>
          </w:tcPr>
          <w:p w14:paraId="0EFF1975" w14:textId="06449251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22" w:type="pct"/>
          </w:tcPr>
          <w:p w14:paraId="6B80607D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2183CE10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65DD62D0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21A97" w14:paraId="6F0D1CCC" w14:textId="7924A77E" w:rsidTr="002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6921063" w14:textId="437F0EBD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TC07.3</w:t>
            </w:r>
          </w:p>
        </w:tc>
        <w:tc>
          <w:tcPr>
            <w:tcW w:w="702" w:type="pct"/>
          </w:tcPr>
          <w:p w14:paraId="5C8BA258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73DFF7E3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7235AB36" w14:textId="0FADDC09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0FF61841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01A59B7C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0E3A7620" w14:textId="1BDEF800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221A97" w14:paraId="166850E7" w14:textId="73D26C15" w:rsidTr="002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6516BE3C" w14:textId="55D161DC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TC08.1</w:t>
            </w:r>
          </w:p>
        </w:tc>
        <w:tc>
          <w:tcPr>
            <w:tcW w:w="702" w:type="pct"/>
          </w:tcPr>
          <w:p w14:paraId="348CF504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1EA05F8A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097DF6BF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406FA70C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4FA36A55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6A896640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21A97" w14:paraId="0528659D" w14:textId="34249292" w:rsidTr="00221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3AF463B8" w14:textId="1BAC2DF7" w:rsidR="00221A97" w:rsidRDefault="00221A97" w:rsidP="001F57A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TC08.2</w:t>
            </w:r>
          </w:p>
        </w:tc>
        <w:tc>
          <w:tcPr>
            <w:tcW w:w="702" w:type="pct"/>
          </w:tcPr>
          <w:p w14:paraId="4CA24D5B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097E68CA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5186C0DC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39A18998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033C7187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7A17C566" w14:textId="77777777" w:rsidR="00221A97" w:rsidRDefault="00221A97" w:rsidP="001F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21A97" w14:paraId="1A4BFEFD" w14:textId="7CFCDC80" w:rsidTr="00221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9CEDFE5" w14:textId="48A24852" w:rsidR="00221A97" w:rsidRDefault="00221A97" w:rsidP="001F57AB">
            <w:pPr>
              <w:rPr>
                <w:color w:val="auto"/>
              </w:rPr>
            </w:pPr>
            <w:r>
              <w:rPr>
                <w:color w:val="auto"/>
              </w:rPr>
              <w:t>TC08.3</w:t>
            </w:r>
          </w:p>
        </w:tc>
        <w:tc>
          <w:tcPr>
            <w:tcW w:w="702" w:type="pct"/>
          </w:tcPr>
          <w:p w14:paraId="1070464F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01" w:type="pct"/>
          </w:tcPr>
          <w:p w14:paraId="3E4610C0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7" w:type="pct"/>
          </w:tcPr>
          <w:p w14:paraId="20FD7D9A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2" w:type="pct"/>
          </w:tcPr>
          <w:p w14:paraId="37C84D58" w14:textId="6C4F2D4D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517B186E" w14:textId="3489D1F1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32" w:type="pct"/>
          </w:tcPr>
          <w:p w14:paraId="0BA423D9" w14:textId="77777777" w:rsidR="00221A97" w:rsidRDefault="00221A97" w:rsidP="001F5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2554696B" w14:textId="77777777" w:rsidR="00157E5A" w:rsidRDefault="00157E5A" w:rsidP="00C97416"/>
    <w:p w14:paraId="43D3DC77" w14:textId="77777777" w:rsidR="00B17E83" w:rsidRDefault="00B17E83"/>
    <w:p w14:paraId="394444F2" w14:textId="6C961820" w:rsidR="00157E5A" w:rsidRDefault="00B17E83">
      <w:r>
        <w:lastRenderedPageBreak/>
        <w:t>FR-B05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9"/>
        <w:gridCol w:w="1508"/>
        <w:gridCol w:w="1684"/>
        <w:gridCol w:w="1888"/>
        <w:gridCol w:w="2423"/>
      </w:tblGrid>
      <w:tr w:rsidR="00B17E83" w14:paraId="30317913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69A9FE3E" w14:textId="77777777" w:rsidR="00B17E83" w:rsidRDefault="00B17E83" w:rsidP="003807C0">
            <w:r>
              <w:t>Testcase</w:t>
            </w:r>
          </w:p>
        </w:tc>
        <w:tc>
          <w:tcPr>
            <w:tcW w:w="1046" w:type="dxa"/>
          </w:tcPr>
          <w:p w14:paraId="398B6FAF" w14:textId="77777777" w:rsidR="00B17E83" w:rsidRDefault="00B17E83" w:rsidP="003807C0">
            <w:r>
              <w:t>Omschrijving</w:t>
            </w:r>
          </w:p>
        </w:tc>
        <w:tc>
          <w:tcPr>
            <w:tcW w:w="1756" w:type="dxa"/>
          </w:tcPr>
          <w:p w14:paraId="35487147" w14:textId="77777777" w:rsidR="00B17E83" w:rsidRDefault="00B17E83" w:rsidP="003807C0">
            <w:r>
              <w:t>Preconditie</w:t>
            </w:r>
          </w:p>
        </w:tc>
        <w:tc>
          <w:tcPr>
            <w:tcW w:w="2037" w:type="dxa"/>
          </w:tcPr>
          <w:p w14:paraId="372E8F6E" w14:textId="77777777" w:rsidR="00B17E83" w:rsidRDefault="00B17E83" w:rsidP="003807C0">
            <w:r>
              <w:t>Invoer</w:t>
            </w:r>
          </w:p>
        </w:tc>
        <w:tc>
          <w:tcPr>
            <w:tcW w:w="2641" w:type="dxa"/>
          </w:tcPr>
          <w:p w14:paraId="10413240" w14:textId="77777777" w:rsidR="00B17E83" w:rsidRDefault="00B17E83" w:rsidP="003807C0">
            <w:r>
              <w:t>Verwachte uitvoer</w:t>
            </w:r>
          </w:p>
        </w:tc>
      </w:tr>
      <w:tr w:rsidR="00B17E83" w14:paraId="52206792" w14:textId="77777777" w:rsidTr="003807C0">
        <w:tc>
          <w:tcPr>
            <w:tcW w:w="1162" w:type="dxa"/>
          </w:tcPr>
          <w:p w14:paraId="74FE8DBD" w14:textId="0A3CFD0B" w:rsidR="00B17E83" w:rsidRDefault="00B17E83" w:rsidP="003807C0">
            <w:r>
              <w:t>TC09.1</w:t>
            </w:r>
          </w:p>
        </w:tc>
        <w:tc>
          <w:tcPr>
            <w:tcW w:w="1046" w:type="dxa"/>
          </w:tcPr>
          <w:p w14:paraId="64908292" w14:textId="1D944C13" w:rsidR="00B17E83" w:rsidRDefault="00B17E83" w:rsidP="003807C0">
            <w:r>
              <w:t>Happy flow</w:t>
            </w:r>
          </w:p>
        </w:tc>
        <w:tc>
          <w:tcPr>
            <w:tcW w:w="1756" w:type="dxa"/>
          </w:tcPr>
          <w:p w14:paraId="16EDFF12" w14:textId="77777777" w:rsidR="00B17E83" w:rsidRDefault="00B17E83" w:rsidP="003807C0">
            <w:r>
              <w:t>-</w:t>
            </w:r>
          </w:p>
        </w:tc>
        <w:tc>
          <w:tcPr>
            <w:tcW w:w="2037" w:type="dxa"/>
          </w:tcPr>
          <w:p w14:paraId="435F1BD2" w14:textId="77777777" w:rsidR="00B17E83" w:rsidRDefault="00B17E83" w:rsidP="003807C0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32BB2FAA" w14:textId="77777777" w:rsidR="00B17E83" w:rsidRDefault="00B17E83" w:rsidP="003807C0">
            <w:r>
              <w:t>Raceteam is toegevoegd</w:t>
            </w:r>
          </w:p>
        </w:tc>
      </w:tr>
      <w:tr w:rsidR="00B17E83" w14:paraId="7DE41F31" w14:textId="77777777" w:rsidTr="003807C0">
        <w:tc>
          <w:tcPr>
            <w:tcW w:w="1162" w:type="dxa"/>
          </w:tcPr>
          <w:p w14:paraId="40322B93" w14:textId="676FE883" w:rsidR="00B17E83" w:rsidRDefault="00B17E83" w:rsidP="003807C0">
            <w:r>
              <w:t>TC09.2</w:t>
            </w:r>
          </w:p>
        </w:tc>
        <w:tc>
          <w:tcPr>
            <w:tcW w:w="1046" w:type="dxa"/>
          </w:tcPr>
          <w:p w14:paraId="5FBE7094" w14:textId="66B2B69E" w:rsidR="00B17E83" w:rsidRDefault="00B17E83" w:rsidP="003807C0">
            <w:r>
              <w:t>Missende gegevens</w:t>
            </w:r>
          </w:p>
        </w:tc>
        <w:tc>
          <w:tcPr>
            <w:tcW w:w="1756" w:type="dxa"/>
          </w:tcPr>
          <w:p w14:paraId="27F1D73A" w14:textId="77777777" w:rsidR="00B17E83" w:rsidRDefault="00B17E83" w:rsidP="003807C0">
            <w:r>
              <w:t>-</w:t>
            </w:r>
          </w:p>
        </w:tc>
        <w:tc>
          <w:tcPr>
            <w:tcW w:w="2037" w:type="dxa"/>
          </w:tcPr>
          <w:p w14:paraId="03DA9069" w14:textId="77777777" w:rsidR="00B17E83" w:rsidRDefault="00B17E83" w:rsidP="003807C0">
            <w:r>
              <w:t>Naam: “”</w:t>
            </w:r>
            <w:r>
              <w:br/>
              <w:t>Land: Oostenrijk</w:t>
            </w:r>
            <w:r>
              <w:br/>
            </w:r>
          </w:p>
        </w:tc>
        <w:tc>
          <w:tcPr>
            <w:tcW w:w="2641" w:type="dxa"/>
          </w:tcPr>
          <w:p w14:paraId="72E2B26E" w14:textId="77777777" w:rsidR="00B17E83" w:rsidRDefault="00B17E83" w:rsidP="003807C0">
            <w:r>
              <w:t>Raceteam is niet toegevoegd, foutmelding: niet alle gegevens ingevuld</w:t>
            </w:r>
          </w:p>
        </w:tc>
      </w:tr>
      <w:tr w:rsidR="00B17E83" w14:paraId="02D2712B" w14:textId="77777777" w:rsidTr="003807C0">
        <w:tc>
          <w:tcPr>
            <w:tcW w:w="1162" w:type="dxa"/>
          </w:tcPr>
          <w:p w14:paraId="338D971C" w14:textId="3639FA29" w:rsidR="00B17E83" w:rsidRDefault="00B17E83" w:rsidP="003807C0">
            <w:r>
              <w:t>TC09.3</w:t>
            </w:r>
          </w:p>
        </w:tc>
        <w:tc>
          <w:tcPr>
            <w:tcW w:w="1046" w:type="dxa"/>
          </w:tcPr>
          <w:p w14:paraId="59EACDD5" w14:textId="302223A5" w:rsidR="00B17E83" w:rsidRDefault="00B17E83" w:rsidP="003807C0">
            <w:r>
              <w:t>Dubbel raceteam</w:t>
            </w:r>
          </w:p>
        </w:tc>
        <w:tc>
          <w:tcPr>
            <w:tcW w:w="1756" w:type="dxa"/>
          </w:tcPr>
          <w:p w14:paraId="1FE75B38" w14:textId="2AC137EC" w:rsidR="00B17E83" w:rsidRDefault="00B17E83" w:rsidP="003807C0">
            <w:r>
              <w:t>TC0</w:t>
            </w:r>
            <w:r w:rsidR="003807C0">
              <w:t>9.1</w:t>
            </w:r>
          </w:p>
        </w:tc>
        <w:tc>
          <w:tcPr>
            <w:tcW w:w="2037" w:type="dxa"/>
          </w:tcPr>
          <w:p w14:paraId="09A329F8" w14:textId="77777777" w:rsidR="00B17E83" w:rsidRDefault="00B17E83" w:rsidP="003807C0">
            <w:r>
              <w:t>Naam: Red Bull</w:t>
            </w:r>
            <w:r>
              <w:br/>
              <w:t>Land: Oostenrijk</w:t>
            </w:r>
          </w:p>
        </w:tc>
        <w:tc>
          <w:tcPr>
            <w:tcW w:w="2641" w:type="dxa"/>
          </w:tcPr>
          <w:p w14:paraId="538DD287" w14:textId="77777777" w:rsidR="00B17E83" w:rsidRDefault="00B17E83" w:rsidP="003807C0">
            <w:r>
              <w:t>Raceteam is niet toegevoegd, foutmelding: Raceteam bestaat al.</w:t>
            </w:r>
          </w:p>
        </w:tc>
      </w:tr>
      <w:tr w:rsidR="00B17E83" w14:paraId="072B4042" w14:textId="77777777" w:rsidTr="003807C0">
        <w:tc>
          <w:tcPr>
            <w:tcW w:w="1162" w:type="dxa"/>
          </w:tcPr>
          <w:p w14:paraId="5E4C3637" w14:textId="2EA4E239" w:rsidR="00B17E83" w:rsidRDefault="00B17E83" w:rsidP="003807C0">
            <w:r>
              <w:t>TC</w:t>
            </w:r>
            <w:r w:rsidR="003807C0">
              <w:t>10</w:t>
            </w:r>
            <w:r>
              <w:t>.1</w:t>
            </w:r>
          </w:p>
        </w:tc>
        <w:tc>
          <w:tcPr>
            <w:tcW w:w="1046" w:type="dxa"/>
          </w:tcPr>
          <w:p w14:paraId="2CC8D3A5" w14:textId="09899A11" w:rsidR="00B17E83" w:rsidRDefault="00B17E83" w:rsidP="003807C0">
            <w:r>
              <w:t>Happy flow</w:t>
            </w:r>
          </w:p>
        </w:tc>
        <w:tc>
          <w:tcPr>
            <w:tcW w:w="1756" w:type="dxa"/>
          </w:tcPr>
          <w:p w14:paraId="2F6C2E7E" w14:textId="46EA7350" w:rsidR="00B17E83" w:rsidRDefault="003807C0" w:rsidP="003807C0">
            <w:r>
              <w:t>TC09.1</w:t>
            </w:r>
          </w:p>
        </w:tc>
        <w:tc>
          <w:tcPr>
            <w:tcW w:w="2037" w:type="dxa"/>
          </w:tcPr>
          <w:p w14:paraId="64407189" w14:textId="77777777" w:rsidR="00B17E83" w:rsidRDefault="00B17E83" w:rsidP="003807C0">
            <w:r>
              <w:t>Selecteer Red Bull en bevestig</w:t>
            </w:r>
          </w:p>
        </w:tc>
        <w:tc>
          <w:tcPr>
            <w:tcW w:w="2641" w:type="dxa"/>
          </w:tcPr>
          <w:p w14:paraId="175085D7" w14:textId="77777777" w:rsidR="00B17E83" w:rsidRDefault="00B17E83" w:rsidP="003807C0">
            <w:r>
              <w:t>Raceteam is verwijderd</w:t>
            </w:r>
          </w:p>
        </w:tc>
      </w:tr>
      <w:tr w:rsidR="00B17E83" w14:paraId="44A6CA71" w14:textId="77777777" w:rsidTr="003807C0">
        <w:tc>
          <w:tcPr>
            <w:tcW w:w="1162" w:type="dxa"/>
          </w:tcPr>
          <w:p w14:paraId="214CCB77" w14:textId="569CD2C6" w:rsidR="00B17E83" w:rsidRDefault="003807C0" w:rsidP="003807C0">
            <w:r>
              <w:t>TC10.2</w:t>
            </w:r>
          </w:p>
        </w:tc>
        <w:tc>
          <w:tcPr>
            <w:tcW w:w="1046" w:type="dxa"/>
          </w:tcPr>
          <w:p w14:paraId="1A266382" w14:textId="5582E5CA" w:rsidR="00B17E83" w:rsidRDefault="00B17E83" w:rsidP="003807C0">
            <w:r>
              <w:t>Annuleer actie</w:t>
            </w:r>
          </w:p>
        </w:tc>
        <w:tc>
          <w:tcPr>
            <w:tcW w:w="1756" w:type="dxa"/>
          </w:tcPr>
          <w:p w14:paraId="4DC42C72" w14:textId="515834A2" w:rsidR="00B17E83" w:rsidRDefault="003807C0" w:rsidP="003807C0">
            <w:r>
              <w:t>TC09.1</w:t>
            </w:r>
          </w:p>
        </w:tc>
        <w:tc>
          <w:tcPr>
            <w:tcW w:w="2037" w:type="dxa"/>
          </w:tcPr>
          <w:p w14:paraId="79E9F06C" w14:textId="77777777" w:rsidR="00B17E83" w:rsidRDefault="00B17E83" w:rsidP="003807C0">
            <w:r>
              <w:t>Selecteer Red Bull en annuleer</w:t>
            </w:r>
          </w:p>
        </w:tc>
        <w:tc>
          <w:tcPr>
            <w:tcW w:w="2641" w:type="dxa"/>
          </w:tcPr>
          <w:p w14:paraId="1EB9455D" w14:textId="77777777" w:rsidR="00B17E83" w:rsidRDefault="00B17E83" w:rsidP="003807C0">
            <w:r>
              <w:t>Raceteam is niet verwijderd</w:t>
            </w:r>
          </w:p>
        </w:tc>
      </w:tr>
      <w:tr w:rsidR="00B17E83" w14:paraId="2D612061" w14:textId="77777777" w:rsidTr="003807C0">
        <w:tc>
          <w:tcPr>
            <w:tcW w:w="1162" w:type="dxa"/>
          </w:tcPr>
          <w:p w14:paraId="4DB119BB" w14:textId="3CBCD359" w:rsidR="00B17E83" w:rsidRDefault="003807C0" w:rsidP="003807C0">
            <w:r>
              <w:t>TC10.3</w:t>
            </w:r>
          </w:p>
        </w:tc>
        <w:tc>
          <w:tcPr>
            <w:tcW w:w="1046" w:type="dxa"/>
          </w:tcPr>
          <w:p w14:paraId="1E34FC1E" w14:textId="3F0E3E12" w:rsidR="00B17E83" w:rsidRDefault="00B17E83" w:rsidP="003807C0">
            <w:r>
              <w:t>Nog resultaten gekoppeld</w:t>
            </w:r>
          </w:p>
        </w:tc>
        <w:tc>
          <w:tcPr>
            <w:tcW w:w="1756" w:type="dxa"/>
          </w:tcPr>
          <w:p w14:paraId="71B8D4ED" w14:textId="231CC836" w:rsidR="00B17E83" w:rsidRDefault="003807C0" w:rsidP="003807C0">
            <w:r>
              <w:t>TC09.1 en TC13.1</w:t>
            </w:r>
          </w:p>
        </w:tc>
        <w:tc>
          <w:tcPr>
            <w:tcW w:w="2037" w:type="dxa"/>
          </w:tcPr>
          <w:p w14:paraId="5ACD739E" w14:textId="77777777" w:rsidR="00B17E83" w:rsidRDefault="00B17E83" w:rsidP="003807C0">
            <w:r>
              <w:t>Selecteer Red Bull en bevestig</w:t>
            </w:r>
          </w:p>
        </w:tc>
        <w:tc>
          <w:tcPr>
            <w:tcW w:w="2641" w:type="dxa"/>
          </w:tcPr>
          <w:p w14:paraId="16D9676B" w14:textId="77777777" w:rsidR="00B17E83" w:rsidRDefault="00B17E83" w:rsidP="003807C0">
            <w:r>
              <w:t>Raceteam is niet verwijderd, foutmelding: Raceteam komt voor in seizoenen</w:t>
            </w:r>
          </w:p>
        </w:tc>
      </w:tr>
    </w:tbl>
    <w:p w14:paraId="1BFEBD59" w14:textId="0223FF09" w:rsidR="00572341" w:rsidRDefault="00572341" w:rsidP="00C97416"/>
    <w:tbl>
      <w:tblPr>
        <w:tblStyle w:val="MediumList2-Accent1"/>
        <w:tblW w:w="3053" w:type="pct"/>
        <w:tblInd w:w="-30" w:type="dxa"/>
        <w:tblLook w:val="04A0" w:firstRow="1" w:lastRow="0" w:firstColumn="1" w:lastColumn="0" w:noHBand="0" w:noVBand="1"/>
      </w:tblPr>
      <w:tblGrid>
        <w:gridCol w:w="1021"/>
        <w:gridCol w:w="1048"/>
        <w:gridCol w:w="1046"/>
        <w:gridCol w:w="1085"/>
        <w:gridCol w:w="1076"/>
      </w:tblGrid>
      <w:tr w:rsidR="00B17E83" w14:paraId="4F566D02" w14:textId="77777777" w:rsidTr="00B17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8" w:type="pct"/>
            <w:noWrap/>
          </w:tcPr>
          <w:p w14:paraId="4F48EFE7" w14:textId="77777777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993" w:type="pct"/>
          </w:tcPr>
          <w:p w14:paraId="3C285DF0" w14:textId="20701CC0" w:rsidR="00B17E83" w:rsidRDefault="00B17E83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FR-B05</w:t>
            </w:r>
          </w:p>
        </w:tc>
        <w:tc>
          <w:tcPr>
            <w:tcW w:w="991" w:type="pct"/>
          </w:tcPr>
          <w:p w14:paraId="73A8A50A" w14:textId="26D4B181" w:rsidR="00B17E83" w:rsidRDefault="00B17E83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B-B05.1</w:t>
            </w:r>
          </w:p>
        </w:tc>
        <w:tc>
          <w:tcPr>
            <w:tcW w:w="1028" w:type="pct"/>
          </w:tcPr>
          <w:p w14:paraId="27D05D35" w14:textId="4B3C6965" w:rsidR="00B17E83" w:rsidRDefault="00B17E83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B-B05.2</w:t>
            </w:r>
          </w:p>
        </w:tc>
        <w:tc>
          <w:tcPr>
            <w:tcW w:w="1020" w:type="pct"/>
          </w:tcPr>
          <w:p w14:paraId="7F94755E" w14:textId="20679BE8" w:rsidR="00B17E83" w:rsidRDefault="00B17E83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B-B05.3</w:t>
            </w:r>
          </w:p>
        </w:tc>
      </w:tr>
      <w:tr w:rsidR="00B17E83" w14:paraId="13E2AC8A" w14:textId="77777777" w:rsidTr="00B17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41A0D0E0" w14:textId="4A4D4591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TC09.1</w:t>
            </w:r>
          </w:p>
        </w:tc>
        <w:tc>
          <w:tcPr>
            <w:tcW w:w="993" w:type="pct"/>
          </w:tcPr>
          <w:p w14:paraId="5179F179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991" w:type="pct"/>
          </w:tcPr>
          <w:p w14:paraId="4E318F77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28" w:type="pct"/>
          </w:tcPr>
          <w:p w14:paraId="5E59A045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0" w:type="pct"/>
          </w:tcPr>
          <w:p w14:paraId="2F666151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E83" w14:paraId="7778D044" w14:textId="77777777" w:rsidTr="00B1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7A01F1E9" w14:textId="75F40E3E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TC09.2</w:t>
            </w:r>
          </w:p>
        </w:tc>
        <w:tc>
          <w:tcPr>
            <w:tcW w:w="993" w:type="pct"/>
          </w:tcPr>
          <w:p w14:paraId="37AA784C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991" w:type="pct"/>
          </w:tcPr>
          <w:p w14:paraId="21D5D0CE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28" w:type="pct"/>
          </w:tcPr>
          <w:p w14:paraId="22B83678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20" w:type="pct"/>
          </w:tcPr>
          <w:p w14:paraId="100E65F3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E83" w14:paraId="71CAA558" w14:textId="77777777" w:rsidTr="00B17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70DAC6E6" w14:textId="7E2CD192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TC09.3</w:t>
            </w:r>
          </w:p>
        </w:tc>
        <w:tc>
          <w:tcPr>
            <w:tcW w:w="993" w:type="pct"/>
          </w:tcPr>
          <w:p w14:paraId="140D4BAF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991" w:type="pct"/>
          </w:tcPr>
          <w:p w14:paraId="5D1D423A" w14:textId="5CE224B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028" w:type="pct"/>
          </w:tcPr>
          <w:p w14:paraId="46829A1D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0" w:type="pct"/>
          </w:tcPr>
          <w:p w14:paraId="1B5F2BB8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E83" w14:paraId="244E967A" w14:textId="77777777" w:rsidTr="00B1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0636133D" w14:textId="60556AC1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TC10.1</w:t>
            </w:r>
          </w:p>
        </w:tc>
        <w:tc>
          <w:tcPr>
            <w:tcW w:w="993" w:type="pct"/>
          </w:tcPr>
          <w:p w14:paraId="638CBEC9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991" w:type="pct"/>
          </w:tcPr>
          <w:p w14:paraId="298004A1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8" w:type="pct"/>
          </w:tcPr>
          <w:p w14:paraId="2F3E65A3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0" w:type="pct"/>
          </w:tcPr>
          <w:p w14:paraId="07CDED31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E83" w14:paraId="76B51602" w14:textId="77777777" w:rsidTr="00B17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75EF8EA0" w14:textId="7B976ABA" w:rsidR="00B17E83" w:rsidRDefault="00B17E83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TC10.2</w:t>
            </w:r>
          </w:p>
        </w:tc>
        <w:tc>
          <w:tcPr>
            <w:tcW w:w="993" w:type="pct"/>
          </w:tcPr>
          <w:p w14:paraId="023F74D5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991" w:type="pct"/>
          </w:tcPr>
          <w:p w14:paraId="5771C7A6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8" w:type="pct"/>
          </w:tcPr>
          <w:p w14:paraId="430514F5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20" w:type="pct"/>
          </w:tcPr>
          <w:p w14:paraId="3501C9D4" w14:textId="77777777" w:rsidR="00B17E83" w:rsidRDefault="00B17E83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17E83" w14:paraId="73B124A9" w14:textId="77777777" w:rsidTr="00B17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" w:type="pct"/>
            <w:noWrap/>
          </w:tcPr>
          <w:p w14:paraId="1C1A4FCE" w14:textId="6585E654" w:rsidR="00B17E83" w:rsidRDefault="00B17E83" w:rsidP="003807C0">
            <w:pPr>
              <w:rPr>
                <w:color w:val="auto"/>
              </w:rPr>
            </w:pPr>
            <w:r>
              <w:rPr>
                <w:color w:val="auto"/>
              </w:rPr>
              <w:t>TC10.3</w:t>
            </w:r>
          </w:p>
        </w:tc>
        <w:tc>
          <w:tcPr>
            <w:tcW w:w="993" w:type="pct"/>
          </w:tcPr>
          <w:p w14:paraId="38744144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991" w:type="pct"/>
          </w:tcPr>
          <w:p w14:paraId="5EF8A6B7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028" w:type="pct"/>
          </w:tcPr>
          <w:p w14:paraId="0420B298" w14:textId="77777777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020" w:type="pct"/>
          </w:tcPr>
          <w:p w14:paraId="75702B36" w14:textId="6AA77883" w:rsidR="00B17E83" w:rsidRDefault="00B17E83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39FBAEEC" w14:textId="0772657D" w:rsidR="00B17E83" w:rsidRDefault="00B17E83" w:rsidP="00C97416"/>
    <w:p w14:paraId="4AAC170B" w14:textId="46FCE866" w:rsidR="00B17E83" w:rsidRDefault="00B17E83" w:rsidP="00C97416"/>
    <w:p w14:paraId="6F6C5E01" w14:textId="2B5F3B1C" w:rsidR="00B17E83" w:rsidRDefault="00B17E83" w:rsidP="00C97416"/>
    <w:p w14:paraId="7F6B66A0" w14:textId="564D16F0" w:rsidR="00B17E83" w:rsidRDefault="00B17E83" w:rsidP="00C97416"/>
    <w:p w14:paraId="6675D71E" w14:textId="51CA833F" w:rsidR="00B17E83" w:rsidRDefault="00B17E83" w:rsidP="00C97416"/>
    <w:p w14:paraId="6119F08F" w14:textId="3B2E94A3" w:rsidR="00B17E83" w:rsidRDefault="00B17E83" w:rsidP="00C97416"/>
    <w:p w14:paraId="05090045" w14:textId="77777777" w:rsidR="00B17E83" w:rsidRDefault="00B17E83" w:rsidP="00C97416"/>
    <w:p w14:paraId="634880ED" w14:textId="6F86EF64" w:rsidR="00572341" w:rsidRDefault="00572341" w:rsidP="00C97416"/>
    <w:p w14:paraId="269AD3BA" w14:textId="77777777" w:rsidR="00572341" w:rsidRDefault="00572341" w:rsidP="00C97416"/>
    <w:p w14:paraId="61E24E6F" w14:textId="77777777" w:rsidR="00BB66E7" w:rsidRDefault="00BB66E7">
      <w:r>
        <w:lastRenderedPageBreak/>
        <w:t>FR-B06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40"/>
        <w:gridCol w:w="1508"/>
        <w:gridCol w:w="1688"/>
        <w:gridCol w:w="1872"/>
        <w:gridCol w:w="2434"/>
      </w:tblGrid>
      <w:tr w:rsidR="00BB66E7" w14:paraId="0C978F02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</w:tcPr>
          <w:p w14:paraId="41E7DBAE" w14:textId="77777777" w:rsidR="00BB66E7" w:rsidRDefault="00BB66E7" w:rsidP="003807C0">
            <w:r>
              <w:t>Testcase</w:t>
            </w:r>
          </w:p>
        </w:tc>
        <w:tc>
          <w:tcPr>
            <w:tcW w:w="1046" w:type="dxa"/>
          </w:tcPr>
          <w:p w14:paraId="76E37681" w14:textId="77777777" w:rsidR="00BB66E7" w:rsidRDefault="00BB66E7" w:rsidP="003807C0">
            <w:r>
              <w:t>Omschrijving</w:t>
            </w:r>
          </w:p>
        </w:tc>
        <w:tc>
          <w:tcPr>
            <w:tcW w:w="1756" w:type="dxa"/>
          </w:tcPr>
          <w:p w14:paraId="0F4619F8" w14:textId="77777777" w:rsidR="00BB66E7" w:rsidRDefault="00BB66E7" w:rsidP="003807C0">
            <w:r>
              <w:t>Preconditie</w:t>
            </w:r>
          </w:p>
        </w:tc>
        <w:tc>
          <w:tcPr>
            <w:tcW w:w="2037" w:type="dxa"/>
          </w:tcPr>
          <w:p w14:paraId="0F5EF02D" w14:textId="77777777" w:rsidR="00BB66E7" w:rsidRDefault="00BB66E7" w:rsidP="003807C0">
            <w:r>
              <w:t>Invoer</w:t>
            </w:r>
          </w:p>
        </w:tc>
        <w:tc>
          <w:tcPr>
            <w:tcW w:w="2641" w:type="dxa"/>
          </w:tcPr>
          <w:p w14:paraId="4830A0D9" w14:textId="77777777" w:rsidR="00BB66E7" w:rsidRDefault="00BB66E7" w:rsidP="003807C0">
            <w:r>
              <w:t>Verwachte uitvoer</w:t>
            </w:r>
          </w:p>
        </w:tc>
      </w:tr>
      <w:tr w:rsidR="00BB66E7" w14:paraId="2C91C8B7" w14:textId="77777777" w:rsidTr="003807C0">
        <w:tc>
          <w:tcPr>
            <w:tcW w:w="1162" w:type="dxa"/>
          </w:tcPr>
          <w:p w14:paraId="2D5601F7" w14:textId="338986C3" w:rsidR="00BB66E7" w:rsidRDefault="00BB66E7" w:rsidP="003807C0">
            <w:r>
              <w:t>TC11.1</w:t>
            </w:r>
          </w:p>
        </w:tc>
        <w:tc>
          <w:tcPr>
            <w:tcW w:w="1046" w:type="dxa"/>
          </w:tcPr>
          <w:p w14:paraId="57962A16" w14:textId="77777777" w:rsidR="00BB66E7" w:rsidRDefault="00BB66E7" w:rsidP="003807C0">
            <w:r>
              <w:t>Happy flow</w:t>
            </w:r>
          </w:p>
        </w:tc>
        <w:tc>
          <w:tcPr>
            <w:tcW w:w="1756" w:type="dxa"/>
          </w:tcPr>
          <w:p w14:paraId="36D9612A" w14:textId="6D6076E6" w:rsidR="00BB66E7" w:rsidRDefault="00BB66E7" w:rsidP="003807C0">
            <w:r>
              <w:t>TC09.1 en TC09.1 met teamnaam RB</w:t>
            </w:r>
          </w:p>
        </w:tc>
        <w:tc>
          <w:tcPr>
            <w:tcW w:w="2037" w:type="dxa"/>
          </w:tcPr>
          <w:p w14:paraId="5B7C8550" w14:textId="77777777" w:rsidR="00BB66E7" w:rsidRDefault="00BB66E7" w:rsidP="003807C0">
            <w:r>
              <w:t>Selecteer RB in stap 1</w:t>
            </w:r>
          </w:p>
          <w:p w14:paraId="4C71538F" w14:textId="2C2C22EB" w:rsidR="00BB66E7" w:rsidRPr="00BB66E7" w:rsidRDefault="00BB66E7" w:rsidP="003807C0">
            <w:pPr>
              <w:rPr>
                <w:lang w:val="en-GB"/>
              </w:rPr>
            </w:pPr>
            <w:proofErr w:type="spellStart"/>
            <w:r w:rsidRPr="00BB66E7">
              <w:rPr>
                <w:lang w:val="en-GB"/>
              </w:rPr>
              <w:t>Selecteer</w:t>
            </w:r>
            <w:proofErr w:type="spellEnd"/>
            <w:r w:rsidRPr="00BB66E7">
              <w:rPr>
                <w:lang w:val="en-GB"/>
              </w:rPr>
              <w:t xml:space="preserve"> Red Bull in </w:t>
            </w:r>
            <w:proofErr w:type="spellStart"/>
            <w:r w:rsidRPr="00BB66E7">
              <w:rPr>
                <w:lang w:val="en-GB"/>
              </w:rPr>
              <w:t>s</w:t>
            </w:r>
            <w:r>
              <w:rPr>
                <w:lang w:val="en-GB"/>
              </w:rPr>
              <w:t>tap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2641" w:type="dxa"/>
          </w:tcPr>
          <w:p w14:paraId="329F83D8" w14:textId="124B1928" w:rsidR="00BB66E7" w:rsidRDefault="00BB66E7" w:rsidP="003807C0">
            <w:r>
              <w:t>RB is gekoppeld aan Red Bull</w:t>
            </w:r>
          </w:p>
        </w:tc>
      </w:tr>
      <w:tr w:rsidR="00BB66E7" w14:paraId="5AB5B992" w14:textId="77777777" w:rsidTr="003807C0">
        <w:tc>
          <w:tcPr>
            <w:tcW w:w="1162" w:type="dxa"/>
          </w:tcPr>
          <w:p w14:paraId="6FCDE6C0" w14:textId="6F293A59" w:rsidR="00BB66E7" w:rsidRDefault="00BB66E7" w:rsidP="003807C0">
            <w:r>
              <w:t>TC11.2</w:t>
            </w:r>
          </w:p>
        </w:tc>
        <w:tc>
          <w:tcPr>
            <w:tcW w:w="1046" w:type="dxa"/>
          </w:tcPr>
          <w:p w14:paraId="491A3E86" w14:textId="77777777" w:rsidR="00BB66E7" w:rsidRDefault="00BB66E7" w:rsidP="003807C0">
            <w:r>
              <w:t>Missende gegevens</w:t>
            </w:r>
          </w:p>
        </w:tc>
        <w:tc>
          <w:tcPr>
            <w:tcW w:w="1756" w:type="dxa"/>
          </w:tcPr>
          <w:p w14:paraId="0EDD6E61" w14:textId="08F4CE3E" w:rsidR="00BB66E7" w:rsidRDefault="003807C0" w:rsidP="003807C0">
            <w:r>
              <w:t>TC11.1</w:t>
            </w:r>
          </w:p>
        </w:tc>
        <w:tc>
          <w:tcPr>
            <w:tcW w:w="2037" w:type="dxa"/>
          </w:tcPr>
          <w:p w14:paraId="5FE02E97" w14:textId="029A217F" w:rsidR="00BB66E7" w:rsidRDefault="00BB66E7" w:rsidP="003807C0">
            <w:r>
              <w:t>Selecteer RB in stap 1</w:t>
            </w:r>
          </w:p>
        </w:tc>
        <w:tc>
          <w:tcPr>
            <w:tcW w:w="2641" w:type="dxa"/>
          </w:tcPr>
          <w:p w14:paraId="36684F44" w14:textId="16B9A453" w:rsidR="00BB66E7" w:rsidRDefault="00BB66E7" w:rsidP="003807C0">
            <w:r>
              <w:t>Koppeling is niet gelegd, foutmelding: Team heeft al basisteam</w:t>
            </w:r>
          </w:p>
        </w:tc>
      </w:tr>
      <w:tr w:rsidR="00BB66E7" w14:paraId="737EB2B5" w14:textId="77777777" w:rsidTr="003807C0">
        <w:tc>
          <w:tcPr>
            <w:tcW w:w="1162" w:type="dxa"/>
          </w:tcPr>
          <w:p w14:paraId="089CF607" w14:textId="70913618" w:rsidR="00BB66E7" w:rsidRDefault="00BB66E7" w:rsidP="003807C0">
            <w:r>
              <w:t>TC11.2</w:t>
            </w:r>
          </w:p>
        </w:tc>
        <w:tc>
          <w:tcPr>
            <w:tcW w:w="1046" w:type="dxa"/>
          </w:tcPr>
          <w:p w14:paraId="089711CF" w14:textId="1CD05995" w:rsidR="00BB66E7" w:rsidRDefault="00BB66E7" w:rsidP="003807C0">
            <w:r>
              <w:t>Koppeling aan zichzelf</w:t>
            </w:r>
          </w:p>
        </w:tc>
        <w:tc>
          <w:tcPr>
            <w:tcW w:w="1756" w:type="dxa"/>
          </w:tcPr>
          <w:p w14:paraId="2692EC92" w14:textId="0B4B2922" w:rsidR="00BB66E7" w:rsidRDefault="00BB66E7" w:rsidP="003807C0">
            <w:r>
              <w:t>TC09.1</w:t>
            </w:r>
          </w:p>
        </w:tc>
        <w:tc>
          <w:tcPr>
            <w:tcW w:w="2037" w:type="dxa"/>
          </w:tcPr>
          <w:p w14:paraId="6688F9B2" w14:textId="77777777" w:rsidR="00BB66E7" w:rsidRDefault="00BB66E7" w:rsidP="003807C0">
            <w:pPr>
              <w:rPr>
                <w:lang w:val="en-GB"/>
              </w:rPr>
            </w:pPr>
            <w:proofErr w:type="spellStart"/>
            <w:r w:rsidRPr="00BB66E7">
              <w:rPr>
                <w:lang w:val="en-GB"/>
              </w:rPr>
              <w:t>Selecteer</w:t>
            </w:r>
            <w:proofErr w:type="spellEnd"/>
            <w:r w:rsidRPr="00BB66E7">
              <w:rPr>
                <w:lang w:val="en-GB"/>
              </w:rPr>
              <w:t xml:space="preserve"> Red Bull in </w:t>
            </w:r>
            <w:proofErr w:type="spellStart"/>
            <w:r w:rsidRPr="00BB66E7">
              <w:rPr>
                <w:lang w:val="en-GB"/>
              </w:rPr>
              <w:t>s</w:t>
            </w:r>
            <w:r>
              <w:rPr>
                <w:lang w:val="en-GB"/>
              </w:rPr>
              <w:t>tap</w:t>
            </w:r>
            <w:proofErr w:type="spellEnd"/>
            <w:r>
              <w:rPr>
                <w:lang w:val="en-GB"/>
              </w:rPr>
              <w:t xml:space="preserve"> 1</w:t>
            </w:r>
          </w:p>
          <w:p w14:paraId="6D8A639E" w14:textId="70E6445F" w:rsidR="00BB66E7" w:rsidRPr="00BB66E7" w:rsidRDefault="00BB66E7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Selecteer</w:t>
            </w:r>
            <w:proofErr w:type="spellEnd"/>
            <w:r>
              <w:rPr>
                <w:lang w:val="en-GB"/>
              </w:rPr>
              <w:t xml:space="preserve"> R</w:t>
            </w:r>
            <w:r w:rsidR="003807C0">
              <w:rPr>
                <w:lang w:val="en-GB"/>
              </w:rPr>
              <w:t xml:space="preserve">ed </w:t>
            </w:r>
            <w:r>
              <w:rPr>
                <w:lang w:val="en-GB"/>
              </w:rPr>
              <w:t>B</w:t>
            </w:r>
            <w:r w:rsidR="003807C0">
              <w:rPr>
                <w:lang w:val="en-GB"/>
              </w:rPr>
              <w:t>ull</w:t>
            </w:r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stap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2641" w:type="dxa"/>
          </w:tcPr>
          <w:p w14:paraId="711CA8A5" w14:textId="2E03115D" w:rsidR="00BB66E7" w:rsidRDefault="00BB66E7" w:rsidP="003807C0">
            <w:r>
              <w:t>Koppeling is niet gelegd,  foutmelding: Team kan niet aan zichzelf gekoppeld worden.</w:t>
            </w:r>
          </w:p>
        </w:tc>
      </w:tr>
      <w:tr w:rsidR="00BB66E7" w14:paraId="0E7F8852" w14:textId="77777777" w:rsidTr="003807C0">
        <w:tc>
          <w:tcPr>
            <w:tcW w:w="1162" w:type="dxa"/>
          </w:tcPr>
          <w:p w14:paraId="5E9AB1D4" w14:textId="0ECFDA75" w:rsidR="00BB66E7" w:rsidRDefault="00BB66E7" w:rsidP="003807C0">
            <w:r>
              <w:t>TC12.1</w:t>
            </w:r>
          </w:p>
        </w:tc>
        <w:tc>
          <w:tcPr>
            <w:tcW w:w="1046" w:type="dxa"/>
          </w:tcPr>
          <w:p w14:paraId="6FA4F764" w14:textId="77777777" w:rsidR="00BB66E7" w:rsidRDefault="00BB66E7" w:rsidP="003807C0">
            <w:r>
              <w:t>Happy flow</w:t>
            </w:r>
          </w:p>
        </w:tc>
        <w:tc>
          <w:tcPr>
            <w:tcW w:w="1756" w:type="dxa"/>
          </w:tcPr>
          <w:p w14:paraId="26B3AE51" w14:textId="51D71143" w:rsidR="00BB66E7" w:rsidRDefault="00BB66E7" w:rsidP="003807C0">
            <w:r>
              <w:t>TC11.1</w:t>
            </w:r>
          </w:p>
        </w:tc>
        <w:tc>
          <w:tcPr>
            <w:tcW w:w="2037" w:type="dxa"/>
          </w:tcPr>
          <w:p w14:paraId="56331DFC" w14:textId="16A62EAA" w:rsidR="00BB66E7" w:rsidRDefault="00BB66E7" w:rsidP="003807C0">
            <w:r>
              <w:t>Selecteer RB</w:t>
            </w:r>
          </w:p>
        </w:tc>
        <w:tc>
          <w:tcPr>
            <w:tcW w:w="2641" w:type="dxa"/>
          </w:tcPr>
          <w:p w14:paraId="02122E1C" w14:textId="164421BD" w:rsidR="00BB66E7" w:rsidRDefault="00BB66E7" w:rsidP="003807C0">
            <w:r>
              <w:t>Koppeling is verwijderd</w:t>
            </w:r>
          </w:p>
        </w:tc>
      </w:tr>
      <w:tr w:rsidR="00BB66E7" w14:paraId="51F6B9E3" w14:textId="77777777" w:rsidTr="003807C0">
        <w:tc>
          <w:tcPr>
            <w:tcW w:w="1162" w:type="dxa"/>
          </w:tcPr>
          <w:p w14:paraId="4D9D6258" w14:textId="4A429552" w:rsidR="00BB66E7" w:rsidRDefault="00BB66E7" w:rsidP="003807C0">
            <w:r>
              <w:t>TC12.1</w:t>
            </w:r>
          </w:p>
        </w:tc>
        <w:tc>
          <w:tcPr>
            <w:tcW w:w="1046" w:type="dxa"/>
          </w:tcPr>
          <w:p w14:paraId="29D2AF6C" w14:textId="77777777" w:rsidR="00BB66E7" w:rsidRDefault="00BB66E7" w:rsidP="003807C0">
            <w:r>
              <w:t>Annuleer actie</w:t>
            </w:r>
          </w:p>
        </w:tc>
        <w:tc>
          <w:tcPr>
            <w:tcW w:w="1756" w:type="dxa"/>
          </w:tcPr>
          <w:p w14:paraId="12A099D4" w14:textId="090E1F87" w:rsidR="00BB66E7" w:rsidRDefault="00BB66E7" w:rsidP="003807C0">
            <w:r>
              <w:t>TC11.1</w:t>
            </w:r>
          </w:p>
        </w:tc>
        <w:tc>
          <w:tcPr>
            <w:tcW w:w="2037" w:type="dxa"/>
          </w:tcPr>
          <w:p w14:paraId="363A1A74" w14:textId="3A91E759" w:rsidR="00BB66E7" w:rsidRDefault="00BB66E7" w:rsidP="003807C0">
            <w:r>
              <w:t>Selecteer RB</w:t>
            </w:r>
          </w:p>
        </w:tc>
        <w:tc>
          <w:tcPr>
            <w:tcW w:w="2641" w:type="dxa"/>
          </w:tcPr>
          <w:p w14:paraId="6E15B612" w14:textId="63414C5F" w:rsidR="00BB66E7" w:rsidRDefault="00BB66E7" w:rsidP="003807C0">
            <w:r>
              <w:t>Koppeling is niet verwijderd</w:t>
            </w:r>
          </w:p>
        </w:tc>
      </w:tr>
      <w:tr w:rsidR="00BB66E7" w14:paraId="42F37E8F" w14:textId="77777777" w:rsidTr="003807C0">
        <w:tc>
          <w:tcPr>
            <w:tcW w:w="1162" w:type="dxa"/>
          </w:tcPr>
          <w:p w14:paraId="0146224B" w14:textId="39486B65" w:rsidR="00BB66E7" w:rsidRDefault="00BB66E7" w:rsidP="003807C0">
            <w:r>
              <w:t>TC</w:t>
            </w:r>
            <w:r w:rsidR="003807C0">
              <w:t>12</w:t>
            </w:r>
            <w:r>
              <w:t>.3</w:t>
            </w:r>
          </w:p>
        </w:tc>
        <w:tc>
          <w:tcPr>
            <w:tcW w:w="1046" w:type="dxa"/>
          </w:tcPr>
          <w:p w14:paraId="7A9E4F24" w14:textId="77777777" w:rsidR="00BB66E7" w:rsidRDefault="00BB66E7" w:rsidP="003807C0">
            <w:r>
              <w:t>Nog resultaten gekoppeld</w:t>
            </w:r>
          </w:p>
        </w:tc>
        <w:tc>
          <w:tcPr>
            <w:tcW w:w="1756" w:type="dxa"/>
          </w:tcPr>
          <w:p w14:paraId="264F0540" w14:textId="5B6E0245" w:rsidR="00BB66E7" w:rsidRDefault="00BB66E7" w:rsidP="003807C0">
            <w:r>
              <w:t>TC07.3 en TC1</w:t>
            </w:r>
            <w:r w:rsidR="003807C0">
              <w:t>3</w:t>
            </w:r>
            <w:r>
              <w:t>.1</w:t>
            </w:r>
          </w:p>
        </w:tc>
        <w:tc>
          <w:tcPr>
            <w:tcW w:w="2037" w:type="dxa"/>
          </w:tcPr>
          <w:p w14:paraId="4089404B" w14:textId="77777777" w:rsidR="00BB66E7" w:rsidRDefault="00BB66E7" w:rsidP="003807C0">
            <w:r>
              <w:t>Selecteer Red Bull en bevestig</w:t>
            </w:r>
          </w:p>
        </w:tc>
        <w:tc>
          <w:tcPr>
            <w:tcW w:w="2641" w:type="dxa"/>
          </w:tcPr>
          <w:p w14:paraId="6C744121" w14:textId="77777777" w:rsidR="00BB66E7" w:rsidRDefault="00BB66E7" w:rsidP="003807C0">
            <w:r>
              <w:t>Raceteam is niet verwijderd, foutmelding: Raceteam komt voor in seizoenen</w:t>
            </w:r>
          </w:p>
        </w:tc>
      </w:tr>
    </w:tbl>
    <w:p w14:paraId="124AF943" w14:textId="77777777" w:rsidR="00BB66E7" w:rsidRDefault="00BB66E7" w:rsidP="00BB66E7"/>
    <w:tbl>
      <w:tblPr>
        <w:tblStyle w:val="MediumList2-Accent1"/>
        <w:tblW w:w="1807" w:type="pct"/>
        <w:tblInd w:w="-40" w:type="dxa"/>
        <w:tblLook w:val="04A0" w:firstRow="1" w:lastRow="0" w:firstColumn="1" w:lastColumn="0" w:noHBand="0" w:noVBand="1"/>
      </w:tblPr>
      <w:tblGrid>
        <w:gridCol w:w="1024"/>
        <w:gridCol w:w="1050"/>
        <w:gridCol w:w="1048"/>
      </w:tblGrid>
      <w:tr w:rsidR="00BB66E7" w14:paraId="5617D6A6" w14:textId="77777777" w:rsidTr="00BB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pct"/>
            <w:noWrap/>
          </w:tcPr>
          <w:p w14:paraId="6149337D" w14:textId="77777777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82" w:type="pct"/>
          </w:tcPr>
          <w:p w14:paraId="50492C6F" w14:textId="4B39D045" w:rsidR="00BB66E7" w:rsidRDefault="00BB66E7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FR-B06</w:t>
            </w:r>
          </w:p>
        </w:tc>
        <w:tc>
          <w:tcPr>
            <w:tcW w:w="1679" w:type="pct"/>
          </w:tcPr>
          <w:p w14:paraId="223A78FD" w14:textId="534E6ED7" w:rsidR="00BB66E7" w:rsidRDefault="00BB66E7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B-B06.1</w:t>
            </w:r>
          </w:p>
        </w:tc>
      </w:tr>
      <w:tr w:rsidR="00BB66E7" w14:paraId="3B567482" w14:textId="77777777" w:rsidTr="00BB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6B92900B" w14:textId="2839473E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TC11.1</w:t>
            </w:r>
          </w:p>
        </w:tc>
        <w:tc>
          <w:tcPr>
            <w:tcW w:w="1682" w:type="pct"/>
          </w:tcPr>
          <w:p w14:paraId="70ACEBDB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79" w:type="pct"/>
          </w:tcPr>
          <w:p w14:paraId="34E1261F" w14:textId="02FF0B05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0265B663" w14:textId="77777777" w:rsidTr="00BB6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7EC06CB3" w14:textId="10524DF3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TC11.2</w:t>
            </w:r>
          </w:p>
        </w:tc>
        <w:tc>
          <w:tcPr>
            <w:tcW w:w="1682" w:type="pct"/>
          </w:tcPr>
          <w:p w14:paraId="37170830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79" w:type="pct"/>
          </w:tcPr>
          <w:p w14:paraId="09A1E857" w14:textId="0D567B49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54E75CFF" w14:textId="77777777" w:rsidTr="00BB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1312A8F1" w14:textId="71FEAE1B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TC11.3</w:t>
            </w:r>
          </w:p>
        </w:tc>
        <w:tc>
          <w:tcPr>
            <w:tcW w:w="1682" w:type="pct"/>
          </w:tcPr>
          <w:p w14:paraId="4DE7E923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79" w:type="pct"/>
          </w:tcPr>
          <w:p w14:paraId="54E7CE69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</w:tr>
      <w:tr w:rsidR="00BB66E7" w14:paraId="2D9AE9FB" w14:textId="77777777" w:rsidTr="00BB6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4AE77BA7" w14:textId="341F6CC0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TC12.1</w:t>
            </w:r>
          </w:p>
        </w:tc>
        <w:tc>
          <w:tcPr>
            <w:tcW w:w="1682" w:type="pct"/>
          </w:tcPr>
          <w:p w14:paraId="2D7F876B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79" w:type="pct"/>
          </w:tcPr>
          <w:p w14:paraId="107ACDDE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34B4007F" w14:textId="77777777" w:rsidTr="00BB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2B0F0E76" w14:textId="56D9611B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TC12.2</w:t>
            </w:r>
          </w:p>
        </w:tc>
        <w:tc>
          <w:tcPr>
            <w:tcW w:w="1682" w:type="pct"/>
          </w:tcPr>
          <w:p w14:paraId="7BAA9B42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79" w:type="pct"/>
          </w:tcPr>
          <w:p w14:paraId="5B131D60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0F14F95A" w14:textId="77777777" w:rsidTr="00BB6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pct"/>
            <w:noWrap/>
          </w:tcPr>
          <w:p w14:paraId="7883C8DF" w14:textId="33EA01BB" w:rsidR="00BB66E7" w:rsidRDefault="00BB66E7" w:rsidP="003807C0">
            <w:pPr>
              <w:rPr>
                <w:color w:val="auto"/>
              </w:rPr>
            </w:pPr>
            <w:r>
              <w:rPr>
                <w:color w:val="auto"/>
              </w:rPr>
              <w:t>TC12.3</w:t>
            </w:r>
          </w:p>
        </w:tc>
        <w:tc>
          <w:tcPr>
            <w:tcW w:w="1682" w:type="pct"/>
          </w:tcPr>
          <w:p w14:paraId="72BE10D0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679" w:type="pct"/>
          </w:tcPr>
          <w:p w14:paraId="0097FADF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2DB7E41" w14:textId="3C31E9C7" w:rsidR="00BB66E7" w:rsidRDefault="00BB66E7">
      <w:r>
        <w:br w:type="page"/>
      </w:r>
    </w:p>
    <w:p w14:paraId="6D4C1BAB" w14:textId="77777777" w:rsidR="00BB66E7" w:rsidRDefault="00BB66E7">
      <w:r>
        <w:lastRenderedPageBreak/>
        <w:t>FR-B07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BB66E7" w14:paraId="3A433FB5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1BCE5480" w14:textId="77777777" w:rsidR="00BB66E7" w:rsidRDefault="00BB66E7" w:rsidP="003807C0">
            <w:r>
              <w:t>Testcase</w:t>
            </w:r>
          </w:p>
        </w:tc>
        <w:tc>
          <w:tcPr>
            <w:tcW w:w="1508" w:type="dxa"/>
          </w:tcPr>
          <w:p w14:paraId="558C8332" w14:textId="77777777" w:rsidR="00BB66E7" w:rsidRDefault="00BB66E7" w:rsidP="003807C0">
            <w:r>
              <w:t>Omschrijving</w:t>
            </w:r>
          </w:p>
        </w:tc>
        <w:tc>
          <w:tcPr>
            <w:tcW w:w="1682" w:type="dxa"/>
          </w:tcPr>
          <w:p w14:paraId="0A92070F" w14:textId="77777777" w:rsidR="00BB66E7" w:rsidRDefault="00BB66E7" w:rsidP="003807C0">
            <w:r>
              <w:t>Preconditie</w:t>
            </w:r>
          </w:p>
        </w:tc>
        <w:tc>
          <w:tcPr>
            <w:tcW w:w="1951" w:type="dxa"/>
          </w:tcPr>
          <w:p w14:paraId="1F258186" w14:textId="77777777" w:rsidR="00BB66E7" w:rsidRDefault="00BB66E7" w:rsidP="003807C0">
            <w:r>
              <w:t>Invoer</w:t>
            </w:r>
          </w:p>
        </w:tc>
        <w:tc>
          <w:tcPr>
            <w:tcW w:w="2369" w:type="dxa"/>
          </w:tcPr>
          <w:p w14:paraId="7CE6B88F" w14:textId="77777777" w:rsidR="00BB66E7" w:rsidRDefault="00BB66E7" w:rsidP="003807C0">
            <w:r>
              <w:t>Verwachte uitvoer</w:t>
            </w:r>
          </w:p>
        </w:tc>
      </w:tr>
      <w:tr w:rsidR="00BB66E7" w14:paraId="7B15532D" w14:textId="77777777" w:rsidTr="003807C0">
        <w:tc>
          <w:tcPr>
            <w:tcW w:w="1132" w:type="dxa"/>
          </w:tcPr>
          <w:p w14:paraId="40EFE309" w14:textId="0334E226" w:rsidR="00BB66E7" w:rsidRDefault="00BB66E7" w:rsidP="003807C0">
            <w:r>
              <w:t>TC13.1</w:t>
            </w:r>
          </w:p>
        </w:tc>
        <w:tc>
          <w:tcPr>
            <w:tcW w:w="1508" w:type="dxa"/>
          </w:tcPr>
          <w:p w14:paraId="4DE5B9C5" w14:textId="6AF2D880" w:rsidR="00BB66E7" w:rsidRDefault="00BB66E7" w:rsidP="003807C0">
            <w:r>
              <w:t>Happy flow</w:t>
            </w:r>
          </w:p>
        </w:tc>
        <w:tc>
          <w:tcPr>
            <w:tcW w:w="1682" w:type="dxa"/>
          </w:tcPr>
          <w:p w14:paraId="01148AD2" w14:textId="3D88577D" w:rsidR="00BB66E7" w:rsidRDefault="003807C0" w:rsidP="003807C0">
            <w:r>
              <w:t>TC03.1 en TC11.1</w:t>
            </w:r>
          </w:p>
        </w:tc>
        <w:tc>
          <w:tcPr>
            <w:tcW w:w="1951" w:type="dxa"/>
          </w:tcPr>
          <w:p w14:paraId="0C1E3C03" w14:textId="3FF89453" w:rsidR="00BB66E7" w:rsidRDefault="00BB66E7" w:rsidP="003807C0">
            <w:r>
              <w:t>Selecteer Red Bull</w:t>
            </w:r>
          </w:p>
        </w:tc>
        <w:tc>
          <w:tcPr>
            <w:tcW w:w="2369" w:type="dxa"/>
          </w:tcPr>
          <w:p w14:paraId="7EF0E886" w14:textId="77777777" w:rsidR="00BB66E7" w:rsidRDefault="00BB66E7" w:rsidP="003807C0">
            <w:r>
              <w:t>Raceteam is toegevoegd aan het seizoen</w:t>
            </w:r>
          </w:p>
        </w:tc>
      </w:tr>
      <w:tr w:rsidR="00BB66E7" w14:paraId="50EBCF57" w14:textId="77777777" w:rsidTr="003807C0">
        <w:tc>
          <w:tcPr>
            <w:tcW w:w="1132" w:type="dxa"/>
          </w:tcPr>
          <w:p w14:paraId="7C24DC8E" w14:textId="5F695DCA" w:rsidR="00BB66E7" w:rsidRDefault="00BB66E7" w:rsidP="003807C0">
            <w:r>
              <w:t>TC13.2</w:t>
            </w:r>
          </w:p>
        </w:tc>
        <w:tc>
          <w:tcPr>
            <w:tcW w:w="1508" w:type="dxa"/>
          </w:tcPr>
          <w:p w14:paraId="2D2E337D" w14:textId="3D8B6C7A" w:rsidR="00BB66E7" w:rsidRDefault="00BB66E7" w:rsidP="003807C0">
            <w:r>
              <w:t>Dubbel toevoegen</w:t>
            </w:r>
          </w:p>
        </w:tc>
        <w:tc>
          <w:tcPr>
            <w:tcW w:w="1682" w:type="dxa"/>
          </w:tcPr>
          <w:p w14:paraId="607A1EA5" w14:textId="5D272173" w:rsidR="00BB66E7" w:rsidRDefault="00BB66E7" w:rsidP="003807C0">
            <w:r>
              <w:t>TC13.1</w:t>
            </w:r>
          </w:p>
        </w:tc>
        <w:tc>
          <w:tcPr>
            <w:tcW w:w="1951" w:type="dxa"/>
          </w:tcPr>
          <w:p w14:paraId="47F690C9" w14:textId="77777777" w:rsidR="00BB66E7" w:rsidRDefault="00BB66E7" w:rsidP="003807C0">
            <w:r>
              <w:t>Selecteer Red Bull</w:t>
            </w:r>
          </w:p>
        </w:tc>
        <w:tc>
          <w:tcPr>
            <w:tcW w:w="2369" w:type="dxa"/>
          </w:tcPr>
          <w:p w14:paraId="591D37A0" w14:textId="77777777" w:rsidR="00BB66E7" w:rsidRDefault="00BB66E7" w:rsidP="003807C0">
            <w:r>
              <w:t>Raceteam is niet toegevoegd aan het seizoen, foutmelding: Raceteam is al gekoppeld aan dit seizoen.</w:t>
            </w:r>
          </w:p>
        </w:tc>
      </w:tr>
      <w:tr w:rsidR="00BB66E7" w14:paraId="5206A9D3" w14:textId="77777777" w:rsidTr="003807C0">
        <w:tc>
          <w:tcPr>
            <w:tcW w:w="1132" w:type="dxa"/>
          </w:tcPr>
          <w:p w14:paraId="7EBFC24F" w14:textId="24AE5207" w:rsidR="00BB66E7" w:rsidRDefault="00BB66E7" w:rsidP="003807C0">
            <w:r>
              <w:t>TC14.1</w:t>
            </w:r>
          </w:p>
        </w:tc>
        <w:tc>
          <w:tcPr>
            <w:tcW w:w="1508" w:type="dxa"/>
          </w:tcPr>
          <w:p w14:paraId="1D8E56E6" w14:textId="59D590FE" w:rsidR="00BB66E7" w:rsidRDefault="00BB66E7" w:rsidP="003807C0">
            <w:r>
              <w:t>Happy flow</w:t>
            </w:r>
          </w:p>
        </w:tc>
        <w:tc>
          <w:tcPr>
            <w:tcW w:w="1682" w:type="dxa"/>
          </w:tcPr>
          <w:p w14:paraId="78A87551" w14:textId="18155FF9" w:rsidR="00BB66E7" w:rsidRDefault="00BB66E7" w:rsidP="003807C0">
            <w:r>
              <w:t>TC13.1</w:t>
            </w:r>
          </w:p>
        </w:tc>
        <w:tc>
          <w:tcPr>
            <w:tcW w:w="1951" w:type="dxa"/>
          </w:tcPr>
          <w:p w14:paraId="71A9945E" w14:textId="4F630D14" w:rsidR="00BB66E7" w:rsidRDefault="00BB66E7" w:rsidP="003807C0">
            <w:r>
              <w:t>Selecteer Red Bull</w:t>
            </w:r>
          </w:p>
        </w:tc>
        <w:tc>
          <w:tcPr>
            <w:tcW w:w="2369" w:type="dxa"/>
          </w:tcPr>
          <w:p w14:paraId="11ADC260" w14:textId="0BB92019" w:rsidR="00BB66E7" w:rsidRDefault="00BB66E7" w:rsidP="003807C0">
            <w:r>
              <w:t>Raceteam is verwijderd uit het seizoen</w:t>
            </w:r>
          </w:p>
        </w:tc>
      </w:tr>
      <w:tr w:rsidR="00BB66E7" w14:paraId="736333AA" w14:textId="77777777" w:rsidTr="003807C0">
        <w:tc>
          <w:tcPr>
            <w:tcW w:w="1132" w:type="dxa"/>
          </w:tcPr>
          <w:p w14:paraId="4C90A759" w14:textId="11793BDF" w:rsidR="00BB66E7" w:rsidRDefault="00BB66E7" w:rsidP="003807C0">
            <w:r>
              <w:t>TC14.2</w:t>
            </w:r>
          </w:p>
        </w:tc>
        <w:tc>
          <w:tcPr>
            <w:tcW w:w="1508" w:type="dxa"/>
          </w:tcPr>
          <w:p w14:paraId="6470EEE0" w14:textId="70E6C62E" w:rsidR="00BB66E7" w:rsidRDefault="00BB66E7" w:rsidP="003807C0">
            <w:r>
              <w:t>Nog resultaten gekoppeld</w:t>
            </w:r>
          </w:p>
        </w:tc>
        <w:tc>
          <w:tcPr>
            <w:tcW w:w="1682" w:type="dxa"/>
          </w:tcPr>
          <w:p w14:paraId="5B88F6A4" w14:textId="038F4630" w:rsidR="00BB66E7" w:rsidRDefault="003807C0" w:rsidP="003807C0">
            <w:r>
              <w:t>TC13.1 en TC19.1</w:t>
            </w:r>
          </w:p>
        </w:tc>
        <w:tc>
          <w:tcPr>
            <w:tcW w:w="1951" w:type="dxa"/>
          </w:tcPr>
          <w:p w14:paraId="306AE7AB" w14:textId="79AE06E3" w:rsidR="00BB66E7" w:rsidRDefault="00BB66E7" w:rsidP="003807C0">
            <w:r>
              <w:t>Selecteer Red Bull</w:t>
            </w:r>
          </w:p>
        </w:tc>
        <w:tc>
          <w:tcPr>
            <w:tcW w:w="2369" w:type="dxa"/>
          </w:tcPr>
          <w:p w14:paraId="104648CA" w14:textId="777B2E4D" w:rsidR="00BB66E7" w:rsidRDefault="00BB66E7" w:rsidP="003807C0">
            <w:r>
              <w:t>Raceteam is niet verwijderd, foutmelding: Er zijn nog resultaten gekoppeld</w:t>
            </w:r>
          </w:p>
        </w:tc>
      </w:tr>
    </w:tbl>
    <w:p w14:paraId="156BCBF8" w14:textId="77777777" w:rsidR="00BB66E7" w:rsidRDefault="00BB66E7"/>
    <w:tbl>
      <w:tblPr>
        <w:tblStyle w:val="MediumList2-Accent1"/>
        <w:tblW w:w="2436" w:type="pct"/>
        <w:tblInd w:w="-40" w:type="dxa"/>
        <w:tblLook w:val="04A0" w:firstRow="1" w:lastRow="0" w:firstColumn="1" w:lastColumn="0" w:noHBand="0" w:noVBand="1"/>
      </w:tblPr>
      <w:tblGrid>
        <w:gridCol w:w="1022"/>
        <w:gridCol w:w="1051"/>
        <w:gridCol w:w="1048"/>
        <w:gridCol w:w="1088"/>
      </w:tblGrid>
      <w:tr w:rsidR="00BB66E7" w14:paraId="6A3F82A3" w14:textId="77777777" w:rsidTr="00BB6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4" w:type="pct"/>
            <w:noWrap/>
          </w:tcPr>
          <w:p w14:paraId="637CA901" w14:textId="77777777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249" w:type="pct"/>
          </w:tcPr>
          <w:p w14:paraId="406C893E" w14:textId="149ECE0B" w:rsidR="00BB66E7" w:rsidRDefault="00BB66E7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FR-B07</w:t>
            </w:r>
          </w:p>
        </w:tc>
        <w:tc>
          <w:tcPr>
            <w:tcW w:w="1245" w:type="pct"/>
          </w:tcPr>
          <w:p w14:paraId="1ED9EF5C" w14:textId="34678311" w:rsidR="00BB66E7" w:rsidRDefault="00BB66E7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B-B07.1</w:t>
            </w:r>
          </w:p>
        </w:tc>
        <w:tc>
          <w:tcPr>
            <w:tcW w:w="1292" w:type="pct"/>
          </w:tcPr>
          <w:p w14:paraId="29C05C1D" w14:textId="2735C8E8" w:rsidR="00BB66E7" w:rsidRDefault="00BB66E7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B-B07.2</w:t>
            </w:r>
          </w:p>
        </w:tc>
      </w:tr>
      <w:tr w:rsidR="00BB66E7" w14:paraId="1783651F" w14:textId="77777777" w:rsidTr="00BB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noWrap/>
          </w:tcPr>
          <w:p w14:paraId="21838C25" w14:textId="0368B655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TC13.1</w:t>
            </w:r>
          </w:p>
        </w:tc>
        <w:tc>
          <w:tcPr>
            <w:tcW w:w="1249" w:type="pct"/>
          </w:tcPr>
          <w:p w14:paraId="4EA4349E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0C836EB0" w14:textId="417F6778" w:rsidR="00BB66E7" w:rsidRDefault="00BB66E7" w:rsidP="00B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2" w:type="pct"/>
          </w:tcPr>
          <w:p w14:paraId="293A0EE2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61D3A754" w14:textId="77777777" w:rsidTr="00BB6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noWrap/>
          </w:tcPr>
          <w:p w14:paraId="26CB1979" w14:textId="2670692B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TC13.2</w:t>
            </w:r>
          </w:p>
        </w:tc>
        <w:tc>
          <w:tcPr>
            <w:tcW w:w="1249" w:type="pct"/>
          </w:tcPr>
          <w:p w14:paraId="589D0E2C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1C35984F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92" w:type="pct"/>
          </w:tcPr>
          <w:p w14:paraId="4F20DEDF" w14:textId="4FB1400F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3D1BA74B" w14:textId="77777777" w:rsidTr="00BB6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noWrap/>
          </w:tcPr>
          <w:p w14:paraId="0FC72C24" w14:textId="00270D3B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TC14.1</w:t>
            </w:r>
          </w:p>
        </w:tc>
        <w:tc>
          <w:tcPr>
            <w:tcW w:w="1249" w:type="pct"/>
          </w:tcPr>
          <w:p w14:paraId="66F526C2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65DCDDD4" w14:textId="75333D03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2" w:type="pct"/>
          </w:tcPr>
          <w:p w14:paraId="653709CC" w14:textId="77777777" w:rsidR="00BB66E7" w:rsidRDefault="00BB66E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BB66E7" w14:paraId="25B8FFA6" w14:textId="77777777" w:rsidTr="00BB6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noWrap/>
          </w:tcPr>
          <w:p w14:paraId="68EDC6BA" w14:textId="61A9AFA1" w:rsidR="00BB66E7" w:rsidRDefault="00BB66E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TC14.2</w:t>
            </w:r>
          </w:p>
        </w:tc>
        <w:tc>
          <w:tcPr>
            <w:tcW w:w="1249" w:type="pct"/>
          </w:tcPr>
          <w:p w14:paraId="04EDCFA6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3243D35F" w14:textId="77777777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2" w:type="pct"/>
          </w:tcPr>
          <w:p w14:paraId="6F10A299" w14:textId="28B0AD06" w:rsidR="00BB66E7" w:rsidRDefault="00BB66E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</w:tr>
    </w:tbl>
    <w:p w14:paraId="4BFD2BB0" w14:textId="77777777" w:rsidR="000476AB" w:rsidRDefault="000476AB"/>
    <w:p w14:paraId="7531DBC2" w14:textId="77777777" w:rsidR="000476AB" w:rsidRDefault="000476AB">
      <w:r>
        <w:br w:type="page"/>
      </w:r>
    </w:p>
    <w:p w14:paraId="413D6745" w14:textId="77777777" w:rsidR="000476AB" w:rsidRDefault="000476AB">
      <w:r>
        <w:lastRenderedPageBreak/>
        <w:t>FR-B08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0476AB" w14:paraId="2C2EB51A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058BAFDF" w14:textId="77777777" w:rsidR="000476AB" w:rsidRDefault="000476AB" w:rsidP="003807C0">
            <w:r>
              <w:t>Testcase</w:t>
            </w:r>
          </w:p>
        </w:tc>
        <w:tc>
          <w:tcPr>
            <w:tcW w:w="1508" w:type="dxa"/>
          </w:tcPr>
          <w:p w14:paraId="5AE6A86B" w14:textId="77777777" w:rsidR="000476AB" w:rsidRDefault="000476AB" w:rsidP="003807C0">
            <w:r>
              <w:t>Omschrijving</w:t>
            </w:r>
          </w:p>
        </w:tc>
        <w:tc>
          <w:tcPr>
            <w:tcW w:w="1682" w:type="dxa"/>
          </w:tcPr>
          <w:p w14:paraId="5DD809BB" w14:textId="77777777" w:rsidR="000476AB" w:rsidRDefault="000476AB" w:rsidP="003807C0">
            <w:r>
              <w:t>Preconditie</w:t>
            </w:r>
          </w:p>
        </w:tc>
        <w:tc>
          <w:tcPr>
            <w:tcW w:w="1951" w:type="dxa"/>
          </w:tcPr>
          <w:p w14:paraId="43FA2440" w14:textId="77777777" w:rsidR="000476AB" w:rsidRDefault="000476AB" w:rsidP="003807C0">
            <w:r>
              <w:t>Invoer</w:t>
            </w:r>
          </w:p>
        </w:tc>
        <w:tc>
          <w:tcPr>
            <w:tcW w:w="2369" w:type="dxa"/>
          </w:tcPr>
          <w:p w14:paraId="6E4D7281" w14:textId="77777777" w:rsidR="000476AB" w:rsidRDefault="000476AB" w:rsidP="003807C0">
            <w:r>
              <w:t>Verwachte uitvoer</w:t>
            </w:r>
          </w:p>
        </w:tc>
      </w:tr>
      <w:tr w:rsidR="000476AB" w14:paraId="667B322C" w14:textId="77777777" w:rsidTr="003807C0">
        <w:tc>
          <w:tcPr>
            <w:tcW w:w="1132" w:type="dxa"/>
          </w:tcPr>
          <w:p w14:paraId="16E67233" w14:textId="5D7D81BE" w:rsidR="000476AB" w:rsidRDefault="000476AB" w:rsidP="003807C0">
            <w:r>
              <w:t>TC1</w:t>
            </w:r>
            <w:r w:rsidR="00726D1F">
              <w:t>5</w:t>
            </w:r>
            <w:r>
              <w:t>.1</w:t>
            </w:r>
          </w:p>
        </w:tc>
        <w:tc>
          <w:tcPr>
            <w:tcW w:w="1508" w:type="dxa"/>
          </w:tcPr>
          <w:p w14:paraId="21B7DA82" w14:textId="6BB0D640" w:rsidR="000476AB" w:rsidRDefault="00726D1F" w:rsidP="003807C0">
            <w:r>
              <w:t>Happy flow</w:t>
            </w:r>
          </w:p>
        </w:tc>
        <w:tc>
          <w:tcPr>
            <w:tcW w:w="1682" w:type="dxa"/>
          </w:tcPr>
          <w:p w14:paraId="254667BF" w14:textId="77777777" w:rsidR="000476AB" w:rsidRDefault="000476AB" w:rsidP="003807C0">
            <w:r>
              <w:t>-</w:t>
            </w:r>
          </w:p>
        </w:tc>
        <w:tc>
          <w:tcPr>
            <w:tcW w:w="1951" w:type="dxa"/>
          </w:tcPr>
          <w:p w14:paraId="1906DEE9" w14:textId="77777777" w:rsidR="000476AB" w:rsidRDefault="000476AB" w:rsidP="003807C0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369" w:type="dxa"/>
          </w:tcPr>
          <w:p w14:paraId="37A23FED" w14:textId="77777777" w:rsidR="000476AB" w:rsidRDefault="000476AB" w:rsidP="003807C0">
            <w:r>
              <w:t>Coureur is toegevoegd</w:t>
            </w:r>
          </w:p>
        </w:tc>
      </w:tr>
      <w:tr w:rsidR="000476AB" w14:paraId="18578142" w14:textId="77777777" w:rsidTr="003807C0">
        <w:tc>
          <w:tcPr>
            <w:tcW w:w="1132" w:type="dxa"/>
          </w:tcPr>
          <w:p w14:paraId="1F40C257" w14:textId="13B23EBA" w:rsidR="000476AB" w:rsidRDefault="004675AA" w:rsidP="003807C0">
            <w:r>
              <w:t>TC15.2</w:t>
            </w:r>
          </w:p>
        </w:tc>
        <w:tc>
          <w:tcPr>
            <w:tcW w:w="1508" w:type="dxa"/>
          </w:tcPr>
          <w:p w14:paraId="126C3CDB" w14:textId="2A1998E0" w:rsidR="000476AB" w:rsidRDefault="004675AA" w:rsidP="003807C0">
            <w:r>
              <w:t>Missende gegevens</w:t>
            </w:r>
          </w:p>
        </w:tc>
        <w:tc>
          <w:tcPr>
            <w:tcW w:w="1682" w:type="dxa"/>
          </w:tcPr>
          <w:p w14:paraId="5D674857" w14:textId="77777777" w:rsidR="000476AB" w:rsidRDefault="000476AB" w:rsidP="003807C0">
            <w:r>
              <w:t>-</w:t>
            </w:r>
          </w:p>
        </w:tc>
        <w:tc>
          <w:tcPr>
            <w:tcW w:w="1951" w:type="dxa"/>
          </w:tcPr>
          <w:p w14:paraId="5E4F26F1" w14:textId="77777777" w:rsidR="000476AB" w:rsidRDefault="000476AB" w:rsidP="003807C0">
            <w:r>
              <w:t>Naam: “”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369" w:type="dxa"/>
          </w:tcPr>
          <w:p w14:paraId="1D95D6A0" w14:textId="77777777" w:rsidR="000476AB" w:rsidRDefault="000476AB" w:rsidP="003807C0">
            <w:r>
              <w:t xml:space="preserve">Coureur is niet </w:t>
            </w:r>
            <w:proofErr w:type="spellStart"/>
            <w:r>
              <w:t>tegoveogd</w:t>
            </w:r>
            <w:proofErr w:type="spellEnd"/>
            <w:r>
              <w:t>, foutmelding: Niet alle gegevens ingevuld.</w:t>
            </w:r>
          </w:p>
        </w:tc>
      </w:tr>
      <w:tr w:rsidR="000476AB" w14:paraId="2BD13754" w14:textId="77777777" w:rsidTr="003807C0">
        <w:tc>
          <w:tcPr>
            <w:tcW w:w="1132" w:type="dxa"/>
          </w:tcPr>
          <w:p w14:paraId="70067F3D" w14:textId="0D3DBCA8" w:rsidR="000476AB" w:rsidRDefault="004675AA" w:rsidP="003807C0">
            <w:r>
              <w:t>TC15.3</w:t>
            </w:r>
          </w:p>
        </w:tc>
        <w:tc>
          <w:tcPr>
            <w:tcW w:w="1508" w:type="dxa"/>
          </w:tcPr>
          <w:p w14:paraId="444C4531" w14:textId="161B4F83" w:rsidR="000476AB" w:rsidRDefault="00D25BFB" w:rsidP="003807C0">
            <w:r>
              <w:t>Dubbele coureur</w:t>
            </w:r>
          </w:p>
        </w:tc>
        <w:tc>
          <w:tcPr>
            <w:tcW w:w="1682" w:type="dxa"/>
          </w:tcPr>
          <w:p w14:paraId="3D07305C" w14:textId="36611508" w:rsidR="000476AB" w:rsidRDefault="00D25BFB" w:rsidP="003807C0">
            <w:r>
              <w:t>TC15.1</w:t>
            </w:r>
          </w:p>
        </w:tc>
        <w:tc>
          <w:tcPr>
            <w:tcW w:w="1951" w:type="dxa"/>
          </w:tcPr>
          <w:p w14:paraId="57D6FECE" w14:textId="77777777" w:rsidR="000476AB" w:rsidRDefault="000476AB" w:rsidP="003807C0">
            <w:r>
              <w:t>Naam: Max Verstappen</w:t>
            </w:r>
            <w:r>
              <w:br/>
              <w:t>Geboortedatum: 30-09-1997</w:t>
            </w:r>
            <w:r>
              <w:br/>
              <w:t>Land: Nederland</w:t>
            </w:r>
          </w:p>
        </w:tc>
        <w:tc>
          <w:tcPr>
            <w:tcW w:w="2369" w:type="dxa"/>
          </w:tcPr>
          <w:p w14:paraId="6DFA0651" w14:textId="77777777" w:rsidR="000476AB" w:rsidRDefault="000476AB" w:rsidP="003807C0">
            <w:r>
              <w:t>Coureur is niet toegevoegd, foutmelding: Coureur bestaat al</w:t>
            </w:r>
          </w:p>
        </w:tc>
      </w:tr>
      <w:tr w:rsidR="000476AB" w14:paraId="78C85AC0" w14:textId="77777777" w:rsidTr="003807C0">
        <w:tc>
          <w:tcPr>
            <w:tcW w:w="1132" w:type="dxa"/>
          </w:tcPr>
          <w:p w14:paraId="14446C8E" w14:textId="527F14D3" w:rsidR="000476AB" w:rsidRDefault="000476AB" w:rsidP="003807C0">
            <w:r>
              <w:t>TC1</w:t>
            </w:r>
            <w:r w:rsidR="00D25BFB">
              <w:t>6</w:t>
            </w:r>
            <w:r>
              <w:t>.1</w:t>
            </w:r>
          </w:p>
        </w:tc>
        <w:tc>
          <w:tcPr>
            <w:tcW w:w="1508" w:type="dxa"/>
          </w:tcPr>
          <w:p w14:paraId="200551AA" w14:textId="5DBD6792" w:rsidR="000476AB" w:rsidRDefault="00D25BFB" w:rsidP="003807C0">
            <w:r>
              <w:t>Happy flow</w:t>
            </w:r>
          </w:p>
        </w:tc>
        <w:tc>
          <w:tcPr>
            <w:tcW w:w="1682" w:type="dxa"/>
          </w:tcPr>
          <w:p w14:paraId="071AA494" w14:textId="50DCE14E" w:rsidR="000476AB" w:rsidRDefault="00D25BFB" w:rsidP="003807C0">
            <w:r>
              <w:t>TC15.1</w:t>
            </w:r>
          </w:p>
        </w:tc>
        <w:tc>
          <w:tcPr>
            <w:tcW w:w="1951" w:type="dxa"/>
          </w:tcPr>
          <w:p w14:paraId="24286FA0" w14:textId="77777777" w:rsidR="000476AB" w:rsidRDefault="000476AB" w:rsidP="003807C0">
            <w:r>
              <w:t>Selecteer Max Verstappen en bevestig</w:t>
            </w:r>
          </w:p>
        </w:tc>
        <w:tc>
          <w:tcPr>
            <w:tcW w:w="2369" w:type="dxa"/>
          </w:tcPr>
          <w:p w14:paraId="3E4F06E5" w14:textId="77777777" w:rsidR="000476AB" w:rsidRDefault="000476AB" w:rsidP="003807C0">
            <w:r>
              <w:t>Coureur is verwijderd</w:t>
            </w:r>
          </w:p>
        </w:tc>
      </w:tr>
      <w:tr w:rsidR="000476AB" w14:paraId="766054F2" w14:textId="77777777" w:rsidTr="003807C0">
        <w:tc>
          <w:tcPr>
            <w:tcW w:w="1132" w:type="dxa"/>
          </w:tcPr>
          <w:p w14:paraId="394E769B" w14:textId="77D29D8E" w:rsidR="000476AB" w:rsidRDefault="00D25BFB" w:rsidP="003807C0">
            <w:r>
              <w:t>TC16.2</w:t>
            </w:r>
          </w:p>
        </w:tc>
        <w:tc>
          <w:tcPr>
            <w:tcW w:w="1508" w:type="dxa"/>
          </w:tcPr>
          <w:p w14:paraId="1228DFB8" w14:textId="6D5CA124" w:rsidR="000476AB" w:rsidRDefault="00D25BFB" w:rsidP="003807C0">
            <w:r>
              <w:t>Annuleer actie</w:t>
            </w:r>
          </w:p>
        </w:tc>
        <w:tc>
          <w:tcPr>
            <w:tcW w:w="1682" w:type="dxa"/>
          </w:tcPr>
          <w:p w14:paraId="451B4D4A" w14:textId="5F256DB7" w:rsidR="000476AB" w:rsidRDefault="00D25BFB" w:rsidP="003807C0">
            <w:r>
              <w:t>TC15.1</w:t>
            </w:r>
          </w:p>
        </w:tc>
        <w:tc>
          <w:tcPr>
            <w:tcW w:w="1951" w:type="dxa"/>
          </w:tcPr>
          <w:p w14:paraId="4370F99B" w14:textId="77777777" w:rsidR="000476AB" w:rsidRDefault="000476AB" w:rsidP="003807C0">
            <w:r>
              <w:t>Selecteer Max Verstappen en annuleer</w:t>
            </w:r>
          </w:p>
        </w:tc>
        <w:tc>
          <w:tcPr>
            <w:tcW w:w="2369" w:type="dxa"/>
          </w:tcPr>
          <w:p w14:paraId="60249476" w14:textId="77777777" w:rsidR="000476AB" w:rsidRDefault="000476AB" w:rsidP="003807C0">
            <w:r>
              <w:t>Coureur is niet verwijderd</w:t>
            </w:r>
          </w:p>
        </w:tc>
      </w:tr>
      <w:tr w:rsidR="000476AB" w14:paraId="72813DE9" w14:textId="77777777" w:rsidTr="003807C0">
        <w:tc>
          <w:tcPr>
            <w:tcW w:w="1132" w:type="dxa"/>
          </w:tcPr>
          <w:p w14:paraId="68A7BF33" w14:textId="0C4ADCFF" w:rsidR="000476AB" w:rsidRDefault="00D25BFB" w:rsidP="003807C0">
            <w:r>
              <w:t>TC16.3</w:t>
            </w:r>
          </w:p>
        </w:tc>
        <w:tc>
          <w:tcPr>
            <w:tcW w:w="1508" w:type="dxa"/>
          </w:tcPr>
          <w:p w14:paraId="065EE7F7" w14:textId="5BAE7F2E" w:rsidR="000476AB" w:rsidRDefault="00D25BFB" w:rsidP="003807C0">
            <w:r>
              <w:t>Nog resultaten gekoppeld</w:t>
            </w:r>
          </w:p>
        </w:tc>
        <w:tc>
          <w:tcPr>
            <w:tcW w:w="1682" w:type="dxa"/>
          </w:tcPr>
          <w:p w14:paraId="01F59972" w14:textId="10195699" w:rsidR="000476AB" w:rsidRDefault="003807C0" w:rsidP="003807C0">
            <w:r>
              <w:t>TC15.1 en TC17.1</w:t>
            </w:r>
          </w:p>
        </w:tc>
        <w:tc>
          <w:tcPr>
            <w:tcW w:w="1951" w:type="dxa"/>
          </w:tcPr>
          <w:p w14:paraId="460C4C0F" w14:textId="77777777" w:rsidR="000476AB" w:rsidRDefault="000476AB" w:rsidP="003807C0">
            <w:r>
              <w:t>Selecteer Max Verstappen en bevestig</w:t>
            </w:r>
          </w:p>
        </w:tc>
        <w:tc>
          <w:tcPr>
            <w:tcW w:w="2369" w:type="dxa"/>
          </w:tcPr>
          <w:p w14:paraId="60CEA448" w14:textId="77777777" w:rsidR="000476AB" w:rsidRDefault="000476AB" w:rsidP="003807C0">
            <w:r>
              <w:t>Coureur is niet verwijderd, foutmelding: Coureur is gekoppeld aan een team</w:t>
            </w:r>
          </w:p>
        </w:tc>
      </w:tr>
    </w:tbl>
    <w:p w14:paraId="04076091" w14:textId="334F2304" w:rsidR="000476AB" w:rsidRDefault="000476AB"/>
    <w:tbl>
      <w:tblPr>
        <w:tblStyle w:val="MediumList2-Accent1"/>
        <w:tblW w:w="2430" w:type="pct"/>
        <w:tblInd w:w="-30" w:type="dxa"/>
        <w:tblLook w:val="04A0" w:firstRow="1" w:lastRow="0" w:firstColumn="1" w:lastColumn="0" w:noHBand="0" w:noVBand="1"/>
      </w:tblPr>
      <w:tblGrid>
        <w:gridCol w:w="1022"/>
        <w:gridCol w:w="1047"/>
        <w:gridCol w:w="1046"/>
        <w:gridCol w:w="1084"/>
      </w:tblGrid>
      <w:tr w:rsidR="00D25BFB" w14:paraId="268DB0D2" w14:textId="77777777" w:rsidTr="00D2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pct"/>
            <w:noWrap/>
          </w:tcPr>
          <w:p w14:paraId="3F6E2348" w14:textId="77777777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247" w:type="pct"/>
          </w:tcPr>
          <w:p w14:paraId="7F4C6448" w14:textId="12A6B819" w:rsidR="00D25BFB" w:rsidRDefault="00D25BFB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FR-B08</w:t>
            </w:r>
          </w:p>
        </w:tc>
        <w:tc>
          <w:tcPr>
            <w:tcW w:w="1245" w:type="pct"/>
          </w:tcPr>
          <w:p w14:paraId="30B02A46" w14:textId="633F07B3" w:rsidR="00D25BFB" w:rsidRDefault="00D25BFB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B-B08.1</w:t>
            </w:r>
          </w:p>
        </w:tc>
        <w:tc>
          <w:tcPr>
            <w:tcW w:w="1291" w:type="pct"/>
          </w:tcPr>
          <w:p w14:paraId="71528CAE" w14:textId="09FDAEDE" w:rsidR="00D25BFB" w:rsidRDefault="00D25BFB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B-B08.2</w:t>
            </w:r>
          </w:p>
        </w:tc>
      </w:tr>
      <w:tr w:rsidR="00D25BFB" w14:paraId="41B84F44" w14:textId="77777777" w:rsidTr="00D2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24C53E15" w14:textId="4149324B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TC15.1</w:t>
            </w:r>
          </w:p>
        </w:tc>
        <w:tc>
          <w:tcPr>
            <w:tcW w:w="1247" w:type="pct"/>
          </w:tcPr>
          <w:p w14:paraId="3DEB84A5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0F4C7FB1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91" w:type="pct"/>
          </w:tcPr>
          <w:p w14:paraId="04CB634D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25BFB" w14:paraId="0FF663B8" w14:textId="77777777" w:rsidTr="00D2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56C5BA18" w14:textId="0878093A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TC15.2</w:t>
            </w:r>
          </w:p>
        </w:tc>
        <w:tc>
          <w:tcPr>
            <w:tcW w:w="1247" w:type="pct"/>
          </w:tcPr>
          <w:p w14:paraId="7A81151D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4513F70A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91" w:type="pct"/>
          </w:tcPr>
          <w:p w14:paraId="29F91E10" w14:textId="4570AB59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25BFB" w14:paraId="39129F25" w14:textId="77777777" w:rsidTr="00D2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7A5C391F" w14:textId="5DC06726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TC15.3</w:t>
            </w:r>
          </w:p>
        </w:tc>
        <w:tc>
          <w:tcPr>
            <w:tcW w:w="1247" w:type="pct"/>
          </w:tcPr>
          <w:p w14:paraId="3F084BB4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3C4D1288" w14:textId="0E6A4E33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91" w:type="pct"/>
          </w:tcPr>
          <w:p w14:paraId="73CCB296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25BFB" w14:paraId="07674662" w14:textId="77777777" w:rsidTr="00D2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1A7010D5" w14:textId="0FE97D35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TC16.1</w:t>
            </w:r>
          </w:p>
        </w:tc>
        <w:tc>
          <w:tcPr>
            <w:tcW w:w="1247" w:type="pct"/>
          </w:tcPr>
          <w:p w14:paraId="58426C4E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0741DDA2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1" w:type="pct"/>
          </w:tcPr>
          <w:p w14:paraId="04E0358B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25BFB" w14:paraId="7967F0AA" w14:textId="77777777" w:rsidTr="00D2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2003E2FD" w14:textId="6D20C0DF" w:rsidR="00D25BFB" w:rsidRDefault="00D25BFB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TC16.2</w:t>
            </w:r>
          </w:p>
        </w:tc>
        <w:tc>
          <w:tcPr>
            <w:tcW w:w="1247" w:type="pct"/>
          </w:tcPr>
          <w:p w14:paraId="5027BF07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5" w:type="pct"/>
          </w:tcPr>
          <w:p w14:paraId="1FD85573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1" w:type="pct"/>
          </w:tcPr>
          <w:p w14:paraId="4952D174" w14:textId="77777777" w:rsidR="00D25BFB" w:rsidRDefault="00D25BFB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D25BFB" w14:paraId="062B1221" w14:textId="77777777" w:rsidTr="00D2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  <w:noWrap/>
          </w:tcPr>
          <w:p w14:paraId="2388ABAF" w14:textId="36D93032" w:rsidR="00D25BFB" w:rsidRDefault="00D25BFB" w:rsidP="003807C0">
            <w:pPr>
              <w:rPr>
                <w:color w:val="auto"/>
              </w:rPr>
            </w:pPr>
            <w:r>
              <w:rPr>
                <w:color w:val="auto"/>
              </w:rPr>
              <w:t>TC16.3</w:t>
            </w:r>
          </w:p>
        </w:tc>
        <w:tc>
          <w:tcPr>
            <w:tcW w:w="1247" w:type="pct"/>
          </w:tcPr>
          <w:p w14:paraId="4D2F3137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1245" w:type="pct"/>
          </w:tcPr>
          <w:p w14:paraId="267FE040" w14:textId="77777777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91" w:type="pct"/>
          </w:tcPr>
          <w:p w14:paraId="12CAC5DA" w14:textId="0B7713C1" w:rsidR="00D25BFB" w:rsidRDefault="00D25BFB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7DFF1FA6" w14:textId="3A6A1AD4" w:rsidR="000476AB" w:rsidRDefault="000476AB"/>
    <w:p w14:paraId="13940638" w14:textId="77777777" w:rsidR="000476AB" w:rsidRDefault="000476AB">
      <w:r>
        <w:br w:type="page"/>
      </w:r>
    </w:p>
    <w:p w14:paraId="0A8DA68F" w14:textId="77777777" w:rsidR="006F60A2" w:rsidRDefault="006F60A2">
      <w:r>
        <w:lastRenderedPageBreak/>
        <w:t>FR-B09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6F60A2" w14:paraId="62D91F31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773B6827" w14:textId="77777777" w:rsidR="006F60A2" w:rsidRDefault="006F60A2" w:rsidP="003807C0">
            <w:r>
              <w:t>Testcase</w:t>
            </w:r>
          </w:p>
        </w:tc>
        <w:tc>
          <w:tcPr>
            <w:tcW w:w="1508" w:type="dxa"/>
          </w:tcPr>
          <w:p w14:paraId="3D17A6D1" w14:textId="77777777" w:rsidR="006F60A2" w:rsidRDefault="006F60A2" w:rsidP="003807C0">
            <w:r>
              <w:t>Omschrijving</w:t>
            </w:r>
          </w:p>
        </w:tc>
        <w:tc>
          <w:tcPr>
            <w:tcW w:w="1682" w:type="dxa"/>
          </w:tcPr>
          <w:p w14:paraId="4F676323" w14:textId="77777777" w:rsidR="006F60A2" w:rsidRDefault="006F60A2" w:rsidP="003807C0">
            <w:r>
              <w:t>Preconditie</w:t>
            </w:r>
          </w:p>
        </w:tc>
        <w:tc>
          <w:tcPr>
            <w:tcW w:w="1951" w:type="dxa"/>
          </w:tcPr>
          <w:p w14:paraId="4C530CEE" w14:textId="77777777" w:rsidR="006F60A2" w:rsidRDefault="006F60A2" w:rsidP="003807C0">
            <w:r>
              <w:t>Invoer</w:t>
            </w:r>
          </w:p>
        </w:tc>
        <w:tc>
          <w:tcPr>
            <w:tcW w:w="2369" w:type="dxa"/>
          </w:tcPr>
          <w:p w14:paraId="2923F0C9" w14:textId="77777777" w:rsidR="006F60A2" w:rsidRDefault="006F60A2" w:rsidP="003807C0">
            <w:r>
              <w:t>Verwachte uitvoer</w:t>
            </w:r>
          </w:p>
        </w:tc>
      </w:tr>
      <w:tr w:rsidR="006F60A2" w14:paraId="37585BB2" w14:textId="77777777" w:rsidTr="003807C0">
        <w:tc>
          <w:tcPr>
            <w:tcW w:w="1132" w:type="dxa"/>
          </w:tcPr>
          <w:p w14:paraId="3E8E8247" w14:textId="61D31884" w:rsidR="006F60A2" w:rsidRDefault="006F60A2" w:rsidP="003807C0">
            <w:r>
              <w:t>TC17.1</w:t>
            </w:r>
          </w:p>
        </w:tc>
        <w:tc>
          <w:tcPr>
            <w:tcW w:w="1508" w:type="dxa"/>
          </w:tcPr>
          <w:p w14:paraId="7C28B1B6" w14:textId="05830B53" w:rsidR="006F60A2" w:rsidRDefault="006F60A2" w:rsidP="003807C0">
            <w:r>
              <w:t>Happy flow</w:t>
            </w:r>
          </w:p>
        </w:tc>
        <w:tc>
          <w:tcPr>
            <w:tcW w:w="1682" w:type="dxa"/>
          </w:tcPr>
          <w:p w14:paraId="40367DBE" w14:textId="72560945" w:rsidR="006F60A2" w:rsidRDefault="003807C0" w:rsidP="003807C0">
            <w:r>
              <w:t>TC03.1, TC09.1 en TC15.1</w:t>
            </w:r>
          </w:p>
        </w:tc>
        <w:tc>
          <w:tcPr>
            <w:tcW w:w="1951" w:type="dxa"/>
          </w:tcPr>
          <w:p w14:paraId="0582A7C9" w14:textId="77777777" w:rsidR="006F60A2" w:rsidRDefault="006F60A2" w:rsidP="003807C0">
            <w:r>
              <w:t>Selecteer 2010, Red Bull, Max Verstappen</w:t>
            </w:r>
          </w:p>
        </w:tc>
        <w:tc>
          <w:tcPr>
            <w:tcW w:w="2369" w:type="dxa"/>
          </w:tcPr>
          <w:p w14:paraId="006B819F" w14:textId="77777777" w:rsidR="006F60A2" w:rsidRDefault="006F60A2" w:rsidP="003807C0">
            <w:r>
              <w:t>Max Verstappen is toegevoegd aan Red Bull voor 2010</w:t>
            </w:r>
          </w:p>
        </w:tc>
      </w:tr>
      <w:tr w:rsidR="006F60A2" w:rsidRPr="006F60A2" w14:paraId="38233B37" w14:textId="77777777" w:rsidTr="003807C0">
        <w:tc>
          <w:tcPr>
            <w:tcW w:w="1132" w:type="dxa"/>
          </w:tcPr>
          <w:p w14:paraId="1AAEE61A" w14:textId="4F0F3B54" w:rsidR="006F60A2" w:rsidRDefault="006F60A2" w:rsidP="003807C0">
            <w:r>
              <w:t>TC17.2</w:t>
            </w:r>
          </w:p>
        </w:tc>
        <w:tc>
          <w:tcPr>
            <w:tcW w:w="1508" w:type="dxa"/>
          </w:tcPr>
          <w:p w14:paraId="42BE3B9A" w14:textId="65A31C51" w:rsidR="006F60A2" w:rsidRDefault="006F60A2" w:rsidP="003807C0">
            <w:r>
              <w:t>Coureur al gekoppeld</w:t>
            </w:r>
          </w:p>
        </w:tc>
        <w:tc>
          <w:tcPr>
            <w:tcW w:w="1682" w:type="dxa"/>
          </w:tcPr>
          <w:p w14:paraId="170159B7" w14:textId="61AB3E37" w:rsidR="006F60A2" w:rsidRDefault="006F60A2" w:rsidP="003807C0">
            <w:r>
              <w:t>TC17.1</w:t>
            </w:r>
          </w:p>
        </w:tc>
        <w:tc>
          <w:tcPr>
            <w:tcW w:w="1951" w:type="dxa"/>
          </w:tcPr>
          <w:p w14:paraId="29DB81FF" w14:textId="2ED71C03" w:rsidR="006F60A2" w:rsidRPr="006F60A2" w:rsidRDefault="006F60A2" w:rsidP="003807C0">
            <w:pPr>
              <w:rPr>
                <w:lang w:val="en-GB"/>
              </w:rPr>
            </w:pPr>
            <w:proofErr w:type="spellStart"/>
            <w:r w:rsidRPr="006F60A2">
              <w:rPr>
                <w:lang w:val="en-GB"/>
              </w:rPr>
              <w:t>Selecteer</w:t>
            </w:r>
            <w:proofErr w:type="spellEnd"/>
            <w:r w:rsidRPr="006F60A2">
              <w:rPr>
                <w:lang w:val="en-GB"/>
              </w:rPr>
              <w:t xml:space="preserve"> 2010, Red Bull, Max V</w:t>
            </w:r>
            <w:r>
              <w:rPr>
                <w:lang w:val="en-GB"/>
              </w:rPr>
              <w:t>erstappen</w:t>
            </w:r>
          </w:p>
        </w:tc>
        <w:tc>
          <w:tcPr>
            <w:tcW w:w="2369" w:type="dxa"/>
          </w:tcPr>
          <w:p w14:paraId="6516D62C" w14:textId="6B06A0B8" w:rsidR="006F60A2" w:rsidRPr="006F60A2" w:rsidRDefault="006F60A2" w:rsidP="003807C0">
            <w:r w:rsidRPr="006F60A2">
              <w:t>Max Verstappen is niet g</w:t>
            </w:r>
            <w:r>
              <w:t>ekoppeld, foutmelding: Coureur al gekoppeld aan seizoen</w:t>
            </w:r>
          </w:p>
        </w:tc>
      </w:tr>
      <w:tr w:rsidR="006F60A2" w:rsidRPr="006F60A2" w14:paraId="1A79EB63" w14:textId="77777777" w:rsidTr="003807C0">
        <w:tc>
          <w:tcPr>
            <w:tcW w:w="1132" w:type="dxa"/>
          </w:tcPr>
          <w:p w14:paraId="2D378858" w14:textId="4528EFCD" w:rsidR="006F60A2" w:rsidRDefault="006F60A2" w:rsidP="003807C0">
            <w:r>
              <w:t>TC18.1</w:t>
            </w:r>
          </w:p>
        </w:tc>
        <w:tc>
          <w:tcPr>
            <w:tcW w:w="1508" w:type="dxa"/>
          </w:tcPr>
          <w:p w14:paraId="4676728F" w14:textId="232B824B" w:rsidR="006F60A2" w:rsidRDefault="006F60A2" w:rsidP="003807C0">
            <w:r>
              <w:t>Happy flow</w:t>
            </w:r>
          </w:p>
        </w:tc>
        <w:tc>
          <w:tcPr>
            <w:tcW w:w="1682" w:type="dxa"/>
          </w:tcPr>
          <w:p w14:paraId="4915A294" w14:textId="759A72C3" w:rsidR="006F60A2" w:rsidRDefault="006F60A2" w:rsidP="003807C0">
            <w:r>
              <w:t>TC17.1</w:t>
            </w:r>
          </w:p>
        </w:tc>
        <w:tc>
          <w:tcPr>
            <w:tcW w:w="1951" w:type="dxa"/>
          </w:tcPr>
          <w:p w14:paraId="5E0ADE4E" w14:textId="4D7B883A" w:rsidR="006F60A2" w:rsidRPr="006F60A2" w:rsidRDefault="006F60A2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Selecteer</w:t>
            </w:r>
            <w:proofErr w:type="spellEnd"/>
            <w:r>
              <w:rPr>
                <w:lang w:val="en-GB"/>
              </w:rPr>
              <w:t xml:space="preserve"> 2010, Red Bull, Max Verstappen</w:t>
            </w:r>
          </w:p>
        </w:tc>
        <w:tc>
          <w:tcPr>
            <w:tcW w:w="2369" w:type="dxa"/>
          </w:tcPr>
          <w:p w14:paraId="61FF4EAB" w14:textId="15A46D24" w:rsidR="006F60A2" w:rsidRPr="006F60A2" w:rsidRDefault="006F60A2" w:rsidP="003807C0">
            <w:r w:rsidRPr="006F60A2">
              <w:t>Max Verstappen is verwijderd u</w:t>
            </w:r>
            <w:r>
              <w:t>it het Red Bull voor 2010</w:t>
            </w:r>
          </w:p>
        </w:tc>
      </w:tr>
      <w:tr w:rsidR="006F60A2" w:rsidRPr="006F60A2" w14:paraId="12D08911" w14:textId="77777777" w:rsidTr="003807C0">
        <w:tc>
          <w:tcPr>
            <w:tcW w:w="1132" w:type="dxa"/>
          </w:tcPr>
          <w:p w14:paraId="0C316E80" w14:textId="27B25C3C" w:rsidR="006F60A2" w:rsidRDefault="006F60A2" w:rsidP="003807C0">
            <w:r>
              <w:t>TC18.2</w:t>
            </w:r>
          </w:p>
        </w:tc>
        <w:tc>
          <w:tcPr>
            <w:tcW w:w="1508" w:type="dxa"/>
          </w:tcPr>
          <w:p w14:paraId="5F68D7D3" w14:textId="7B110F25" w:rsidR="006F60A2" w:rsidRDefault="006F60A2" w:rsidP="003807C0">
            <w:r>
              <w:t>Nog resultaten gekoppeld</w:t>
            </w:r>
          </w:p>
        </w:tc>
        <w:tc>
          <w:tcPr>
            <w:tcW w:w="1682" w:type="dxa"/>
          </w:tcPr>
          <w:p w14:paraId="542CA3C0" w14:textId="1FAA957F" w:rsidR="006F60A2" w:rsidRDefault="006F60A2" w:rsidP="003807C0">
            <w:r>
              <w:t>T</w:t>
            </w:r>
            <w:r w:rsidR="003807C0">
              <w:t>C17.1 en TC19.1</w:t>
            </w:r>
          </w:p>
        </w:tc>
        <w:tc>
          <w:tcPr>
            <w:tcW w:w="1951" w:type="dxa"/>
          </w:tcPr>
          <w:p w14:paraId="4F92DE62" w14:textId="72D714F3" w:rsidR="006F60A2" w:rsidRDefault="006F60A2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Selecteer</w:t>
            </w:r>
            <w:proofErr w:type="spellEnd"/>
            <w:r>
              <w:rPr>
                <w:lang w:val="en-GB"/>
              </w:rPr>
              <w:t xml:space="preserve"> 2010, Red Bull, Max Verstappen</w:t>
            </w:r>
          </w:p>
        </w:tc>
        <w:tc>
          <w:tcPr>
            <w:tcW w:w="2369" w:type="dxa"/>
          </w:tcPr>
          <w:p w14:paraId="506A2314" w14:textId="7C2E5BFF" w:rsidR="006F60A2" w:rsidRPr="006F60A2" w:rsidRDefault="006F60A2" w:rsidP="003807C0">
            <w:r>
              <w:t>Max Verstappen is niet verwijderd, foutmelding: Coureur heeft nog resultaten gekoppeld</w:t>
            </w:r>
          </w:p>
        </w:tc>
      </w:tr>
    </w:tbl>
    <w:p w14:paraId="6B642DB2" w14:textId="77777777" w:rsidR="006F60A2" w:rsidRPr="006F60A2" w:rsidRDefault="006F60A2"/>
    <w:tbl>
      <w:tblPr>
        <w:tblStyle w:val="MediumList2-Accent1"/>
        <w:tblW w:w="2430" w:type="pct"/>
        <w:tblInd w:w="-30" w:type="dxa"/>
        <w:tblLook w:val="04A0" w:firstRow="1" w:lastRow="0" w:firstColumn="1" w:lastColumn="0" w:noHBand="0" w:noVBand="1"/>
      </w:tblPr>
      <w:tblGrid>
        <w:gridCol w:w="1023"/>
        <w:gridCol w:w="1047"/>
        <w:gridCol w:w="1046"/>
        <w:gridCol w:w="1083"/>
      </w:tblGrid>
      <w:tr w:rsidR="006F60A2" w14:paraId="43BD3350" w14:textId="77777777" w:rsidTr="006F6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pct"/>
            <w:noWrap/>
          </w:tcPr>
          <w:p w14:paraId="103E686B" w14:textId="77777777" w:rsidR="006F60A2" w:rsidRPr="006F60A2" w:rsidRDefault="006F60A2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247" w:type="pct"/>
          </w:tcPr>
          <w:p w14:paraId="453893DB" w14:textId="5058A09F" w:rsidR="006F60A2" w:rsidRDefault="006F60A2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FR-B09</w:t>
            </w:r>
          </w:p>
        </w:tc>
        <w:tc>
          <w:tcPr>
            <w:tcW w:w="1246" w:type="pct"/>
          </w:tcPr>
          <w:p w14:paraId="268D213C" w14:textId="4C7E62C1" w:rsidR="006F60A2" w:rsidRDefault="006F60A2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B-B09.1</w:t>
            </w:r>
          </w:p>
        </w:tc>
        <w:tc>
          <w:tcPr>
            <w:tcW w:w="1291" w:type="pct"/>
          </w:tcPr>
          <w:p w14:paraId="0F40CB20" w14:textId="3B5D0766" w:rsidR="006F60A2" w:rsidRDefault="006F60A2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B-B09.2</w:t>
            </w:r>
          </w:p>
        </w:tc>
      </w:tr>
      <w:tr w:rsidR="006F60A2" w14:paraId="234FE88D" w14:textId="77777777" w:rsidTr="006F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14:paraId="4C664FBD" w14:textId="4950D7EF" w:rsidR="006F60A2" w:rsidRDefault="006F60A2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TC17.1</w:t>
            </w:r>
          </w:p>
        </w:tc>
        <w:tc>
          <w:tcPr>
            <w:tcW w:w="1247" w:type="pct"/>
          </w:tcPr>
          <w:p w14:paraId="0C0DF109" w14:textId="77777777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6" w:type="pct"/>
          </w:tcPr>
          <w:p w14:paraId="0DE4A4EA" w14:textId="279F7070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1" w:type="pct"/>
          </w:tcPr>
          <w:p w14:paraId="179752CB" w14:textId="77777777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6F60A2" w14:paraId="2FC2609E" w14:textId="77777777" w:rsidTr="006F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14:paraId="4B99228B" w14:textId="5CDC6115" w:rsidR="006F60A2" w:rsidRDefault="006F60A2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TC17.2</w:t>
            </w:r>
          </w:p>
        </w:tc>
        <w:tc>
          <w:tcPr>
            <w:tcW w:w="1247" w:type="pct"/>
          </w:tcPr>
          <w:p w14:paraId="4CCF069C" w14:textId="77777777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6" w:type="pct"/>
          </w:tcPr>
          <w:p w14:paraId="3D3D7FE4" w14:textId="77777777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91" w:type="pct"/>
          </w:tcPr>
          <w:p w14:paraId="7B6012E9" w14:textId="77777777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6F60A2" w14:paraId="1175DB89" w14:textId="77777777" w:rsidTr="006F6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14:paraId="4F015D7F" w14:textId="537A1ADE" w:rsidR="006F60A2" w:rsidRDefault="006F60A2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TC18.1</w:t>
            </w:r>
          </w:p>
        </w:tc>
        <w:tc>
          <w:tcPr>
            <w:tcW w:w="1247" w:type="pct"/>
          </w:tcPr>
          <w:p w14:paraId="026CB1A6" w14:textId="77777777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6" w:type="pct"/>
          </w:tcPr>
          <w:p w14:paraId="1EE7DEFC" w14:textId="0E658913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1" w:type="pct"/>
          </w:tcPr>
          <w:p w14:paraId="40622D6F" w14:textId="77777777" w:rsidR="006F60A2" w:rsidRDefault="006F60A2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6F60A2" w14:paraId="030A2FDF" w14:textId="77777777" w:rsidTr="006F6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14:paraId="7173D2EF" w14:textId="344E4638" w:rsidR="006F60A2" w:rsidRDefault="006F60A2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TC18.2</w:t>
            </w:r>
          </w:p>
        </w:tc>
        <w:tc>
          <w:tcPr>
            <w:tcW w:w="1247" w:type="pct"/>
          </w:tcPr>
          <w:p w14:paraId="03701590" w14:textId="77777777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246" w:type="pct"/>
          </w:tcPr>
          <w:p w14:paraId="7DF7D6CD" w14:textId="77777777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291" w:type="pct"/>
          </w:tcPr>
          <w:p w14:paraId="27F87E18" w14:textId="39E8A4FE" w:rsidR="006F60A2" w:rsidRDefault="006F60A2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</w:tr>
    </w:tbl>
    <w:p w14:paraId="224E8C53" w14:textId="53C29893" w:rsidR="000476AB" w:rsidRDefault="000476AB">
      <w:r>
        <w:br w:type="page"/>
      </w:r>
    </w:p>
    <w:p w14:paraId="4A3FF7E1" w14:textId="77777777" w:rsidR="00CA1BDA" w:rsidRDefault="00CA1BDA">
      <w:r>
        <w:lastRenderedPageBreak/>
        <w:t>FR-B10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CA1BDA" w14:paraId="19C71600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131542FD" w14:textId="77777777" w:rsidR="00CA1BDA" w:rsidRDefault="00CA1BDA" w:rsidP="003807C0">
            <w:r>
              <w:t>Testcase</w:t>
            </w:r>
          </w:p>
        </w:tc>
        <w:tc>
          <w:tcPr>
            <w:tcW w:w="1508" w:type="dxa"/>
          </w:tcPr>
          <w:p w14:paraId="31B7ABFE" w14:textId="77777777" w:rsidR="00CA1BDA" w:rsidRDefault="00CA1BDA" w:rsidP="003807C0">
            <w:r>
              <w:t>Omschrijving</w:t>
            </w:r>
          </w:p>
        </w:tc>
        <w:tc>
          <w:tcPr>
            <w:tcW w:w="1682" w:type="dxa"/>
          </w:tcPr>
          <w:p w14:paraId="6E4DFF12" w14:textId="77777777" w:rsidR="00CA1BDA" w:rsidRDefault="00CA1BDA" w:rsidP="003807C0">
            <w:r>
              <w:t>Preconditie</w:t>
            </w:r>
          </w:p>
        </w:tc>
        <w:tc>
          <w:tcPr>
            <w:tcW w:w="1951" w:type="dxa"/>
          </w:tcPr>
          <w:p w14:paraId="413F4089" w14:textId="77777777" w:rsidR="00CA1BDA" w:rsidRDefault="00CA1BDA" w:rsidP="003807C0">
            <w:r>
              <w:t>Invoer</w:t>
            </w:r>
          </w:p>
        </w:tc>
        <w:tc>
          <w:tcPr>
            <w:tcW w:w="2369" w:type="dxa"/>
          </w:tcPr>
          <w:p w14:paraId="329BB04C" w14:textId="77777777" w:rsidR="00CA1BDA" w:rsidRDefault="00CA1BDA" w:rsidP="003807C0">
            <w:r>
              <w:t>Verwachte uitvoer</w:t>
            </w:r>
          </w:p>
        </w:tc>
      </w:tr>
      <w:tr w:rsidR="00CA1BDA" w14:paraId="37DA6206" w14:textId="77777777" w:rsidTr="003807C0">
        <w:tc>
          <w:tcPr>
            <w:tcW w:w="1132" w:type="dxa"/>
          </w:tcPr>
          <w:p w14:paraId="05A3AEEF" w14:textId="19AAD7E2" w:rsidR="00CA1BDA" w:rsidRDefault="00CA1BDA" w:rsidP="003807C0">
            <w:r>
              <w:t>TC19.1</w:t>
            </w:r>
          </w:p>
        </w:tc>
        <w:tc>
          <w:tcPr>
            <w:tcW w:w="1508" w:type="dxa"/>
          </w:tcPr>
          <w:p w14:paraId="737AAB63" w14:textId="5D64D35E" w:rsidR="00CA1BDA" w:rsidRDefault="00CA1BDA" w:rsidP="003807C0">
            <w:r>
              <w:t>Happy flow</w:t>
            </w:r>
          </w:p>
        </w:tc>
        <w:tc>
          <w:tcPr>
            <w:tcW w:w="1682" w:type="dxa"/>
          </w:tcPr>
          <w:p w14:paraId="440DE761" w14:textId="49BE9C5B" w:rsidR="00CA1BDA" w:rsidRDefault="003807C0" w:rsidP="003807C0">
            <w:r>
              <w:t>TC07.1 en TC17.1</w:t>
            </w:r>
          </w:p>
        </w:tc>
        <w:tc>
          <w:tcPr>
            <w:tcW w:w="1951" w:type="dxa"/>
          </w:tcPr>
          <w:p w14:paraId="64725C29" w14:textId="77777777" w:rsidR="00CA1BDA" w:rsidRDefault="00CA1BDA" w:rsidP="003807C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369" w:type="dxa"/>
          </w:tcPr>
          <w:p w14:paraId="12468EA1" w14:textId="77777777" w:rsidR="00CA1BDA" w:rsidRDefault="00CA1BDA" w:rsidP="003807C0">
            <w:proofErr w:type="spellStart"/>
            <w:r>
              <w:t>Raceuitslag</w:t>
            </w:r>
            <w:proofErr w:type="spellEnd"/>
            <w:r>
              <w:t xml:space="preserve"> is toegevoegd</w:t>
            </w:r>
          </w:p>
        </w:tc>
      </w:tr>
      <w:tr w:rsidR="00CA1BDA" w14:paraId="00FB8100" w14:textId="77777777" w:rsidTr="003807C0">
        <w:tc>
          <w:tcPr>
            <w:tcW w:w="1132" w:type="dxa"/>
          </w:tcPr>
          <w:p w14:paraId="4FEF481C" w14:textId="4817F8E0" w:rsidR="00CA1BDA" w:rsidRDefault="00CA1BDA" w:rsidP="003807C0">
            <w:r>
              <w:t>TC19.2</w:t>
            </w:r>
          </w:p>
        </w:tc>
        <w:tc>
          <w:tcPr>
            <w:tcW w:w="1508" w:type="dxa"/>
          </w:tcPr>
          <w:p w14:paraId="29AE4266" w14:textId="7C4FE11B" w:rsidR="00CA1BDA" w:rsidRDefault="00CA1BDA" w:rsidP="003807C0">
            <w:r>
              <w:t>Uitslag al aanwezig</w:t>
            </w:r>
          </w:p>
        </w:tc>
        <w:tc>
          <w:tcPr>
            <w:tcW w:w="1682" w:type="dxa"/>
          </w:tcPr>
          <w:p w14:paraId="1D360FEF" w14:textId="2793427F" w:rsidR="00CA1BDA" w:rsidRDefault="00CA1BDA" w:rsidP="003807C0">
            <w:r>
              <w:t>TC19.1</w:t>
            </w:r>
          </w:p>
        </w:tc>
        <w:tc>
          <w:tcPr>
            <w:tcW w:w="1951" w:type="dxa"/>
          </w:tcPr>
          <w:p w14:paraId="3E0E053D" w14:textId="77777777" w:rsidR="00CA1BDA" w:rsidRDefault="00CA1BDA" w:rsidP="003807C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</w:p>
        </w:tc>
        <w:tc>
          <w:tcPr>
            <w:tcW w:w="2369" w:type="dxa"/>
          </w:tcPr>
          <w:p w14:paraId="3AEBBE97" w14:textId="77777777" w:rsidR="00CA1BDA" w:rsidRDefault="00CA1BDA" w:rsidP="003807C0">
            <w:proofErr w:type="spellStart"/>
            <w:r>
              <w:t>Raceuitslag</w:t>
            </w:r>
            <w:proofErr w:type="spellEnd"/>
            <w:r>
              <w:t xml:space="preserve"> is niet </w:t>
            </w:r>
            <w:proofErr w:type="spellStart"/>
            <w:r>
              <w:t>toegeovegd</w:t>
            </w:r>
            <w:proofErr w:type="spellEnd"/>
            <w:r>
              <w:t xml:space="preserve">, foutmelding: </w:t>
            </w:r>
            <w:proofErr w:type="spellStart"/>
            <w:r>
              <w:t>Raceuitslag</w:t>
            </w:r>
            <w:proofErr w:type="spellEnd"/>
            <w:r>
              <w:t xml:space="preserve"> is al in het seizoen.</w:t>
            </w:r>
          </w:p>
        </w:tc>
      </w:tr>
      <w:tr w:rsidR="00CA1BDA" w14:paraId="3813F57C" w14:textId="77777777" w:rsidTr="003807C0">
        <w:tc>
          <w:tcPr>
            <w:tcW w:w="1132" w:type="dxa"/>
          </w:tcPr>
          <w:p w14:paraId="4B907DD1" w14:textId="57AF2534" w:rsidR="00CA1BDA" w:rsidRDefault="00CA1BDA" w:rsidP="003807C0">
            <w:r>
              <w:t>TC19.3</w:t>
            </w:r>
          </w:p>
        </w:tc>
        <w:tc>
          <w:tcPr>
            <w:tcW w:w="1508" w:type="dxa"/>
          </w:tcPr>
          <w:p w14:paraId="0137AA33" w14:textId="6889AE8C" w:rsidR="00CA1BDA" w:rsidRDefault="00CA1BDA" w:rsidP="003807C0">
            <w:r>
              <w:t>Coureur dubbel</w:t>
            </w:r>
          </w:p>
        </w:tc>
        <w:tc>
          <w:tcPr>
            <w:tcW w:w="1682" w:type="dxa"/>
          </w:tcPr>
          <w:p w14:paraId="4F891B5A" w14:textId="31FAA063" w:rsidR="00CA1BDA" w:rsidRDefault="003807C0" w:rsidP="003807C0">
            <w:r>
              <w:t>TC07.1 en TC17.1</w:t>
            </w:r>
          </w:p>
        </w:tc>
        <w:tc>
          <w:tcPr>
            <w:tcW w:w="1951" w:type="dxa"/>
          </w:tcPr>
          <w:p w14:paraId="59EB27B5" w14:textId="77777777" w:rsidR="00CA1BDA" w:rsidRDefault="00CA1BDA" w:rsidP="003807C0">
            <w:r>
              <w:t xml:space="preserve">Selecteer Grand Prix van </w:t>
            </w:r>
            <w:proofErr w:type="spellStart"/>
            <w:r>
              <w:t>belgie</w:t>
            </w:r>
            <w:proofErr w:type="spellEnd"/>
            <w:r>
              <w:br/>
              <w:t>Plaats 1: Max Verstappen</w:t>
            </w:r>
            <w:r>
              <w:br/>
              <w:t>Plaats 2: Max Verstappen</w:t>
            </w:r>
          </w:p>
        </w:tc>
        <w:tc>
          <w:tcPr>
            <w:tcW w:w="2369" w:type="dxa"/>
          </w:tcPr>
          <w:p w14:paraId="2D5F3228" w14:textId="77777777" w:rsidR="00CA1BDA" w:rsidRDefault="00CA1BDA" w:rsidP="003807C0">
            <w:proofErr w:type="spellStart"/>
            <w:r>
              <w:t>Raceuitslag</w:t>
            </w:r>
            <w:proofErr w:type="spellEnd"/>
            <w:r>
              <w:t xml:space="preserve"> is niet toegevoegd, foutmelding: Coureur meer dan 1x toegevoegd.</w:t>
            </w:r>
          </w:p>
        </w:tc>
      </w:tr>
      <w:tr w:rsidR="00CA1BDA" w14:paraId="286AA929" w14:textId="77777777" w:rsidTr="003807C0">
        <w:tc>
          <w:tcPr>
            <w:tcW w:w="1132" w:type="dxa"/>
          </w:tcPr>
          <w:p w14:paraId="70BD5E6D" w14:textId="7AF42429" w:rsidR="00CA1BDA" w:rsidRDefault="00CA1BDA" w:rsidP="003807C0">
            <w:r>
              <w:t>TC19.4</w:t>
            </w:r>
          </w:p>
        </w:tc>
        <w:tc>
          <w:tcPr>
            <w:tcW w:w="1508" w:type="dxa"/>
          </w:tcPr>
          <w:p w14:paraId="2BDC6745" w14:textId="77751D28" w:rsidR="00CA1BDA" w:rsidRDefault="00CA1BDA" w:rsidP="003807C0">
            <w:r>
              <w:t>Missende gegevens</w:t>
            </w:r>
          </w:p>
        </w:tc>
        <w:tc>
          <w:tcPr>
            <w:tcW w:w="1682" w:type="dxa"/>
          </w:tcPr>
          <w:p w14:paraId="41729CA8" w14:textId="336BBBBB" w:rsidR="00CA1BDA" w:rsidRDefault="00CA1BDA" w:rsidP="003807C0">
            <w:r>
              <w:t>T</w:t>
            </w:r>
            <w:r w:rsidR="003807C0">
              <w:t>C07.1 en TC17.1</w:t>
            </w:r>
          </w:p>
        </w:tc>
        <w:tc>
          <w:tcPr>
            <w:tcW w:w="1951" w:type="dxa"/>
          </w:tcPr>
          <w:p w14:paraId="64F0A3A8" w14:textId="77777777" w:rsidR="00CA1BDA" w:rsidRDefault="00CA1BDA" w:rsidP="003807C0">
            <w:r>
              <w:t xml:space="preserve">Selecteer: Grand Prix van </w:t>
            </w:r>
            <w:proofErr w:type="spellStart"/>
            <w:r>
              <w:t>Belgie</w:t>
            </w:r>
            <w:proofErr w:type="spellEnd"/>
            <w:r>
              <w:br/>
              <w:t>Plaats 1: “”</w:t>
            </w:r>
          </w:p>
        </w:tc>
        <w:tc>
          <w:tcPr>
            <w:tcW w:w="2369" w:type="dxa"/>
          </w:tcPr>
          <w:p w14:paraId="7EC360EF" w14:textId="29C48A15" w:rsidR="00CA1BDA" w:rsidRDefault="00CA1BDA" w:rsidP="003807C0">
            <w:proofErr w:type="spellStart"/>
            <w:r>
              <w:t>Raceuits</w:t>
            </w:r>
            <w:r w:rsidR="007F7C32">
              <w:t>l</w:t>
            </w:r>
            <w:r>
              <w:t>ag</w:t>
            </w:r>
            <w:proofErr w:type="spellEnd"/>
            <w:r>
              <w:t xml:space="preserve"> is niet toegevoegd, foutmelding: Niet alle gegevens ingevuld.</w:t>
            </w:r>
          </w:p>
        </w:tc>
      </w:tr>
      <w:tr w:rsidR="00556A47" w:rsidRPr="00556A47" w14:paraId="2EE4CB77" w14:textId="77777777" w:rsidTr="003807C0">
        <w:tc>
          <w:tcPr>
            <w:tcW w:w="1132" w:type="dxa"/>
          </w:tcPr>
          <w:p w14:paraId="2FF92B7D" w14:textId="5014006E" w:rsidR="00556A47" w:rsidRDefault="00556A47" w:rsidP="003807C0">
            <w:r>
              <w:t>TC20.1</w:t>
            </w:r>
          </w:p>
        </w:tc>
        <w:tc>
          <w:tcPr>
            <w:tcW w:w="1508" w:type="dxa"/>
          </w:tcPr>
          <w:p w14:paraId="05063693" w14:textId="475B476D" w:rsidR="00556A47" w:rsidRDefault="00556A47" w:rsidP="003807C0">
            <w:r>
              <w:t>Happy flow</w:t>
            </w:r>
          </w:p>
        </w:tc>
        <w:tc>
          <w:tcPr>
            <w:tcW w:w="1682" w:type="dxa"/>
          </w:tcPr>
          <w:p w14:paraId="5A6868E9" w14:textId="508ACBC9" w:rsidR="00556A47" w:rsidRDefault="00556A47" w:rsidP="003807C0">
            <w:r>
              <w:t>TC19.1</w:t>
            </w:r>
          </w:p>
        </w:tc>
        <w:tc>
          <w:tcPr>
            <w:tcW w:w="1951" w:type="dxa"/>
          </w:tcPr>
          <w:p w14:paraId="728DA5BB" w14:textId="04C5FD65" w:rsidR="00556A47" w:rsidRPr="00556A47" w:rsidRDefault="00556A47" w:rsidP="003807C0">
            <w:pPr>
              <w:rPr>
                <w:lang w:val="en-GB"/>
              </w:rPr>
            </w:pPr>
            <w:proofErr w:type="spellStart"/>
            <w:r w:rsidRPr="00556A47">
              <w:rPr>
                <w:lang w:val="en-GB"/>
              </w:rPr>
              <w:t>Selecteer</w:t>
            </w:r>
            <w:proofErr w:type="spellEnd"/>
            <w:r w:rsidRPr="00556A47">
              <w:rPr>
                <w:lang w:val="en-GB"/>
              </w:rPr>
              <w:t xml:space="preserve"> Grand Prix van </w:t>
            </w:r>
            <w:proofErr w:type="spellStart"/>
            <w:r w:rsidRPr="00556A47">
              <w:rPr>
                <w:lang w:val="en-GB"/>
              </w:rPr>
              <w:t>Be</w:t>
            </w:r>
            <w:r>
              <w:rPr>
                <w:lang w:val="en-GB"/>
              </w:rPr>
              <w:t>lgie</w:t>
            </w:r>
            <w:proofErr w:type="spellEnd"/>
          </w:p>
        </w:tc>
        <w:tc>
          <w:tcPr>
            <w:tcW w:w="2369" w:type="dxa"/>
          </w:tcPr>
          <w:p w14:paraId="3F1BF723" w14:textId="6140F1A2" w:rsidR="00556A47" w:rsidRPr="00556A47" w:rsidRDefault="00556A47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Raceuitslag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verwijderd</w:t>
            </w:r>
            <w:proofErr w:type="spellEnd"/>
          </w:p>
        </w:tc>
      </w:tr>
      <w:tr w:rsidR="00556A47" w:rsidRPr="00556A47" w14:paraId="74720B67" w14:textId="77777777" w:rsidTr="003807C0">
        <w:tc>
          <w:tcPr>
            <w:tcW w:w="1132" w:type="dxa"/>
          </w:tcPr>
          <w:p w14:paraId="7992F122" w14:textId="2C65C75B" w:rsidR="00556A47" w:rsidRDefault="00556A47" w:rsidP="003807C0">
            <w:r>
              <w:t>TC20.2</w:t>
            </w:r>
          </w:p>
        </w:tc>
        <w:tc>
          <w:tcPr>
            <w:tcW w:w="1508" w:type="dxa"/>
          </w:tcPr>
          <w:p w14:paraId="15398E7B" w14:textId="17BF4D44" w:rsidR="00556A47" w:rsidRDefault="00556A47" w:rsidP="003807C0">
            <w:r>
              <w:t>Annuleer actie</w:t>
            </w:r>
          </w:p>
        </w:tc>
        <w:tc>
          <w:tcPr>
            <w:tcW w:w="1682" w:type="dxa"/>
          </w:tcPr>
          <w:p w14:paraId="5C1BBDB4" w14:textId="2EA04B3A" w:rsidR="00556A47" w:rsidRDefault="00556A47" w:rsidP="003807C0">
            <w:r>
              <w:t>TC19.1</w:t>
            </w:r>
          </w:p>
        </w:tc>
        <w:tc>
          <w:tcPr>
            <w:tcW w:w="1951" w:type="dxa"/>
          </w:tcPr>
          <w:p w14:paraId="2F4984FF" w14:textId="6D9E7794" w:rsidR="00556A47" w:rsidRPr="00556A47" w:rsidRDefault="00556A47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Selecteer</w:t>
            </w:r>
            <w:proofErr w:type="spellEnd"/>
            <w:r>
              <w:rPr>
                <w:lang w:val="en-GB"/>
              </w:rPr>
              <w:t xml:space="preserve"> Grand Prix van </w:t>
            </w:r>
            <w:proofErr w:type="spellStart"/>
            <w:r>
              <w:rPr>
                <w:lang w:val="en-GB"/>
              </w:rPr>
              <w:t>Belgie</w:t>
            </w:r>
            <w:proofErr w:type="spellEnd"/>
          </w:p>
        </w:tc>
        <w:tc>
          <w:tcPr>
            <w:tcW w:w="2369" w:type="dxa"/>
          </w:tcPr>
          <w:p w14:paraId="328005FA" w14:textId="6B25EF1E" w:rsidR="00556A47" w:rsidRDefault="00556A47" w:rsidP="003807C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Raceuitslag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verwijderd</w:t>
            </w:r>
            <w:proofErr w:type="spellEnd"/>
          </w:p>
        </w:tc>
      </w:tr>
    </w:tbl>
    <w:p w14:paraId="52A90797" w14:textId="77777777" w:rsidR="00CA1BDA" w:rsidRPr="00556A47" w:rsidRDefault="00CA1BDA">
      <w:pPr>
        <w:rPr>
          <w:lang w:val="en-GB"/>
        </w:rPr>
      </w:pPr>
    </w:p>
    <w:tbl>
      <w:tblPr>
        <w:tblStyle w:val="MediumList2-Accent1"/>
        <w:tblW w:w="4306" w:type="pct"/>
        <w:tblInd w:w="-20" w:type="dxa"/>
        <w:tblLook w:val="04A0" w:firstRow="1" w:lastRow="0" w:firstColumn="1" w:lastColumn="0" w:noHBand="0" w:noVBand="1"/>
      </w:tblPr>
      <w:tblGrid>
        <w:gridCol w:w="1019"/>
        <w:gridCol w:w="1045"/>
        <w:gridCol w:w="1043"/>
        <w:gridCol w:w="1082"/>
        <w:gridCol w:w="1074"/>
        <w:gridCol w:w="1089"/>
        <w:gridCol w:w="1089"/>
      </w:tblGrid>
      <w:tr w:rsidR="00CA1BDA" w14:paraId="15479E8D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pct"/>
            <w:noWrap/>
          </w:tcPr>
          <w:p w14:paraId="77525C1F" w14:textId="77777777" w:rsidR="00CA1BDA" w:rsidRPr="00556A47" w:rsidRDefault="00CA1BDA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02" w:type="pct"/>
          </w:tcPr>
          <w:p w14:paraId="2DA50913" w14:textId="6A5AA44A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</w:t>
            </w:r>
            <w:r w:rsidR="00556A4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10</w:t>
            </w:r>
          </w:p>
        </w:tc>
        <w:tc>
          <w:tcPr>
            <w:tcW w:w="701" w:type="pct"/>
          </w:tcPr>
          <w:p w14:paraId="2F59E277" w14:textId="43B76AD1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</w:t>
            </w:r>
            <w:r w:rsidR="00556A4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10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.1</w:t>
            </w:r>
          </w:p>
        </w:tc>
        <w:tc>
          <w:tcPr>
            <w:tcW w:w="727" w:type="pct"/>
          </w:tcPr>
          <w:p w14:paraId="2651AA6D" w14:textId="4CBCD537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</w:t>
            </w:r>
            <w:r w:rsidR="00556A4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10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.2</w:t>
            </w:r>
          </w:p>
        </w:tc>
        <w:tc>
          <w:tcPr>
            <w:tcW w:w="722" w:type="pct"/>
          </w:tcPr>
          <w:p w14:paraId="2603DE1B" w14:textId="693058F0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</w:t>
            </w:r>
            <w:r w:rsidR="00556A47">
              <w:rPr>
                <w:color w:val="auto"/>
                <w:sz w:val="22"/>
                <w:szCs w:val="22"/>
              </w:rPr>
              <w:t>10</w:t>
            </w:r>
            <w:r>
              <w:rPr>
                <w:color w:val="auto"/>
                <w:sz w:val="22"/>
                <w:szCs w:val="22"/>
              </w:rPr>
              <w:t>.3</w:t>
            </w:r>
          </w:p>
        </w:tc>
        <w:tc>
          <w:tcPr>
            <w:tcW w:w="732" w:type="pct"/>
          </w:tcPr>
          <w:p w14:paraId="7D6C88B9" w14:textId="75BC57B0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</w:t>
            </w:r>
            <w:r w:rsidR="00556A47">
              <w:rPr>
                <w:color w:val="auto"/>
                <w:sz w:val="22"/>
                <w:szCs w:val="22"/>
              </w:rPr>
              <w:t>10</w:t>
            </w:r>
            <w:r>
              <w:rPr>
                <w:color w:val="auto"/>
                <w:sz w:val="22"/>
                <w:szCs w:val="22"/>
              </w:rPr>
              <w:t>.4</w:t>
            </w:r>
          </w:p>
        </w:tc>
        <w:tc>
          <w:tcPr>
            <w:tcW w:w="732" w:type="pct"/>
          </w:tcPr>
          <w:p w14:paraId="47C61605" w14:textId="66644114" w:rsidR="00CA1BDA" w:rsidRDefault="00CA1BDA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</w:t>
            </w:r>
            <w:r w:rsidR="00556A47">
              <w:rPr>
                <w:color w:val="auto"/>
                <w:sz w:val="22"/>
                <w:szCs w:val="22"/>
              </w:rPr>
              <w:t>10</w:t>
            </w:r>
            <w:r>
              <w:rPr>
                <w:color w:val="auto"/>
                <w:sz w:val="22"/>
                <w:szCs w:val="22"/>
              </w:rPr>
              <w:t>.5</w:t>
            </w:r>
          </w:p>
        </w:tc>
      </w:tr>
      <w:tr w:rsidR="00CA1BDA" w14:paraId="59D894C1" w14:textId="77777777" w:rsidTr="0038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779A4DCD" w14:textId="26D34AB7" w:rsidR="00CA1BDA" w:rsidRDefault="00556A4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TC19.1</w:t>
            </w:r>
          </w:p>
        </w:tc>
        <w:tc>
          <w:tcPr>
            <w:tcW w:w="702" w:type="pct"/>
          </w:tcPr>
          <w:p w14:paraId="75A7B5B8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3DF3449C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27" w:type="pct"/>
          </w:tcPr>
          <w:p w14:paraId="389BFCC0" w14:textId="12E613DE" w:rsidR="00CA1BDA" w:rsidRDefault="00556A4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22" w:type="pct"/>
          </w:tcPr>
          <w:p w14:paraId="533C10B0" w14:textId="1F94E6C5" w:rsidR="00CA1BDA" w:rsidRDefault="00556A4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32" w:type="pct"/>
          </w:tcPr>
          <w:p w14:paraId="42591FF5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702BC2AF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A1BDA" w14:paraId="39E5D37F" w14:textId="77777777" w:rsidTr="0038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64CFA094" w14:textId="6886AB13" w:rsidR="00CA1BDA" w:rsidRDefault="00556A4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TC19.2</w:t>
            </w:r>
          </w:p>
        </w:tc>
        <w:tc>
          <w:tcPr>
            <w:tcW w:w="702" w:type="pct"/>
          </w:tcPr>
          <w:p w14:paraId="0C504042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7DBDEC6E" w14:textId="115DF722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7A242A99" w14:textId="5CDE9729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58832C7C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3B4E8975" w14:textId="6259E87E" w:rsidR="00CA1BDA" w:rsidRDefault="00556A4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32" w:type="pct"/>
          </w:tcPr>
          <w:p w14:paraId="4EFC235F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A1BDA" w14:paraId="54E07572" w14:textId="77777777" w:rsidTr="0038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40EF7CC3" w14:textId="62901FAD" w:rsidR="00CA1BDA" w:rsidRDefault="00556A4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TC19.3</w:t>
            </w:r>
          </w:p>
        </w:tc>
        <w:tc>
          <w:tcPr>
            <w:tcW w:w="702" w:type="pct"/>
          </w:tcPr>
          <w:p w14:paraId="3E922593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07B83EFD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4255276F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57D697A7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5E84C2B3" w14:textId="4E1C29E8" w:rsidR="00CA1BDA" w:rsidRDefault="00556A47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32" w:type="pct"/>
          </w:tcPr>
          <w:p w14:paraId="262E2F7C" w14:textId="29807F00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A1BDA" w14:paraId="18CE4A07" w14:textId="77777777" w:rsidTr="0038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4206889B" w14:textId="5013592D" w:rsidR="00CA1BDA" w:rsidRDefault="00556A4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TC19.4</w:t>
            </w:r>
          </w:p>
        </w:tc>
        <w:tc>
          <w:tcPr>
            <w:tcW w:w="702" w:type="pct"/>
          </w:tcPr>
          <w:p w14:paraId="0FB37542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72A61B5F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697506C4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499185C3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6EC56DA4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270C2AAF" w14:textId="1151040B" w:rsidR="00CA1BDA" w:rsidRDefault="00556A47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CA1BDA" w14:paraId="33DDCB06" w14:textId="77777777" w:rsidTr="0038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3CFAA8D6" w14:textId="7BCAEC4A" w:rsidR="00CA1BDA" w:rsidRDefault="00556A47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TC20.1</w:t>
            </w:r>
          </w:p>
        </w:tc>
        <w:tc>
          <w:tcPr>
            <w:tcW w:w="702" w:type="pct"/>
          </w:tcPr>
          <w:p w14:paraId="772BFFB7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701" w:type="pct"/>
          </w:tcPr>
          <w:p w14:paraId="6DFE17D9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7" w:type="pct"/>
          </w:tcPr>
          <w:p w14:paraId="47E5D026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22" w:type="pct"/>
          </w:tcPr>
          <w:p w14:paraId="566F266F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012247FF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1B30A2AF" w14:textId="77777777" w:rsidR="00CA1BDA" w:rsidRDefault="00CA1BDA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A1BDA" w14:paraId="1BEB8D21" w14:textId="77777777" w:rsidTr="0038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  <w:noWrap/>
          </w:tcPr>
          <w:p w14:paraId="5EC2740A" w14:textId="643FF15C" w:rsidR="00CA1BDA" w:rsidRDefault="00556A47" w:rsidP="003807C0">
            <w:pPr>
              <w:rPr>
                <w:color w:val="auto"/>
              </w:rPr>
            </w:pPr>
            <w:r>
              <w:rPr>
                <w:color w:val="auto"/>
              </w:rPr>
              <w:t>TC20.2</w:t>
            </w:r>
          </w:p>
        </w:tc>
        <w:tc>
          <w:tcPr>
            <w:tcW w:w="702" w:type="pct"/>
          </w:tcPr>
          <w:p w14:paraId="64EA976F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701" w:type="pct"/>
          </w:tcPr>
          <w:p w14:paraId="16C05FC8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7" w:type="pct"/>
          </w:tcPr>
          <w:p w14:paraId="6D27490E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2" w:type="pct"/>
          </w:tcPr>
          <w:p w14:paraId="172A9048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56EDC6BD" w14:textId="041B35CF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32" w:type="pct"/>
          </w:tcPr>
          <w:p w14:paraId="7AEE1D6B" w14:textId="77777777" w:rsidR="00CA1BDA" w:rsidRDefault="00CA1BDA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DDBB5A" w14:textId="3B4B29C6" w:rsidR="00CA1BDA" w:rsidRDefault="00CA1BDA">
      <w:r>
        <w:br w:type="page"/>
      </w:r>
    </w:p>
    <w:p w14:paraId="4D8E544A" w14:textId="10F97FAE" w:rsidR="00AC2867" w:rsidRDefault="00AC2867">
      <w:r>
        <w:lastRenderedPageBreak/>
        <w:t>FR-B11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335E81" w14:paraId="3D97C3EA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64CD17F1" w14:textId="77777777" w:rsidR="00335E81" w:rsidRDefault="00335E81" w:rsidP="003807C0">
            <w:r>
              <w:t>Testcase</w:t>
            </w:r>
          </w:p>
        </w:tc>
        <w:tc>
          <w:tcPr>
            <w:tcW w:w="1508" w:type="dxa"/>
          </w:tcPr>
          <w:p w14:paraId="2B1C65A6" w14:textId="77777777" w:rsidR="00335E81" w:rsidRDefault="00335E81" w:rsidP="003807C0">
            <w:r>
              <w:t>Omschrijving</w:t>
            </w:r>
          </w:p>
        </w:tc>
        <w:tc>
          <w:tcPr>
            <w:tcW w:w="1682" w:type="dxa"/>
          </w:tcPr>
          <w:p w14:paraId="7B7456C3" w14:textId="77777777" w:rsidR="00335E81" w:rsidRDefault="00335E81" w:rsidP="003807C0">
            <w:r>
              <w:t>Preconditie</w:t>
            </w:r>
          </w:p>
        </w:tc>
        <w:tc>
          <w:tcPr>
            <w:tcW w:w="1951" w:type="dxa"/>
          </w:tcPr>
          <w:p w14:paraId="39315F4A" w14:textId="77777777" w:rsidR="00335E81" w:rsidRDefault="00335E81" w:rsidP="003807C0">
            <w:r>
              <w:t>Invoer</w:t>
            </w:r>
          </w:p>
        </w:tc>
        <w:tc>
          <w:tcPr>
            <w:tcW w:w="2369" w:type="dxa"/>
          </w:tcPr>
          <w:p w14:paraId="36217BD1" w14:textId="77777777" w:rsidR="00335E81" w:rsidRDefault="00335E81" w:rsidP="003807C0">
            <w:r>
              <w:t>Verwachte uitvoer</w:t>
            </w:r>
          </w:p>
        </w:tc>
      </w:tr>
      <w:tr w:rsidR="00335E81" w14:paraId="03F2B2B7" w14:textId="77777777" w:rsidTr="003807C0">
        <w:tc>
          <w:tcPr>
            <w:tcW w:w="1132" w:type="dxa"/>
          </w:tcPr>
          <w:p w14:paraId="0243AA53" w14:textId="2D16513E" w:rsidR="00335E81" w:rsidRDefault="00335E81" w:rsidP="003807C0">
            <w:r>
              <w:t>TC21.1</w:t>
            </w:r>
          </w:p>
        </w:tc>
        <w:tc>
          <w:tcPr>
            <w:tcW w:w="1508" w:type="dxa"/>
          </w:tcPr>
          <w:p w14:paraId="78E9DC1C" w14:textId="1E84725B" w:rsidR="00335E81" w:rsidRDefault="00335E81" w:rsidP="003807C0">
            <w:r>
              <w:t>Happy flow</w:t>
            </w:r>
          </w:p>
        </w:tc>
        <w:tc>
          <w:tcPr>
            <w:tcW w:w="1682" w:type="dxa"/>
          </w:tcPr>
          <w:p w14:paraId="3EAE1396" w14:textId="77777777" w:rsidR="00335E81" w:rsidRDefault="00335E81" w:rsidP="003807C0">
            <w:r>
              <w:t>-</w:t>
            </w:r>
          </w:p>
        </w:tc>
        <w:tc>
          <w:tcPr>
            <w:tcW w:w="1951" w:type="dxa"/>
          </w:tcPr>
          <w:p w14:paraId="3732442C" w14:textId="77777777" w:rsidR="00335E81" w:rsidRDefault="00335E81" w:rsidP="003807C0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369" w:type="dxa"/>
          </w:tcPr>
          <w:p w14:paraId="1E6E2E4B" w14:textId="77777777" w:rsidR="00335E81" w:rsidRDefault="00335E81" w:rsidP="003807C0">
            <w:r>
              <w:t>Scoresysteem is toegevoegd</w:t>
            </w:r>
          </w:p>
        </w:tc>
      </w:tr>
      <w:tr w:rsidR="00335E81" w14:paraId="1968404A" w14:textId="77777777" w:rsidTr="003807C0">
        <w:tc>
          <w:tcPr>
            <w:tcW w:w="1132" w:type="dxa"/>
          </w:tcPr>
          <w:p w14:paraId="490C17F9" w14:textId="187DA80A" w:rsidR="00335E81" w:rsidRDefault="00335E81" w:rsidP="003807C0">
            <w:r>
              <w:t>TC21.2</w:t>
            </w:r>
          </w:p>
        </w:tc>
        <w:tc>
          <w:tcPr>
            <w:tcW w:w="1508" w:type="dxa"/>
          </w:tcPr>
          <w:p w14:paraId="70008811" w14:textId="62240583" w:rsidR="00335E81" w:rsidRDefault="00335E81" w:rsidP="003807C0">
            <w:r>
              <w:t>Missende gegevens</w:t>
            </w:r>
          </w:p>
        </w:tc>
        <w:tc>
          <w:tcPr>
            <w:tcW w:w="1682" w:type="dxa"/>
          </w:tcPr>
          <w:p w14:paraId="5F70E17F" w14:textId="69C9B3AD" w:rsidR="00335E81" w:rsidRDefault="00335E81" w:rsidP="003807C0">
            <w:r>
              <w:t>-</w:t>
            </w:r>
          </w:p>
        </w:tc>
        <w:tc>
          <w:tcPr>
            <w:tcW w:w="1951" w:type="dxa"/>
          </w:tcPr>
          <w:p w14:paraId="08879F94" w14:textId="5BEAAA08" w:rsidR="00335E81" w:rsidRDefault="00335E81" w:rsidP="003807C0">
            <w:r>
              <w:t>Naam: “”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369" w:type="dxa"/>
          </w:tcPr>
          <w:p w14:paraId="5601AD75" w14:textId="40E1D8DC" w:rsidR="00335E81" w:rsidRDefault="00335E81" w:rsidP="003807C0">
            <w:r>
              <w:t>Scoresysteem is niet toegevoegd, foutmelding: Niet alle gegevens zijn ingevuld</w:t>
            </w:r>
          </w:p>
        </w:tc>
      </w:tr>
      <w:tr w:rsidR="00335E81" w14:paraId="5DE0E8A5" w14:textId="77777777" w:rsidTr="003807C0">
        <w:tc>
          <w:tcPr>
            <w:tcW w:w="1132" w:type="dxa"/>
          </w:tcPr>
          <w:p w14:paraId="64BB2126" w14:textId="230A4A15" w:rsidR="00335E81" w:rsidRDefault="00335E81" w:rsidP="00335E81">
            <w:r>
              <w:t>TC21.3</w:t>
            </w:r>
          </w:p>
        </w:tc>
        <w:tc>
          <w:tcPr>
            <w:tcW w:w="1508" w:type="dxa"/>
          </w:tcPr>
          <w:p w14:paraId="79F3A7F6" w14:textId="72843606" w:rsidR="00335E81" w:rsidRDefault="00335E81" w:rsidP="00335E81">
            <w:r>
              <w:t>Dubbel scoresysteem</w:t>
            </w:r>
          </w:p>
        </w:tc>
        <w:tc>
          <w:tcPr>
            <w:tcW w:w="1682" w:type="dxa"/>
          </w:tcPr>
          <w:p w14:paraId="137F7D8F" w14:textId="41E7BF1B" w:rsidR="00335E81" w:rsidRDefault="00335E81" w:rsidP="00335E81">
            <w:r>
              <w:t>TC21.1</w:t>
            </w:r>
          </w:p>
        </w:tc>
        <w:tc>
          <w:tcPr>
            <w:tcW w:w="1951" w:type="dxa"/>
          </w:tcPr>
          <w:p w14:paraId="1D008DB9" w14:textId="1F2AA928" w:rsidR="00335E81" w:rsidRDefault="00335E81" w:rsidP="00335E81">
            <w:r>
              <w:t>Naam: Formule 1 – 10,5,0</w:t>
            </w:r>
            <w:r>
              <w:br/>
              <w:t>Plaats 1: 10</w:t>
            </w:r>
            <w:r>
              <w:br/>
              <w:t>Plaats 2: 5</w:t>
            </w:r>
            <w:r>
              <w:br/>
              <w:t>Plaats 3: 0</w:t>
            </w:r>
          </w:p>
        </w:tc>
        <w:tc>
          <w:tcPr>
            <w:tcW w:w="2369" w:type="dxa"/>
          </w:tcPr>
          <w:p w14:paraId="3949C394" w14:textId="1034491A" w:rsidR="00335E81" w:rsidRDefault="00335E81" w:rsidP="00335E81">
            <w:r>
              <w:t>Scoresysteem is niet toegevoegd, foutmelding: Niet alle gegevens zijn ingevuld</w:t>
            </w:r>
          </w:p>
        </w:tc>
      </w:tr>
      <w:tr w:rsidR="00335E81" w14:paraId="78929B36" w14:textId="77777777" w:rsidTr="003807C0">
        <w:tc>
          <w:tcPr>
            <w:tcW w:w="1132" w:type="dxa"/>
          </w:tcPr>
          <w:p w14:paraId="3BB3D7C3" w14:textId="43E5E6C8" w:rsidR="00335E81" w:rsidRDefault="00335E81" w:rsidP="00335E81">
            <w:r>
              <w:t>TC22.1</w:t>
            </w:r>
          </w:p>
        </w:tc>
        <w:tc>
          <w:tcPr>
            <w:tcW w:w="1508" w:type="dxa"/>
          </w:tcPr>
          <w:p w14:paraId="7D691EC4" w14:textId="17C7F358" w:rsidR="00335E81" w:rsidRDefault="00335E81" w:rsidP="00335E81">
            <w:r>
              <w:t>Happy flow</w:t>
            </w:r>
          </w:p>
        </w:tc>
        <w:tc>
          <w:tcPr>
            <w:tcW w:w="1682" w:type="dxa"/>
          </w:tcPr>
          <w:p w14:paraId="44CE379E" w14:textId="1A3EA178" w:rsidR="00335E81" w:rsidRDefault="00335E81" w:rsidP="00335E81">
            <w:r>
              <w:t>TC21.1</w:t>
            </w:r>
          </w:p>
        </w:tc>
        <w:tc>
          <w:tcPr>
            <w:tcW w:w="1951" w:type="dxa"/>
          </w:tcPr>
          <w:p w14:paraId="36389053" w14:textId="2D67DB9F" w:rsidR="00335E81" w:rsidRDefault="00335E81" w:rsidP="00335E81">
            <w:r>
              <w:t>Selecteer Formule 1 – 10, 5, 0</w:t>
            </w:r>
          </w:p>
        </w:tc>
        <w:tc>
          <w:tcPr>
            <w:tcW w:w="2369" w:type="dxa"/>
          </w:tcPr>
          <w:p w14:paraId="33059785" w14:textId="483AAF94" w:rsidR="00335E81" w:rsidRDefault="00335E81" w:rsidP="00335E81">
            <w:r>
              <w:t>Scoresysteem is verwijderd</w:t>
            </w:r>
          </w:p>
        </w:tc>
      </w:tr>
      <w:tr w:rsidR="00335E81" w14:paraId="6A94454F" w14:textId="77777777" w:rsidTr="003807C0">
        <w:tc>
          <w:tcPr>
            <w:tcW w:w="1132" w:type="dxa"/>
          </w:tcPr>
          <w:p w14:paraId="5D40BBFF" w14:textId="49868124" w:rsidR="00335E81" w:rsidRDefault="00335E81" w:rsidP="00335E81">
            <w:r>
              <w:t>TC22.2</w:t>
            </w:r>
          </w:p>
        </w:tc>
        <w:tc>
          <w:tcPr>
            <w:tcW w:w="1508" w:type="dxa"/>
          </w:tcPr>
          <w:p w14:paraId="17790EEA" w14:textId="2C100D4E" w:rsidR="00335E81" w:rsidRDefault="00335E81" w:rsidP="00335E81">
            <w:r>
              <w:t>Annuleer actie</w:t>
            </w:r>
          </w:p>
        </w:tc>
        <w:tc>
          <w:tcPr>
            <w:tcW w:w="1682" w:type="dxa"/>
          </w:tcPr>
          <w:p w14:paraId="1A3DE25B" w14:textId="6743DCC3" w:rsidR="00335E81" w:rsidRDefault="00335E81" w:rsidP="00335E81">
            <w:r>
              <w:t>TC21.1</w:t>
            </w:r>
          </w:p>
        </w:tc>
        <w:tc>
          <w:tcPr>
            <w:tcW w:w="1951" w:type="dxa"/>
          </w:tcPr>
          <w:p w14:paraId="53216B23" w14:textId="051814AB" w:rsidR="00335E81" w:rsidRDefault="00335E81" w:rsidP="00335E81">
            <w:r>
              <w:t>Selecteer Formule 1 – 10, 5, 0 en annuleer</w:t>
            </w:r>
          </w:p>
        </w:tc>
        <w:tc>
          <w:tcPr>
            <w:tcW w:w="2369" w:type="dxa"/>
          </w:tcPr>
          <w:p w14:paraId="441812C1" w14:textId="2362702B" w:rsidR="00335E81" w:rsidRDefault="00335E81" w:rsidP="00335E81">
            <w:r>
              <w:t>Scoresysteem is niet verwijderd</w:t>
            </w:r>
          </w:p>
        </w:tc>
      </w:tr>
      <w:tr w:rsidR="00335E81" w14:paraId="7C7D1F19" w14:textId="77777777" w:rsidTr="003807C0">
        <w:tc>
          <w:tcPr>
            <w:tcW w:w="1132" w:type="dxa"/>
          </w:tcPr>
          <w:p w14:paraId="3DBB1EF6" w14:textId="34B53FBC" w:rsidR="00335E81" w:rsidRDefault="00335E81" w:rsidP="00335E81">
            <w:r>
              <w:t>TC22.3</w:t>
            </w:r>
          </w:p>
        </w:tc>
        <w:tc>
          <w:tcPr>
            <w:tcW w:w="1508" w:type="dxa"/>
          </w:tcPr>
          <w:p w14:paraId="4E9FA7FF" w14:textId="04070434" w:rsidR="00335E81" w:rsidRDefault="00335E81" w:rsidP="00335E81">
            <w:r>
              <w:t>Nog seizoen gekoppeld</w:t>
            </w:r>
          </w:p>
        </w:tc>
        <w:tc>
          <w:tcPr>
            <w:tcW w:w="1682" w:type="dxa"/>
          </w:tcPr>
          <w:p w14:paraId="5DFCB94D" w14:textId="3215865C" w:rsidR="00335E81" w:rsidRDefault="003807C0" w:rsidP="00335E81">
            <w:r>
              <w:t>TC</w:t>
            </w:r>
            <w:r w:rsidR="00391FA0">
              <w:t>23.1</w:t>
            </w:r>
          </w:p>
        </w:tc>
        <w:tc>
          <w:tcPr>
            <w:tcW w:w="1951" w:type="dxa"/>
          </w:tcPr>
          <w:p w14:paraId="435DACBE" w14:textId="33A15A84" w:rsidR="00335E81" w:rsidRDefault="00335E81" w:rsidP="00335E81">
            <w:r>
              <w:t>Selecteer Formule 1 – 10, 5, 0</w:t>
            </w:r>
          </w:p>
        </w:tc>
        <w:tc>
          <w:tcPr>
            <w:tcW w:w="2369" w:type="dxa"/>
          </w:tcPr>
          <w:p w14:paraId="7BB8D2D5" w14:textId="32D783BA" w:rsidR="00335E81" w:rsidRDefault="00335E81" w:rsidP="00335E81">
            <w:r>
              <w:t>Scoresysteem is niet verwijderd, foutmelding; Er zijn nog seizoenen gekoppeld</w:t>
            </w:r>
          </w:p>
        </w:tc>
      </w:tr>
    </w:tbl>
    <w:p w14:paraId="4EA3E6EA" w14:textId="77777777" w:rsidR="00AC2867" w:rsidRDefault="00AC2867"/>
    <w:p w14:paraId="4EAB6CB5" w14:textId="77777777" w:rsidR="000476AB" w:rsidRDefault="000476AB"/>
    <w:tbl>
      <w:tblPr>
        <w:tblStyle w:val="MediumList2-Accent1"/>
        <w:tblW w:w="5017" w:type="pct"/>
        <w:tblInd w:w="-20" w:type="dxa"/>
        <w:tblLook w:val="04A0" w:firstRow="1" w:lastRow="0" w:firstColumn="1" w:lastColumn="0" w:noHBand="0" w:noVBand="1"/>
      </w:tblPr>
      <w:tblGrid>
        <w:gridCol w:w="922"/>
        <w:gridCol w:w="943"/>
        <w:gridCol w:w="940"/>
        <w:gridCol w:w="974"/>
        <w:gridCol w:w="969"/>
        <w:gridCol w:w="981"/>
        <w:gridCol w:w="981"/>
        <w:gridCol w:w="981"/>
        <w:gridCol w:w="978"/>
      </w:tblGrid>
      <w:tr w:rsidR="00335E81" w14:paraId="53AC790F" w14:textId="3D625301" w:rsidTr="0033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pct"/>
            <w:noWrap/>
          </w:tcPr>
          <w:p w14:paraId="7FFA34DC" w14:textId="77777777" w:rsidR="00335E81" w:rsidRP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544" w:type="pct"/>
          </w:tcPr>
          <w:p w14:paraId="3CCAEB8D" w14:textId="45D7FA02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FR-B11</w:t>
            </w:r>
          </w:p>
        </w:tc>
        <w:tc>
          <w:tcPr>
            <w:tcW w:w="542" w:type="pct"/>
          </w:tcPr>
          <w:p w14:paraId="4FBB52B8" w14:textId="30EBD04F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B-B11.1</w:t>
            </w:r>
          </w:p>
        </w:tc>
        <w:tc>
          <w:tcPr>
            <w:tcW w:w="562" w:type="pct"/>
          </w:tcPr>
          <w:p w14:paraId="60613628" w14:textId="4AE4EE5D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B-B11.2</w:t>
            </w:r>
          </w:p>
        </w:tc>
        <w:tc>
          <w:tcPr>
            <w:tcW w:w="559" w:type="pct"/>
          </w:tcPr>
          <w:p w14:paraId="0C678A28" w14:textId="4F36854D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B-B11.3</w:t>
            </w:r>
          </w:p>
        </w:tc>
        <w:tc>
          <w:tcPr>
            <w:tcW w:w="566" w:type="pct"/>
          </w:tcPr>
          <w:p w14:paraId="7B2BCA0A" w14:textId="3CE1F672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B-B11.4</w:t>
            </w:r>
          </w:p>
        </w:tc>
        <w:tc>
          <w:tcPr>
            <w:tcW w:w="566" w:type="pct"/>
          </w:tcPr>
          <w:p w14:paraId="59F2D399" w14:textId="0E39A227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B-B11.5</w:t>
            </w:r>
          </w:p>
        </w:tc>
        <w:tc>
          <w:tcPr>
            <w:tcW w:w="566" w:type="pct"/>
          </w:tcPr>
          <w:p w14:paraId="2D267A1E" w14:textId="226693F1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B-B11.6</w:t>
            </w:r>
          </w:p>
        </w:tc>
        <w:tc>
          <w:tcPr>
            <w:tcW w:w="565" w:type="pct"/>
          </w:tcPr>
          <w:p w14:paraId="001725EF" w14:textId="0B973D7F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B-B11.7</w:t>
            </w:r>
          </w:p>
        </w:tc>
      </w:tr>
      <w:tr w:rsidR="00335E81" w14:paraId="12FC7C61" w14:textId="1316E9C4" w:rsidTr="0033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1AAD248B" w14:textId="48EA1FAF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TC21.1</w:t>
            </w:r>
          </w:p>
        </w:tc>
        <w:tc>
          <w:tcPr>
            <w:tcW w:w="544" w:type="pct"/>
          </w:tcPr>
          <w:p w14:paraId="7F5FB824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42" w:type="pct"/>
          </w:tcPr>
          <w:p w14:paraId="16284081" w14:textId="58CE5E34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62" w:type="pct"/>
          </w:tcPr>
          <w:p w14:paraId="213F5F6B" w14:textId="0000E4BC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59" w:type="pct"/>
          </w:tcPr>
          <w:p w14:paraId="173C5B73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566" w:type="pct"/>
          </w:tcPr>
          <w:p w14:paraId="018CFA83" w14:textId="3D53ACBB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566" w:type="pct"/>
          </w:tcPr>
          <w:p w14:paraId="18731BC1" w14:textId="4E1650C2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566" w:type="pct"/>
          </w:tcPr>
          <w:p w14:paraId="64CDE654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7112B08F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3728C202" w14:textId="750C59D2" w:rsidTr="00335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7B3C5C3B" w14:textId="1E019F86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TC21.2</w:t>
            </w:r>
          </w:p>
        </w:tc>
        <w:tc>
          <w:tcPr>
            <w:tcW w:w="544" w:type="pct"/>
          </w:tcPr>
          <w:p w14:paraId="55AB3476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42" w:type="pct"/>
          </w:tcPr>
          <w:p w14:paraId="24088031" w14:textId="3F51A142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62" w:type="pct"/>
          </w:tcPr>
          <w:p w14:paraId="752A8BCC" w14:textId="673206F2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59" w:type="pct"/>
          </w:tcPr>
          <w:p w14:paraId="7C42138E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0DF537EF" w14:textId="39A4490D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136F7D5B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021E394C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75DECF70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4027DACE" w14:textId="7FC8E927" w:rsidTr="0033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31A7982D" w14:textId="3CDF8217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TC21.3</w:t>
            </w:r>
          </w:p>
        </w:tc>
        <w:tc>
          <w:tcPr>
            <w:tcW w:w="544" w:type="pct"/>
          </w:tcPr>
          <w:p w14:paraId="0585BAD6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42" w:type="pct"/>
          </w:tcPr>
          <w:p w14:paraId="765D57F7" w14:textId="286E55F3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62" w:type="pct"/>
          </w:tcPr>
          <w:p w14:paraId="76048FB8" w14:textId="2BE40F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59" w:type="pct"/>
          </w:tcPr>
          <w:p w14:paraId="280A82C0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3646D1CC" w14:textId="05414D08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55EB54FA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04EDD1FC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59A58BE8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19550656" w14:textId="3EF51E2B" w:rsidTr="00335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5401DE76" w14:textId="34366F15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TC22.1</w:t>
            </w:r>
          </w:p>
        </w:tc>
        <w:tc>
          <w:tcPr>
            <w:tcW w:w="544" w:type="pct"/>
          </w:tcPr>
          <w:p w14:paraId="66C03599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42" w:type="pct"/>
          </w:tcPr>
          <w:p w14:paraId="76D51B86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62" w:type="pct"/>
          </w:tcPr>
          <w:p w14:paraId="688DE7ED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59" w:type="pct"/>
          </w:tcPr>
          <w:p w14:paraId="27075FDE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60F58949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46A093DB" w14:textId="2750431C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59D3FA35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5C933E1F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7F614B02" w14:textId="17C317B0" w:rsidTr="0033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6DE0D98C" w14:textId="356C8004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TC22.2</w:t>
            </w:r>
          </w:p>
        </w:tc>
        <w:tc>
          <w:tcPr>
            <w:tcW w:w="544" w:type="pct"/>
          </w:tcPr>
          <w:p w14:paraId="6606B490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542" w:type="pct"/>
          </w:tcPr>
          <w:p w14:paraId="2A49D6F3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62" w:type="pct"/>
          </w:tcPr>
          <w:p w14:paraId="6DC7EB8F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559" w:type="pct"/>
          </w:tcPr>
          <w:p w14:paraId="29A4D180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3305DB6A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02BF4907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14401937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3270680C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6B8173FC" w14:textId="1D54552D" w:rsidTr="00335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pct"/>
            <w:noWrap/>
          </w:tcPr>
          <w:p w14:paraId="52879825" w14:textId="666DCD50" w:rsidR="00335E81" w:rsidRDefault="00335E81" w:rsidP="003807C0">
            <w:pPr>
              <w:rPr>
                <w:color w:val="auto"/>
              </w:rPr>
            </w:pPr>
            <w:r>
              <w:rPr>
                <w:color w:val="auto"/>
              </w:rPr>
              <w:t>TC22.3</w:t>
            </w:r>
          </w:p>
        </w:tc>
        <w:tc>
          <w:tcPr>
            <w:tcW w:w="544" w:type="pct"/>
          </w:tcPr>
          <w:p w14:paraId="36E49D22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  <w:tc>
          <w:tcPr>
            <w:tcW w:w="542" w:type="pct"/>
          </w:tcPr>
          <w:p w14:paraId="7B6CE515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2" w:type="pct"/>
          </w:tcPr>
          <w:p w14:paraId="1B9D5EA0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59" w:type="pct"/>
          </w:tcPr>
          <w:p w14:paraId="7F43EDAC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6C01DF9C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1EEC54E4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6" w:type="pct"/>
          </w:tcPr>
          <w:p w14:paraId="6C42F3F1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65" w:type="pct"/>
          </w:tcPr>
          <w:p w14:paraId="47545765" w14:textId="1D6A5D1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3258F006" w14:textId="0E608B9B" w:rsidR="00C97416" w:rsidRDefault="00C97416" w:rsidP="00C97416"/>
    <w:p w14:paraId="28D883B7" w14:textId="1541C51F" w:rsidR="00CA1BDA" w:rsidRDefault="00CA1BDA" w:rsidP="00C97416"/>
    <w:p w14:paraId="1733EE3C" w14:textId="00DE7B66" w:rsidR="00AC2867" w:rsidRDefault="00AC2867">
      <w:r>
        <w:br w:type="page"/>
      </w:r>
    </w:p>
    <w:p w14:paraId="7230AA1B" w14:textId="0DDE50B7" w:rsidR="00CA1BDA" w:rsidRDefault="00335E81" w:rsidP="00C97416">
      <w:r>
        <w:lastRenderedPageBreak/>
        <w:t>FR-B12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335E81" w14:paraId="6BE57EF1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3A85F8BD" w14:textId="77777777" w:rsidR="00335E81" w:rsidRDefault="00335E81" w:rsidP="003807C0">
            <w:r>
              <w:t>Testcase</w:t>
            </w:r>
          </w:p>
        </w:tc>
        <w:tc>
          <w:tcPr>
            <w:tcW w:w="1508" w:type="dxa"/>
          </w:tcPr>
          <w:p w14:paraId="40A4506A" w14:textId="77777777" w:rsidR="00335E81" w:rsidRDefault="00335E81" w:rsidP="003807C0">
            <w:r>
              <w:t>Omschrijving</w:t>
            </w:r>
          </w:p>
        </w:tc>
        <w:tc>
          <w:tcPr>
            <w:tcW w:w="1682" w:type="dxa"/>
          </w:tcPr>
          <w:p w14:paraId="7AADBF9B" w14:textId="77777777" w:rsidR="00335E81" w:rsidRDefault="00335E81" w:rsidP="003807C0">
            <w:r>
              <w:t>Preconditie</w:t>
            </w:r>
          </w:p>
        </w:tc>
        <w:tc>
          <w:tcPr>
            <w:tcW w:w="1951" w:type="dxa"/>
          </w:tcPr>
          <w:p w14:paraId="769C99FC" w14:textId="77777777" w:rsidR="00335E81" w:rsidRDefault="00335E81" w:rsidP="003807C0">
            <w:r>
              <w:t>Invoer</w:t>
            </w:r>
          </w:p>
        </w:tc>
        <w:tc>
          <w:tcPr>
            <w:tcW w:w="2369" w:type="dxa"/>
          </w:tcPr>
          <w:p w14:paraId="70CC6256" w14:textId="77777777" w:rsidR="00335E81" w:rsidRDefault="00335E81" w:rsidP="003807C0">
            <w:r>
              <w:t>Verwachte uitvoer</w:t>
            </w:r>
          </w:p>
        </w:tc>
      </w:tr>
      <w:tr w:rsidR="00335E81" w14:paraId="1C0905BF" w14:textId="77777777" w:rsidTr="003807C0">
        <w:tc>
          <w:tcPr>
            <w:tcW w:w="1132" w:type="dxa"/>
          </w:tcPr>
          <w:p w14:paraId="5E43CD93" w14:textId="0FB98155" w:rsidR="00335E81" w:rsidRDefault="00335E81" w:rsidP="003807C0">
            <w:r>
              <w:t>TC23.1</w:t>
            </w:r>
          </w:p>
        </w:tc>
        <w:tc>
          <w:tcPr>
            <w:tcW w:w="1508" w:type="dxa"/>
          </w:tcPr>
          <w:p w14:paraId="6A325B23" w14:textId="10D4AAD0" w:rsidR="00335E81" w:rsidRDefault="00335E81" w:rsidP="003807C0">
            <w:r>
              <w:t>Happy flow</w:t>
            </w:r>
          </w:p>
        </w:tc>
        <w:tc>
          <w:tcPr>
            <w:tcW w:w="1682" w:type="dxa"/>
          </w:tcPr>
          <w:p w14:paraId="28DF4CA5" w14:textId="2416AA22" w:rsidR="00335E81" w:rsidRDefault="00391FA0" w:rsidP="003807C0">
            <w:r>
              <w:t>TC03.1 en TC21.1</w:t>
            </w:r>
          </w:p>
        </w:tc>
        <w:tc>
          <w:tcPr>
            <w:tcW w:w="1951" w:type="dxa"/>
          </w:tcPr>
          <w:p w14:paraId="198C243F" w14:textId="77777777" w:rsidR="00335E81" w:rsidRDefault="00335E81" w:rsidP="003807C0">
            <w:r>
              <w:t>Selecteer 2010 en Formule 1 – 10,5,0</w:t>
            </w:r>
          </w:p>
        </w:tc>
        <w:tc>
          <w:tcPr>
            <w:tcW w:w="2369" w:type="dxa"/>
          </w:tcPr>
          <w:p w14:paraId="3057313F" w14:textId="77777777" w:rsidR="00335E81" w:rsidRDefault="00335E81" w:rsidP="003807C0">
            <w:r>
              <w:t>Scoresysteem is toegevoegd aan seizoen</w:t>
            </w:r>
          </w:p>
        </w:tc>
      </w:tr>
      <w:tr w:rsidR="00335E81" w14:paraId="779DCCA2" w14:textId="77777777" w:rsidTr="003807C0">
        <w:tc>
          <w:tcPr>
            <w:tcW w:w="1132" w:type="dxa"/>
          </w:tcPr>
          <w:p w14:paraId="212E2B48" w14:textId="5377F58F" w:rsidR="00335E81" w:rsidRDefault="00335E81" w:rsidP="003807C0">
            <w:r>
              <w:t>TC23.2</w:t>
            </w:r>
          </w:p>
        </w:tc>
        <w:tc>
          <w:tcPr>
            <w:tcW w:w="1508" w:type="dxa"/>
          </w:tcPr>
          <w:p w14:paraId="033F3A28" w14:textId="256F4AF1" w:rsidR="00335E81" w:rsidRDefault="00335E81" w:rsidP="003807C0">
            <w:r>
              <w:t>Koppeling bestaat al</w:t>
            </w:r>
          </w:p>
        </w:tc>
        <w:tc>
          <w:tcPr>
            <w:tcW w:w="1682" w:type="dxa"/>
          </w:tcPr>
          <w:p w14:paraId="2BA6D192" w14:textId="66F25640" w:rsidR="00335E81" w:rsidRDefault="00335E81" w:rsidP="003807C0">
            <w:r>
              <w:t>TC23.1</w:t>
            </w:r>
          </w:p>
        </w:tc>
        <w:tc>
          <w:tcPr>
            <w:tcW w:w="1951" w:type="dxa"/>
          </w:tcPr>
          <w:p w14:paraId="39C29AFE" w14:textId="77777777" w:rsidR="00335E81" w:rsidRDefault="00335E81" w:rsidP="003807C0">
            <w:r>
              <w:t>Selecteer 2010 en Formule 1 – 10,5,0</w:t>
            </w:r>
          </w:p>
        </w:tc>
        <w:tc>
          <w:tcPr>
            <w:tcW w:w="2369" w:type="dxa"/>
          </w:tcPr>
          <w:p w14:paraId="79C0E1A7" w14:textId="139D1186" w:rsidR="00335E81" w:rsidRDefault="00335E81" w:rsidP="003807C0">
            <w:r>
              <w:t>Scoresysteem is toegevoegd aan seizoen, de oude koppeling is verdwenen</w:t>
            </w:r>
          </w:p>
        </w:tc>
      </w:tr>
      <w:tr w:rsidR="00335E81" w14:paraId="7A412155" w14:textId="77777777" w:rsidTr="003807C0">
        <w:tc>
          <w:tcPr>
            <w:tcW w:w="1132" w:type="dxa"/>
          </w:tcPr>
          <w:p w14:paraId="210EB1FB" w14:textId="7C6B5B03" w:rsidR="00335E81" w:rsidRDefault="00335E81" w:rsidP="003807C0">
            <w:r>
              <w:t>TC23.3</w:t>
            </w:r>
          </w:p>
        </w:tc>
        <w:tc>
          <w:tcPr>
            <w:tcW w:w="1508" w:type="dxa"/>
          </w:tcPr>
          <w:p w14:paraId="4BCEA1DB" w14:textId="1497E48D" w:rsidR="00335E81" w:rsidRDefault="00335E81" w:rsidP="003807C0">
            <w:r>
              <w:t>Koppeling bestaat al, annuleer actie</w:t>
            </w:r>
          </w:p>
        </w:tc>
        <w:tc>
          <w:tcPr>
            <w:tcW w:w="1682" w:type="dxa"/>
          </w:tcPr>
          <w:p w14:paraId="512426D3" w14:textId="6C362B01" w:rsidR="00335E81" w:rsidRDefault="00335E81" w:rsidP="003807C0">
            <w:r>
              <w:t>TC23.1</w:t>
            </w:r>
          </w:p>
        </w:tc>
        <w:tc>
          <w:tcPr>
            <w:tcW w:w="1951" w:type="dxa"/>
          </w:tcPr>
          <w:p w14:paraId="72F24571" w14:textId="1A477B46" w:rsidR="00335E81" w:rsidRDefault="00335E81" w:rsidP="003807C0">
            <w:r>
              <w:t>Selecteer 2010 en Formule 1 – 10,5,0</w:t>
            </w:r>
          </w:p>
        </w:tc>
        <w:tc>
          <w:tcPr>
            <w:tcW w:w="2369" w:type="dxa"/>
          </w:tcPr>
          <w:p w14:paraId="535EE341" w14:textId="2C61804B" w:rsidR="00335E81" w:rsidRDefault="00335E81" w:rsidP="003807C0">
            <w:r>
              <w:t>Scoresysteem is niet gekoppeld.</w:t>
            </w:r>
          </w:p>
        </w:tc>
      </w:tr>
    </w:tbl>
    <w:p w14:paraId="24CB3953" w14:textId="2362EB83" w:rsidR="00335E81" w:rsidRDefault="00335E81" w:rsidP="00C97416"/>
    <w:tbl>
      <w:tblPr>
        <w:tblStyle w:val="MediumList2-Accent1"/>
        <w:tblW w:w="1802" w:type="pct"/>
        <w:tblInd w:w="-30" w:type="dxa"/>
        <w:tblLook w:val="04A0" w:firstRow="1" w:lastRow="0" w:firstColumn="1" w:lastColumn="0" w:noHBand="0" w:noVBand="1"/>
      </w:tblPr>
      <w:tblGrid>
        <w:gridCol w:w="1019"/>
        <w:gridCol w:w="1048"/>
        <w:gridCol w:w="1047"/>
      </w:tblGrid>
      <w:tr w:rsidR="00335E81" w14:paraId="48FC7DF4" w14:textId="45A12E8A" w:rsidTr="00335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6" w:type="pct"/>
            <w:noWrap/>
          </w:tcPr>
          <w:p w14:paraId="7F949405" w14:textId="77777777" w:rsidR="00335E81" w:rsidRP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83" w:type="pct"/>
          </w:tcPr>
          <w:p w14:paraId="01FF8BD1" w14:textId="5B3E8F73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FR-B12</w:t>
            </w:r>
          </w:p>
        </w:tc>
        <w:tc>
          <w:tcPr>
            <w:tcW w:w="1681" w:type="pct"/>
          </w:tcPr>
          <w:p w14:paraId="53833B6C" w14:textId="3E88A854" w:rsidR="00335E81" w:rsidRDefault="00335E8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B-B12.1</w:t>
            </w:r>
          </w:p>
        </w:tc>
      </w:tr>
      <w:tr w:rsidR="00335E81" w14:paraId="4CB9C4EE" w14:textId="6C8B8F86" w:rsidTr="0033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pct"/>
            <w:noWrap/>
          </w:tcPr>
          <w:p w14:paraId="1978D342" w14:textId="6B9C31EA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TC23.1</w:t>
            </w:r>
          </w:p>
        </w:tc>
        <w:tc>
          <w:tcPr>
            <w:tcW w:w="1683" w:type="pct"/>
          </w:tcPr>
          <w:p w14:paraId="4B4D47BE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81" w:type="pct"/>
          </w:tcPr>
          <w:p w14:paraId="410DFA18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35E81" w14:paraId="78EB296A" w14:textId="504052A5" w:rsidTr="00335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pct"/>
            <w:noWrap/>
          </w:tcPr>
          <w:p w14:paraId="0DC4B2C2" w14:textId="257752F8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TC23.2</w:t>
            </w:r>
          </w:p>
        </w:tc>
        <w:tc>
          <w:tcPr>
            <w:tcW w:w="1683" w:type="pct"/>
          </w:tcPr>
          <w:p w14:paraId="4E0A7D37" w14:textId="77777777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81" w:type="pct"/>
          </w:tcPr>
          <w:p w14:paraId="4EAF5B4F" w14:textId="6DB6AA90" w:rsidR="00335E81" w:rsidRDefault="00335E8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  <w:tr w:rsidR="00335E81" w14:paraId="21DE3577" w14:textId="384EB799" w:rsidTr="00335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pct"/>
            <w:noWrap/>
          </w:tcPr>
          <w:p w14:paraId="70A0B01B" w14:textId="347A30FD" w:rsidR="00335E81" w:rsidRDefault="00335E8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TC23.3</w:t>
            </w:r>
          </w:p>
        </w:tc>
        <w:tc>
          <w:tcPr>
            <w:tcW w:w="1683" w:type="pct"/>
          </w:tcPr>
          <w:p w14:paraId="5F90EB86" w14:textId="77777777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81" w:type="pct"/>
          </w:tcPr>
          <w:p w14:paraId="3EE63083" w14:textId="4EB63A6B" w:rsidR="00335E81" w:rsidRDefault="00335E8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182B31D8" w14:textId="4C23F220" w:rsidR="00335E81" w:rsidRDefault="00335E81" w:rsidP="00C97416"/>
    <w:p w14:paraId="37AB22DB" w14:textId="001D78EE" w:rsidR="00C97416" w:rsidRDefault="00DF7691" w:rsidP="00C97416">
      <w:r>
        <w:t>FR-S01 en FR-S02</w:t>
      </w:r>
    </w:p>
    <w:tbl>
      <w:tblPr>
        <w:tblStyle w:val="GridTable4"/>
        <w:tblW w:w="8642" w:type="dxa"/>
        <w:tblLook w:val="0620" w:firstRow="1" w:lastRow="0" w:firstColumn="0" w:lastColumn="0" w:noHBand="1" w:noVBand="1"/>
      </w:tblPr>
      <w:tblGrid>
        <w:gridCol w:w="1132"/>
        <w:gridCol w:w="1508"/>
        <w:gridCol w:w="1682"/>
        <w:gridCol w:w="1951"/>
        <w:gridCol w:w="2369"/>
      </w:tblGrid>
      <w:tr w:rsidR="00C97416" w14:paraId="75DBA4BE" w14:textId="77777777" w:rsidTr="00B17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49B8F7C1" w14:textId="77777777" w:rsidR="00C97416" w:rsidRDefault="00C97416" w:rsidP="006E5D0B">
            <w:r>
              <w:t>Testcase</w:t>
            </w:r>
          </w:p>
        </w:tc>
        <w:tc>
          <w:tcPr>
            <w:tcW w:w="1508" w:type="dxa"/>
          </w:tcPr>
          <w:p w14:paraId="58057350" w14:textId="465E443D" w:rsidR="00C97416" w:rsidRDefault="00B17E83" w:rsidP="006E5D0B">
            <w:r>
              <w:t>Omschrijving</w:t>
            </w:r>
          </w:p>
        </w:tc>
        <w:tc>
          <w:tcPr>
            <w:tcW w:w="1682" w:type="dxa"/>
          </w:tcPr>
          <w:p w14:paraId="6425B9D9" w14:textId="7E74B273" w:rsidR="00C97416" w:rsidRDefault="00B17E83" w:rsidP="006E5D0B">
            <w:r>
              <w:t>Preconditie</w:t>
            </w:r>
          </w:p>
        </w:tc>
        <w:tc>
          <w:tcPr>
            <w:tcW w:w="1951" w:type="dxa"/>
          </w:tcPr>
          <w:p w14:paraId="1657A85B" w14:textId="77777777" w:rsidR="00C97416" w:rsidRDefault="00C97416" w:rsidP="006E5D0B">
            <w:r>
              <w:t>Invoer</w:t>
            </w:r>
          </w:p>
        </w:tc>
        <w:tc>
          <w:tcPr>
            <w:tcW w:w="2369" w:type="dxa"/>
          </w:tcPr>
          <w:p w14:paraId="3BE25B76" w14:textId="77777777" w:rsidR="00C97416" w:rsidRDefault="00C97416" w:rsidP="006E5D0B">
            <w:r>
              <w:t>Verwachte uitvoer</w:t>
            </w:r>
          </w:p>
        </w:tc>
      </w:tr>
      <w:tr w:rsidR="00C97416" w:rsidRPr="00D6441D" w14:paraId="0A31BFFC" w14:textId="77777777" w:rsidTr="00B17E83">
        <w:tc>
          <w:tcPr>
            <w:tcW w:w="1132" w:type="dxa"/>
          </w:tcPr>
          <w:p w14:paraId="0A0E35C1" w14:textId="0D01D139" w:rsidR="00C97416" w:rsidRDefault="00C97416" w:rsidP="006E5D0B">
            <w:r>
              <w:t>TC</w:t>
            </w:r>
            <w:r w:rsidR="00DF7691">
              <w:t>24</w:t>
            </w:r>
            <w:r>
              <w:t>.1</w:t>
            </w:r>
          </w:p>
        </w:tc>
        <w:tc>
          <w:tcPr>
            <w:tcW w:w="1508" w:type="dxa"/>
          </w:tcPr>
          <w:p w14:paraId="5E30DA4B" w14:textId="2CEF1E8F" w:rsidR="00C97416" w:rsidRDefault="00DF7691" w:rsidP="006E5D0B">
            <w:r>
              <w:t>Happy flow</w:t>
            </w:r>
          </w:p>
        </w:tc>
        <w:tc>
          <w:tcPr>
            <w:tcW w:w="1682" w:type="dxa"/>
          </w:tcPr>
          <w:p w14:paraId="13335D65" w14:textId="70C390FA" w:rsidR="00C97416" w:rsidRDefault="00C97416" w:rsidP="006E5D0B">
            <w:r>
              <w:t>TC</w:t>
            </w:r>
            <w:r w:rsidR="00391FA0">
              <w:t>19.1</w:t>
            </w:r>
            <w:r>
              <w:t xml:space="preserve">, maar 2e </w:t>
            </w:r>
            <w:r w:rsidR="00391FA0">
              <w:t xml:space="preserve">Daniel </w:t>
            </w:r>
            <w:proofErr w:type="spellStart"/>
            <w:r>
              <w:t>Ricciardo</w:t>
            </w:r>
            <w:proofErr w:type="spellEnd"/>
          </w:p>
        </w:tc>
        <w:tc>
          <w:tcPr>
            <w:tcW w:w="1951" w:type="dxa"/>
          </w:tcPr>
          <w:p w14:paraId="34929F9E" w14:textId="77777777" w:rsidR="00C97416" w:rsidRPr="00D6441D" w:rsidRDefault="00C97416" w:rsidP="006E5D0B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</w:p>
        </w:tc>
        <w:tc>
          <w:tcPr>
            <w:tcW w:w="2369" w:type="dxa"/>
          </w:tcPr>
          <w:p w14:paraId="78024584" w14:textId="77777777" w:rsidR="00C97416" w:rsidRPr="00D6441D" w:rsidRDefault="00C97416" w:rsidP="006E5D0B">
            <w:r w:rsidRPr="00D6441D">
              <w:t xml:space="preserve">Ranglijst wordt getoond, met Max Verstappen 10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5 punten</w:t>
            </w:r>
          </w:p>
        </w:tc>
      </w:tr>
      <w:tr w:rsidR="00C97416" w:rsidRPr="00D6441D" w14:paraId="1A13CC2A" w14:textId="77777777" w:rsidTr="00B17E83">
        <w:tc>
          <w:tcPr>
            <w:tcW w:w="1132" w:type="dxa"/>
          </w:tcPr>
          <w:p w14:paraId="319ED0BC" w14:textId="14FB4AC6" w:rsidR="00C97416" w:rsidRDefault="00DF7691" w:rsidP="006E5D0B">
            <w:r>
              <w:t>TC25.1</w:t>
            </w:r>
          </w:p>
        </w:tc>
        <w:tc>
          <w:tcPr>
            <w:tcW w:w="1508" w:type="dxa"/>
          </w:tcPr>
          <w:p w14:paraId="34BA79E4" w14:textId="4234213F" w:rsidR="00C97416" w:rsidRDefault="00DF7691" w:rsidP="006E5D0B">
            <w:r>
              <w:t>Happy flow</w:t>
            </w:r>
          </w:p>
        </w:tc>
        <w:tc>
          <w:tcPr>
            <w:tcW w:w="1682" w:type="dxa"/>
          </w:tcPr>
          <w:p w14:paraId="70E2DF24" w14:textId="1C3B9637" w:rsidR="00391FA0" w:rsidRDefault="00C97416" w:rsidP="006E5D0B">
            <w:r>
              <w:t>TC1</w:t>
            </w:r>
            <w:r w:rsidR="00391FA0">
              <w:t>9</w:t>
            </w:r>
            <w:r>
              <w:t xml:space="preserve">.1, maar 2e </w:t>
            </w:r>
            <w:proofErr w:type="spellStart"/>
            <w:r>
              <w:t>Ricciardo</w:t>
            </w:r>
            <w:proofErr w:type="spellEnd"/>
            <w:r>
              <w:t xml:space="preserve"> en </w:t>
            </w:r>
            <w:r w:rsidR="00391FA0">
              <w:t xml:space="preserve">TC21.1 met naam: </w:t>
            </w:r>
            <w:r>
              <w:t>Formule 1 – 20, 10, 0</w:t>
            </w:r>
            <w:r w:rsidR="00391FA0">
              <w:br/>
              <w:t>Plaats 1: 20</w:t>
            </w:r>
            <w:r w:rsidR="00391FA0">
              <w:br/>
              <w:t>Plaats 2: 10</w:t>
            </w:r>
            <w:r w:rsidR="00391FA0">
              <w:br/>
              <w:t>Plaats 3: 0</w:t>
            </w:r>
          </w:p>
        </w:tc>
        <w:tc>
          <w:tcPr>
            <w:tcW w:w="1951" w:type="dxa"/>
          </w:tcPr>
          <w:p w14:paraId="4A975493" w14:textId="77777777" w:rsidR="00C97416" w:rsidRPr="00D6441D" w:rsidRDefault="00C97416" w:rsidP="006E5D0B">
            <w:pPr>
              <w:rPr>
                <w:lang w:val="en-US"/>
              </w:rPr>
            </w:pPr>
            <w:proofErr w:type="spellStart"/>
            <w:r w:rsidRPr="00D6441D">
              <w:rPr>
                <w:lang w:val="en-US"/>
              </w:rPr>
              <w:t>Selecteer</w:t>
            </w:r>
            <w:proofErr w:type="spellEnd"/>
            <w:r w:rsidRPr="00D6441D">
              <w:rPr>
                <w:lang w:val="en-US"/>
              </w:rPr>
              <w:t xml:space="preserve"> all time </w:t>
            </w:r>
            <w:proofErr w:type="spellStart"/>
            <w:r w:rsidRPr="00D6441D">
              <w:rPr>
                <w:lang w:val="en-US"/>
              </w:rPr>
              <w:t>ranglijst</w:t>
            </w:r>
            <w:proofErr w:type="spellEnd"/>
            <w:r w:rsidRPr="00D6441D">
              <w:rPr>
                <w:lang w:val="en-US"/>
              </w:rPr>
              <w:t xml:space="preserve"> </w:t>
            </w:r>
            <w:proofErr w:type="spellStart"/>
            <w:r w:rsidRPr="00D6441D">
              <w:rPr>
                <w:lang w:val="en-US"/>
              </w:rPr>
              <w:t>Formule</w:t>
            </w:r>
            <w:proofErr w:type="spellEnd"/>
            <w:r w:rsidRPr="00D6441D"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op basis van </w:t>
            </w:r>
            <w:proofErr w:type="spellStart"/>
            <w:r>
              <w:rPr>
                <w:lang w:val="en-US"/>
              </w:rPr>
              <w:t>Formule</w:t>
            </w:r>
            <w:proofErr w:type="spellEnd"/>
            <w:r>
              <w:rPr>
                <w:lang w:val="en-US"/>
              </w:rPr>
              <w:t xml:space="preserve"> 1 – 20,10,0</w:t>
            </w:r>
          </w:p>
        </w:tc>
        <w:tc>
          <w:tcPr>
            <w:tcW w:w="2369" w:type="dxa"/>
          </w:tcPr>
          <w:p w14:paraId="2A9465D8" w14:textId="77777777" w:rsidR="00C97416" w:rsidRPr="00D6441D" w:rsidRDefault="00C97416" w:rsidP="006E5D0B">
            <w:r w:rsidRPr="00D6441D">
              <w:t>Ranglijst wordt getoond, met Max</w:t>
            </w:r>
            <w:r>
              <w:t xml:space="preserve"> Verstappen 20</w:t>
            </w:r>
            <w:r w:rsidRPr="00D6441D">
              <w:t xml:space="preserve"> </w:t>
            </w:r>
            <w:r>
              <w:t xml:space="preserve">punten, Daniel </w:t>
            </w:r>
            <w:proofErr w:type="spellStart"/>
            <w:r>
              <w:t>Ricciardo</w:t>
            </w:r>
            <w:proofErr w:type="spellEnd"/>
            <w:r>
              <w:t xml:space="preserve"> 10 punten</w:t>
            </w:r>
          </w:p>
        </w:tc>
      </w:tr>
    </w:tbl>
    <w:p w14:paraId="048C1FAF" w14:textId="77777777" w:rsidR="00C97416" w:rsidRDefault="00C97416" w:rsidP="00C97416"/>
    <w:tbl>
      <w:tblPr>
        <w:tblStyle w:val="MediumList2-Accent1"/>
        <w:tblW w:w="1802" w:type="pct"/>
        <w:tblInd w:w="-30" w:type="dxa"/>
        <w:tblLook w:val="04A0" w:firstRow="1" w:lastRow="0" w:firstColumn="1" w:lastColumn="0" w:noHBand="0" w:noVBand="1"/>
      </w:tblPr>
      <w:tblGrid>
        <w:gridCol w:w="1019"/>
        <w:gridCol w:w="1048"/>
        <w:gridCol w:w="1047"/>
      </w:tblGrid>
      <w:tr w:rsidR="00DF7691" w14:paraId="48819547" w14:textId="77777777" w:rsidTr="00380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6" w:type="pct"/>
            <w:noWrap/>
          </w:tcPr>
          <w:p w14:paraId="1B14B6D5" w14:textId="77777777" w:rsidR="00DF7691" w:rsidRPr="00335E81" w:rsidRDefault="00DF7691" w:rsidP="003807C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83" w:type="pct"/>
          </w:tcPr>
          <w:p w14:paraId="04B6BD3C" w14:textId="0A17E928" w:rsidR="00DF7691" w:rsidRDefault="00DF769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FR-S01</w:t>
            </w:r>
          </w:p>
        </w:tc>
        <w:tc>
          <w:tcPr>
            <w:tcW w:w="1681" w:type="pct"/>
          </w:tcPr>
          <w:p w14:paraId="71864E95" w14:textId="1D137BA7" w:rsidR="00DF7691" w:rsidRDefault="00DF7691" w:rsidP="00380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FR-S02</w:t>
            </w:r>
          </w:p>
        </w:tc>
      </w:tr>
      <w:tr w:rsidR="00DF7691" w14:paraId="2AE4CAD0" w14:textId="77777777" w:rsidTr="00380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pct"/>
            <w:noWrap/>
          </w:tcPr>
          <w:p w14:paraId="2E48950B" w14:textId="696DAD59" w:rsidR="00DF7691" w:rsidRDefault="00DF769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TC24.1</w:t>
            </w:r>
          </w:p>
        </w:tc>
        <w:tc>
          <w:tcPr>
            <w:tcW w:w="1683" w:type="pct"/>
          </w:tcPr>
          <w:p w14:paraId="318A8F14" w14:textId="77777777" w:rsidR="00DF7691" w:rsidRDefault="00DF769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X</w:t>
            </w:r>
          </w:p>
        </w:tc>
        <w:tc>
          <w:tcPr>
            <w:tcW w:w="1681" w:type="pct"/>
          </w:tcPr>
          <w:p w14:paraId="2B9FC211" w14:textId="77777777" w:rsidR="00DF7691" w:rsidRDefault="00DF7691" w:rsidP="00380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F7691" w14:paraId="4A02B88A" w14:textId="77777777" w:rsidTr="00380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6" w:type="pct"/>
            <w:noWrap/>
          </w:tcPr>
          <w:p w14:paraId="26454FBA" w14:textId="3EB2BE54" w:rsidR="00DF7691" w:rsidRDefault="00DF7691" w:rsidP="003807C0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TC25.1</w:t>
            </w:r>
          </w:p>
        </w:tc>
        <w:tc>
          <w:tcPr>
            <w:tcW w:w="1683" w:type="pct"/>
          </w:tcPr>
          <w:p w14:paraId="4C1054F5" w14:textId="6A3C8184" w:rsidR="00DF7691" w:rsidRDefault="00DF769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81" w:type="pct"/>
          </w:tcPr>
          <w:p w14:paraId="2998124C" w14:textId="77777777" w:rsidR="00DF7691" w:rsidRDefault="00DF7691" w:rsidP="00380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X</w:t>
            </w:r>
          </w:p>
        </w:tc>
      </w:tr>
    </w:tbl>
    <w:p w14:paraId="2BD7FF63" w14:textId="77777777" w:rsidR="00C97416" w:rsidRDefault="00C97416" w:rsidP="00C97416"/>
    <w:p w14:paraId="72E34B34" w14:textId="24D35A1F" w:rsidR="00217F2C" w:rsidRDefault="00217F2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</w:p>
    <w:sectPr w:rsidR="00217F2C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0BB51" w14:textId="77777777" w:rsidR="00D82C32" w:rsidRDefault="00D82C32">
      <w:pPr>
        <w:spacing w:before="0" w:after="0" w:line="240" w:lineRule="auto"/>
      </w:pPr>
      <w:r>
        <w:separator/>
      </w:r>
    </w:p>
  </w:endnote>
  <w:endnote w:type="continuationSeparator" w:id="0">
    <w:p w14:paraId="5A3B240C" w14:textId="77777777" w:rsidR="00D82C32" w:rsidRDefault="00D82C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C5B5" w14:textId="7FB61E8D" w:rsidR="003807C0" w:rsidRDefault="003807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AE719" w14:textId="77777777" w:rsidR="00D82C32" w:rsidRDefault="00D82C32">
      <w:pPr>
        <w:spacing w:before="0" w:after="0" w:line="240" w:lineRule="auto"/>
      </w:pPr>
      <w:r>
        <w:separator/>
      </w:r>
    </w:p>
  </w:footnote>
  <w:footnote w:type="continuationSeparator" w:id="0">
    <w:p w14:paraId="47A4FD4C" w14:textId="77777777" w:rsidR="00D82C32" w:rsidRDefault="00D82C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08509E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00F6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78A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765C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16FF6"/>
    <w:multiLevelType w:val="hybridMultilevel"/>
    <w:tmpl w:val="9E22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C5D18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81834"/>
    <w:multiLevelType w:val="hybridMultilevel"/>
    <w:tmpl w:val="563814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15075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E4852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5414B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62BEA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0B1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52E8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9385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0744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FA72F9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E3F5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9B203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0606F"/>
    <w:multiLevelType w:val="hybridMultilevel"/>
    <w:tmpl w:val="E03A8B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3C7C9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16E22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2532E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A059A5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474B6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4806DB"/>
    <w:multiLevelType w:val="hybridMultilevel"/>
    <w:tmpl w:val="57B2DE54"/>
    <w:lvl w:ilvl="0" w:tplc="565CA362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141F6"/>
    <w:multiLevelType w:val="hybridMultilevel"/>
    <w:tmpl w:val="9F40C4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797A03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C48DC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50BF7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0F3B6A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01C3F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8B750C"/>
    <w:multiLevelType w:val="hybridMultilevel"/>
    <w:tmpl w:val="66006DAC"/>
    <w:lvl w:ilvl="0" w:tplc="F6E69A20">
      <w:start w:val="1"/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  <w:color w:val="4D322D" w:themeColor="text2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C52438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8F5DC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FA25F7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6828E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16BF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51715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097A66"/>
    <w:multiLevelType w:val="hybridMultilevel"/>
    <w:tmpl w:val="DBD079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A61B67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E13B3E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C3890"/>
    <w:multiLevelType w:val="hybridMultilevel"/>
    <w:tmpl w:val="49328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FD3B63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BE4F0D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B13EB4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063069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B3160C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612E51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6531F8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9F7B4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2B34CD"/>
    <w:multiLevelType w:val="hybridMultilevel"/>
    <w:tmpl w:val="EA44EF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9C2A93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924E4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3B1DE0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4470A6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3A0EF4"/>
    <w:multiLevelType w:val="hybridMultilevel"/>
    <w:tmpl w:val="BBA656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201B0F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7C434B"/>
    <w:multiLevelType w:val="hybridMultilevel"/>
    <w:tmpl w:val="B6D0F4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9"/>
  </w:num>
  <w:num w:numId="4">
    <w:abstractNumId w:val="57"/>
  </w:num>
  <w:num w:numId="5">
    <w:abstractNumId w:val="55"/>
  </w:num>
  <w:num w:numId="6">
    <w:abstractNumId w:val="42"/>
  </w:num>
  <w:num w:numId="7">
    <w:abstractNumId w:val="23"/>
  </w:num>
  <w:num w:numId="8">
    <w:abstractNumId w:val="16"/>
  </w:num>
  <w:num w:numId="9">
    <w:abstractNumId w:val="34"/>
  </w:num>
  <w:num w:numId="10">
    <w:abstractNumId w:val="41"/>
  </w:num>
  <w:num w:numId="11">
    <w:abstractNumId w:val="54"/>
  </w:num>
  <w:num w:numId="12">
    <w:abstractNumId w:val="13"/>
  </w:num>
  <w:num w:numId="13">
    <w:abstractNumId w:val="37"/>
  </w:num>
  <w:num w:numId="14">
    <w:abstractNumId w:val="39"/>
  </w:num>
  <w:num w:numId="15">
    <w:abstractNumId w:val="31"/>
  </w:num>
  <w:num w:numId="16">
    <w:abstractNumId w:val="19"/>
  </w:num>
  <w:num w:numId="17">
    <w:abstractNumId w:val="30"/>
  </w:num>
  <w:num w:numId="18">
    <w:abstractNumId w:val="46"/>
  </w:num>
  <w:num w:numId="19">
    <w:abstractNumId w:val="32"/>
  </w:num>
  <w:num w:numId="20">
    <w:abstractNumId w:val="58"/>
  </w:num>
  <w:num w:numId="21">
    <w:abstractNumId w:val="15"/>
  </w:num>
  <w:num w:numId="22">
    <w:abstractNumId w:val="47"/>
  </w:num>
  <w:num w:numId="23">
    <w:abstractNumId w:val="56"/>
  </w:num>
  <w:num w:numId="24">
    <w:abstractNumId w:val="2"/>
  </w:num>
  <w:num w:numId="25">
    <w:abstractNumId w:val="49"/>
  </w:num>
  <w:num w:numId="26">
    <w:abstractNumId w:val="53"/>
  </w:num>
  <w:num w:numId="27">
    <w:abstractNumId w:val="45"/>
  </w:num>
  <w:num w:numId="28">
    <w:abstractNumId w:val="44"/>
  </w:num>
  <w:num w:numId="29">
    <w:abstractNumId w:val="29"/>
  </w:num>
  <w:num w:numId="30">
    <w:abstractNumId w:val="25"/>
  </w:num>
  <w:num w:numId="31">
    <w:abstractNumId w:val="10"/>
  </w:num>
  <w:num w:numId="32">
    <w:abstractNumId w:val="9"/>
  </w:num>
  <w:num w:numId="33">
    <w:abstractNumId w:val="8"/>
  </w:num>
  <w:num w:numId="34">
    <w:abstractNumId w:val="43"/>
  </w:num>
  <w:num w:numId="35">
    <w:abstractNumId w:val="14"/>
  </w:num>
  <w:num w:numId="36">
    <w:abstractNumId w:val="18"/>
  </w:num>
  <w:num w:numId="37">
    <w:abstractNumId w:val="35"/>
  </w:num>
  <w:num w:numId="38">
    <w:abstractNumId w:val="38"/>
  </w:num>
  <w:num w:numId="39">
    <w:abstractNumId w:val="3"/>
  </w:num>
  <w:num w:numId="40">
    <w:abstractNumId w:val="5"/>
  </w:num>
  <w:num w:numId="41">
    <w:abstractNumId w:val="7"/>
  </w:num>
  <w:num w:numId="42">
    <w:abstractNumId w:val="40"/>
  </w:num>
  <w:num w:numId="43">
    <w:abstractNumId w:val="24"/>
  </w:num>
  <w:num w:numId="44">
    <w:abstractNumId w:val="48"/>
  </w:num>
  <w:num w:numId="45">
    <w:abstractNumId w:val="21"/>
  </w:num>
  <w:num w:numId="46">
    <w:abstractNumId w:val="27"/>
  </w:num>
  <w:num w:numId="47">
    <w:abstractNumId w:val="51"/>
  </w:num>
  <w:num w:numId="48">
    <w:abstractNumId w:val="22"/>
  </w:num>
  <w:num w:numId="49">
    <w:abstractNumId w:val="52"/>
  </w:num>
  <w:num w:numId="50">
    <w:abstractNumId w:val="26"/>
  </w:num>
  <w:num w:numId="51">
    <w:abstractNumId w:val="20"/>
  </w:num>
  <w:num w:numId="52">
    <w:abstractNumId w:val="50"/>
  </w:num>
  <w:num w:numId="53">
    <w:abstractNumId w:val="17"/>
  </w:num>
  <w:num w:numId="54">
    <w:abstractNumId w:val="4"/>
  </w:num>
  <w:num w:numId="55">
    <w:abstractNumId w:val="36"/>
  </w:num>
  <w:num w:numId="56">
    <w:abstractNumId w:val="11"/>
  </w:num>
  <w:num w:numId="57">
    <w:abstractNumId w:val="28"/>
  </w:num>
  <w:num w:numId="58">
    <w:abstractNumId w:val="12"/>
  </w:num>
  <w:num w:numId="59">
    <w:abstractNumId w:val="6"/>
  </w:num>
  <w:num w:numId="60">
    <w:abstractNumId w:val="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6A"/>
    <w:rsid w:val="0001436D"/>
    <w:rsid w:val="00023914"/>
    <w:rsid w:val="000404A3"/>
    <w:rsid w:val="000476AB"/>
    <w:rsid w:val="000601AC"/>
    <w:rsid w:val="000604D7"/>
    <w:rsid w:val="000650E6"/>
    <w:rsid w:val="00093F5F"/>
    <w:rsid w:val="00094CC1"/>
    <w:rsid w:val="000A052C"/>
    <w:rsid w:val="000D35F4"/>
    <w:rsid w:val="000D6EB1"/>
    <w:rsid w:val="000F09DA"/>
    <w:rsid w:val="00100288"/>
    <w:rsid w:val="00104DB4"/>
    <w:rsid w:val="001149AA"/>
    <w:rsid w:val="00114B0E"/>
    <w:rsid w:val="00140510"/>
    <w:rsid w:val="001436E3"/>
    <w:rsid w:val="00157E5A"/>
    <w:rsid w:val="00161AA8"/>
    <w:rsid w:val="00165883"/>
    <w:rsid w:val="0018248A"/>
    <w:rsid w:val="0018523E"/>
    <w:rsid w:val="001A1441"/>
    <w:rsid w:val="001C0DAB"/>
    <w:rsid w:val="001E5EC9"/>
    <w:rsid w:val="001E7407"/>
    <w:rsid w:val="001F21CF"/>
    <w:rsid w:val="001F57AB"/>
    <w:rsid w:val="0020123F"/>
    <w:rsid w:val="00206A5C"/>
    <w:rsid w:val="00211925"/>
    <w:rsid w:val="00213CA1"/>
    <w:rsid w:val="00216C56"/>
    <w:rsid w:val="00217F2C"/>
    <w:rsid w:val="00221A97"/>
    <w:rsid w:val="00275D0E"/>
    <w:rsid w:val="0029020D"/>
    <w:rsid w:val="00291972"/>
    <w:rsid w:val="00297489"/>
    <w:rsid w:val="002A47B4"/>
    <w:rsid w:val="002C0AFC"/>
    <w:rsid w:val="002D58A5"/>
    <w:rsid w:val="002E6C00"/>
    <w:rsid w:val="002F653C"/>
    <w:rsid w:val="003042FE"/>
    <w:rsid w:val="0031742A"/>
    <w:rsid w:val="00335E81"/>
    <w:rsid w:val="003418E3"/>
    <w:rsid w:val="00352311"/>
    <w:rsid w:val="00361ABD"/>
    <w:rsid w:val="0037598E"/>
    <w:rsid w:val="003807C0"/>
    <w:rsid w:val="00391FA0"/>
    <w:rsid w:val="003930C8"/>
    <w:rsid w:val="0039325C"/>
    <w:rsid w:val="00393A17"/>
    <w:rsid w:val="003A15E3"/>
    <w:rsid w:val="003A2BA8"/>
    <w:rsid w:val="003A756B"/>
    <w:rsid w:val="003B22E8"/>
    <w:rsid w:val="003B3826"/>
    <w:rsid w:val="003B4A1F"/>
    <w:rsid w:val="003B70E1"/>
    <w:rsid w:val="003E7BF6"/>
    <w:rsid w:val="003F6C3E"/>
    <w:rsid w:val="004018D7"/>
    <w:rsid w:val="0041300E"/>
    <w:rsid w:val="00420BEA"/>
    <w:rsid w:val="00425D27"/>
    <w:rsid w:val="00430156"/>
    <w:rsid w:val="00441C85"/>
    <w:rsid w:val="00453656"/>
    <w:rsid w:val="00453B90"/>
    <w:rsid w:val="004566DC"/>
    <w:rsid w:val="004673EF"/>
    <w:rsid w:val="004675AA"/>
    <w:rsid w:val="0047234A"/>
    <w:rsid w:val="00475011"/>
    <w:rsid w:val="004A3519"/>
    <w:rsid w:val="004B24F6"/>
    <w:rsid w:val="004C4289"/>
    <w:rsid w:val="004D12E6"/>
    <w:rsid w:val="004E4377"/>
    <w:rsid w:val="00515E69"/>
    <w:rsid w:val="00542972"/>
    <w:rsid w:val="00545256"/>
    <w:rsid w:val="00551866"/>
    <w:rsid w:val="00554854"/>
    <w:rsid w:val="00556A47"/>
    <w:rsid w:val="0056741C"/>
    <w:rsid w:val="00571F94"/>
    <w:rsid w:val="00572341"/>
    <w:rsid w:val="0058219C"/>
    <w:rsid w:val="005B62FE"/>
    <w:rsid w:val="005C6619"/>
    <w:rsid w:val="005C69B1"/>
    <w:rsid w:val="005C7029"/>
    <w:rsid w:val="005D3C04"/>
    <w:rsid w:val="005D5C1D"/>
    <w:rsid w:val="005D7717"/>
    <w:rsid w:val="00602D75"/>
    <w:rsid w:val="00604B5D"/>
    <w:rsid w:val="00613288"/>
    <w:rsid w:val="0065141B"/>
    <w:rsid w:val="006677CE"/>
    <w:rsid w:val="00671E4D"/>
    <w:rsid w:val="0068025C"/>
    <w:rsid w:val="006A2595"/>
    <w:rsid w:val="006A458C"/>
    <w:rsid w:val="006B2E2E"/>
    <w:rsid w:val="006D124B"/>
    <w:rsid w:val="006E0E9C"/>
    <w:rsid w:val="006E1DAC"/>
    <w:rsid w:val="006E5D0B"/>
    <w:rsid w:val="006F60A2"/>
    <w:rsid w:val="00702312"/>
    <w:rsid w:val="00703CCA"/>
    <w:rsid w:val="00703DE3"/>
    <w:rsid w:val="007053C1"/>
    <w:rsid w:val="00712069"/>
    <w:rsid w:val="00726D1F"/>
    <w:rsid w:val="0074796F"/>
    <w:rsid w:val="007511A2"/>
    <w:rsid w:val="00777D14"/>
    <w:rsid w:val="007907E0"/>
    <w:rsid w:val="00797CD0"/>
    <w:rsid w:val="007B0BF5"/>
    <w:rsid w:val="007C0018"/>
    <w:rsid w:val="007C2848"/>
    <w:rsid w:val="007C6608"/>
    <w:rsid w:val="007F7C32"/>
    <w:rsid w:val="008002E3"/>
    <w:rsid w:val="00813583"/>
    <w:rsid w:val="00815B4A"/>
    <w:rsid w:val="00817AC5"/>
    <w:rsid w:val="00820871"/>
    <w:rsid w:val="00852662"/>
    <w:rsid w:val="008721D1"/>
    <w:rsid w:val="00873B37"/>
    <w:rsid w:val="00887B7C"/>
    <w:rsid w:val="008A1296"/>
    <w:rsid w:val="008A3985"/>
    <w:rsid w:val="008B03AA"/>
    <w:rsid w:val="008F6DC0"/>
    <w:rsid w:val="009019A5"/>
    <w:rsid w:val="00904BC8"/>
    <w:rsid w:val="009061D2"/>
    <w:rsid w:val="0092636A"/>
    <w:rsid w:val="00927319"/>
    <w:rsid w:val="00962DDF"/>
    <w:rsid w:val="00976745"/>
    <w:rsid w:val="00985B28"/>
    <w:rsid w:val="00995501"/>
    <w:rsid w:val="009C632D"/>
    <w:rsid w:val="009C7EAF"/>
    <w:rsid w:val="009E44B4"/>
    <w:rsid w:val="009E7CC1"/>
    <w:rsid w:val="009E7E51"/>
    <w:rsid w:val="009F7B70"/>
    <w:rsid w:val="00A15347"/>
    <w:rsid w:val="00A27E7C"/>
    <w:rsid w:val="00A350A1"/>
    <w:rsid w:val="00A43434"/>
    <w:rsid w:val="00A57115"/>
    <w:rsid w:val="00A607AA"/>
    <w:rsid w:val="00A95B82"/>
    <w:rsid w:val="00AA12E5"/>
    <w:rsid w:val="00AC2867"/>
    <w:rsid w:val="00AE1ABF"/>
    <w:rsid w:val="00AF05C3"/>
    <w:rsid w:val="00B17E83"/>
    <w:rsid w:val="00B2254A"/>
    <w:rsid w:val="00B55108"/>
    <w:rsid w:val="00B722C2"/>
    <w:rsid w:val="00B72948"/>
    <w:rsid w:val="00B8059C"/>
    <w:rsid w:val="00B857DC"/>
    <w:rsid w:val="00B86EF0"/>
    <w:rsid w:val="00B94802"/>
    <w:rsid w:val="00B94FA4"/>
    <w:rsid w:val="00BA1D56"/>
    <w:rsid w:val="00BB09EA"/>
    <w:rsid w:val="00BB66E7"/>
    <w:rsid w:val="00BC7203"/>
    <w:rsid w:val="00BE024E"/>
    <w:rsid w:val="00BE438C"/>
    <w:rsid w:val="00C12C8F"/>
    <w:rsid w:val="00C23CD8"/>
    <w:rsid w:val="00C3183B"/>
    <w:rsid w:val="00C41464"/>
    <w:rsid w:val="00C45FAC"/>
    <w:rsid w:val="00C67C5E"/>
    <w:rsid w:val="00C72E62"/>
    <w:rsid w:val="00C76E02"/>
    <w:rsid w:val="00C84F1E"/>
    <w:rsid w:val="00C85CF4"/>
    <w:rsid w:val="00C9244B"/>
    <w:rsid w:val="00C93902"/>
    <w:rsid w:val="00C9627A"/>
    <w:rsid w:val="00C97416"/>
    <w:rsid w:val="00CA1BDA"/>
    <w:rsid w:val="00CB333F"/>
    <w:rsid w:val="00CB52C2"/>
    <w:rsid w:val="00CB70F0"/>
    <w:rsid w:val="00CC68FD"/>
    <w:rsid w:val="00CE5696"/>
    <w:rsid w:val="00CF0AA2"/>
    <w:rsid w:val="00CF45C7"/>
    <w:rsid w:val="00D05968"/>
    <w:rsid w:val="00D25BFB"/>
    <w:rsid w:val="00D6441D"/>
    <w:rsid w:val="00D64A8B"/>
    <w:rsid w:val="00D65DED"/>
    <w:rsid w:val="00D73B20"/>
    <w:rsid w:val="00D82C32"/>
    <w:rsid w:val="00D85ED4"/>
    <w:rsid w:val="00D92527"/>
    <w:rsid w:val="00DA209B"/>
    <w:rsid w:val="00DA24AA"/>
    <w:rsid w:val="00DB5A21"/>
    <w:rsid w:val="00DE4163"/>
    <w:rsid w:val="00DF7691"/>
    <w:rsid w:val="00E041E4"/>
    <w:rsid w:val="00E15B06"/>
    <w:rsid w:val="00E27759"/>
    <w:rsid w:val="00E3123D"/>
    <w:rsid w:val="00E36E74"/>
    <w:rsid w:val="00E43CF4"/>
    <w:rsid w:val="00E44012"/>
    <w:rsid w:val="00E44339"/>
    <w:rsid w:val="00E513AA"/>
    <w:rsid w:val="00E64873"/>
    <w:rsid w:val="00E64D97"/>
    <w:rsid w:val="00E6653C"/>
    <w:rsid w:val="00E74FE3"/>
    <w:rsid w:val="00E76CD3"/>
    <w:rsid w:val="00E915D0"/>
    <w:rsid w:val="00EB59D2"/>
    <w:rsid w:val="00EC05C7"/>
    <w:rsid w:val="00ED36EC"/>
    <w:rsid w:val="00F01695"/>
    <w:rsid w:val="00F103E5"/>
    <w:rsid w:val="00F118BD"/>
    <w:rsid w:val="00F14649"/>
    <w:rsid w:val="00F567EF"/>
    <w:rsid w:val="00F57BC9"/>
    <w:rsid w:val="00F61208"/>
    <w:rsid w:val="00F66031"/>
    <w:rsid w:val="00F8292D"/>
    <w:rsid w:val="00F84C43"/>
    <w:rsid w:val="00FD4712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CC53A"/>
  <w15:chartTrackingRefBased/>
  <w15:docId w15:val="{44A27452-7614-4874-A0E3-B3045CF1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2F1B15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993E2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A47B4"/>
    <w:pPr>
      <w:tabs>
        <w:tab w:val="decimal" w:pos="360"/>
      </w:tabs>
      <w:spacing w:before="0" w:line="276" w:lineRule="auto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A47B4"/>
    <w:pPr>
      <w:spacing w:before="0" w:after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47B4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2A47B4"/>
    <w:rPr>
      <w:i/>
      <w:iCs/>
    </w:rPr>
  </w:style>
  <w:style w:type="table" w:styleId="LightShading-Accent1">
    <w:name w:val="Light Shading Accent 1"/>
    <w:basedOn w:val="TableNormal"/>
    <w:uiPriority w:val="60"/>
    <w:rsid w:val="002A47B4"/>
    <w:pPr>
      <w:spacing w:before="0" w:after="0" w:line="240" w:lineRule="auto"/>
    </w:pPr>
    <w:rPr>
      <w:color w:val="2F1B1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bottom w:val="single" w:sz="8" w:space="0" w:color="3F251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A47B4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D532D" w:themeColor="accent3"/>
        <w:left w:val="single" w:sz="8" w:space="0" w:color="CD532D" w:themeColor="accent3"/>
        <w:bottom w:val="single" w:sz="8" w:space="0" w:color="CD532D" w:themeColor="accent3"/>
        <w:right w:val="single" w:sz="8" w:space="0" w:color="CD532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32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  <w:tblStylePr w:type="band1Horz">
      <w:tblPr/>
      <w:tcPr>
        <w:tcBorders>
          <w:top w:val="single" w:sz="8" w:space="0" w:color="CD532D" w:themeColor="accent3"/>
          <w:left w:val="single" w:sz="8" w:space="0" w:color="CD532D" w:themeColor="accent3"/>
          <w:bottom w:val="single" w:sz="8" w:space="0" w:color="CD532D" w:themeColor="accent3"/>
          <w:right w:val="single" w:sz="8" w:space="0" w:color="CD532D" w:themeColor="accent3"/>
        </w:tcBorders>
      </w:tcPr>
    </w:tblStylePr>
  </w:style>
  <w:style w:type="table" w:styleId="GridTable4">
    <w:name w:val="Grid Table 4"/>
    <w:basedOn w:val="TableNormal"/>
    <w:uiPriority w:val="49"/>
    <w:rsid w:val="00BA1D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9C7EAF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C97416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251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CC6FF06E64FD0BFC4C02B6DFB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993BA-7C4B-4B62-83C9-6AE9EEB06E0D}"/>
      </w:docPartPr>
      <w:docPartBody>
        <w:p w:rsidR="0044611F" w:rsidRDefault="006873DB">
          <w:pPr>
            <w:pStyle w:val="E7ECC6FF06E64FD0BFC4C02B6DFBAAED"/>
          </w:pPr>
          <w:r>
            <w:t>[Name]</w:t>
          </w:r>
        </w:p>
      </w:docPartBody>
    </w:docPart>
    <w:docPart>
      <w:docPartPr>
        <w:name w:val="0B9CD806511F43BBB159EE3C40F44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97DA-A2DF-4D97-A281-B60CA60EE0DA}"/>
      </w:docPartPr>
      <w:docPartBody>
        <w:p w:rsidR="0044611F" w:rsidRDefault="006873DB">
          <w:pPr>
            <w:pStyle w:val="0B9CD806511F43BBB159EE3C40F449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DB"/>
    <w:rsid w:val="000055B3"/>
    <w:rsid w:val="00011595"/>
    <w:rsid w:val="000A4059"/>
    <w:rsid w:val="001B6C6A"/>
    <w:rsid w:val="00215C1A"/>
    <w:rsid w:val="002545E7"/>
    <w:rsid w:val="0029598D"/>
    <w:rsid w:val="002C779A"/>
    <w:rsid w:val="002E41D1"/>
    <w:rsid w:val="0044611F"/>
    <w:rsid w:val="00476C04"/>
    <w:rsid w:val="00502358"/>
    <w:rsid w:val="005A3064"/>
    <w:rsid w:val="00657BE1"/>
    <w:rsid w:val="006873DB"/>
    <w:rsid w:val="00715482"/>
    <w:rsid w:val="008161E8"/>
    <w:rsid w:val="008726A0"/>
    <w:rsid w:val="00872D60"/>
    <w:rsid w:val="008F69C8"/>
    <w:rsid w:val="009021D8"/>
    <w:rsid w:val="00920E1A"/>
    <w:rsid w:val="0096757B"/>
    <w:rsid w:val="00975833"/>
    <w:rsid w:val="00986C01"/>
    <w:rsid w:val="009B65AC"/>
    <w:rsid w:val="009C635A"/>
    <w:rsid w:val="00A34738"/>
    <w:rsid w:val="00A522D9"/>
    <w:rsid w:val="00B422F4"/>
    <w:rsid w:val="00B55FF2"/>
    <w:rsid w:val="00B8606B"/>
    <w:rsid w:val="00B91991"/>
    <w:rsid w:val="00BC3B85"/>
    <w:rsid w:val="00C128CA"/>
    <w:rsid w:val="00D35A72"/>
    <w:rsid w:val="00D56632"/>
    <w:rsid w:val="00D67BD8"/>
    <w:rsid w:val="00D7332B"/>
    <w:rsid w:val="00DE1C61"/>
    <w:rsid w:val="00DF17B2"/>
    <w:rsid w:val="00E40ABF"/>
    <w:rsid w:val="00E82E82"/>
    <w:rsid w:val="00EE6446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44546A" w:themeColor="text2"/>
      <w:sz w:val="20"/>
      <w:szCs w:val="20"/>
      <w:lang w:val="en-US" w:eastAsia="en-US"/>
    </w:rPr>
  </w:style>
  <w:style w:type="paragraph" w:customStyle="1" w:styleId="87F113097AA34754A6B5970890232983">
    <w:name w:val="87F113097AA34754A6B5970890232983"/>
  </w:style>
  <w:style w:type="paragraph" w:customStyle="1" w:styleId="E7ECC6FF06E64FD0BFC4C02B6DFBAAED">
    <w:name w:val="E7ECC6FF06E64FD0BFC4C02B6DFBAAED"/>
  </w:style>
  <w:style w:type="paragraph" w:customStyle="1" w:styleId="421F9D9A71CD40A897A280CA89CB1784">
    <w:name w:val="421F9D9A71CD40A897A280CA89CB1784"/>
  </w:style>
  <w:style w:type="paragraph" w:customStyle="1" w:styleId="0B9CD806511F43BBB159EE3C40F449CA">
    <w:name w:val="0B9CD806511F43BBB159EE3C40F44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7D724-CFAE-492B-A71D-931B5BC87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7506C-3688-433A-B99E-A86D0E4C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1234</TotalTime>
  <Pages>1</Pages>
  <Words>1692</Words>
  <Characters>9651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Race Statistics</vt:lpstr>
      <vt:lpstr>Race Statistics</vt:lpstr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Statistics</dc:title>
  <dc:subject>Testplan</dc:subject>
  <dc:creator>Alexander van Dam</dc:creator>
  <cp:keywords/>
  <cp:lastModifiedBy>Dam,Alexander A. van</cp:lastModifiedBy>
  <cp:revision>144</cp:revision>
  <dcterms:created xsi:type="dcterms:W3CDTF">2018-02-16T20:36:00Z</dcterms:created>
  <dcterms:modified xsi:type="dcterms:W3CDTF">2019-03-26T14:14:00Z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