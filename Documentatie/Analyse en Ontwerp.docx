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4D322D" w:themeColor="text2"/>
          <w:sz w:val="24"/>
          <w:szCs w:val="24"/>
          <w:lang w:val="nl-NL"/>
        </w:rPr>
        <w:id w:val="1068995422"/>
        <w:docPartObj>
          <w:docPartGallery w:val="Cover Pages"/>
          <w:docPartUnique/>
        </w:docPartObj>
      </w:sdtPr>
      <w:sdtEndPr>
        <w:rPr>
          <w:sz w:val="20"/>
          <w:szCs w:val="20"/>
        </w:rPr>
      </w:sdtEndPr>
      <w:sdtContent>
        <w:p w14:paraId="6C7CC53A" w14:textId="42EEAC0A" w:rsidR="00995501" w:rsidRDefault="00962DDF">
          <w:pPr>
            <w:pStyle w:val="NoSpacing"/>
            <w:rPr>
              <w:sz w:val="24"/>
            </w:rPr>
          </w:pPr>
          <w:r>
            <w:rPr>
              <w:noProof/>
              <w:lang w:val="nl-NL" w:eastAsia="nl-NL"/>
            </w:rPr>
            <mc:AlternateContent>
              <mc:Choice Requires="wps">
                <w:drawing>
                  <wp:anchor distT="0" distB="0" distL="114300" distR="114300" simplePos="0" relativeHeight="251660288" behindDoc="0" locked="0" layoutInCell="1" allowOverlap="0" wp14:anchorId="6C7CC5AD" wp14:editId="3120084B">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CC5B6" w14:textId="77777777" w:rsidR="00A350A1" w:rsidRDefault="003A15E3">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EndPr/>
                                  <w:sdtContent>
                                    <w:r w:rsidR="00A350A1">
                                      <w:t>Alexander van Dam</w:t>
                                    </w:r>
                                  </w:sdtContent>
                                </w:sdt>
                                <w:r w:rsidR="00A350A1">
                                  <w:t> | | </w:t>
                                </w:r>
                                <w:proofErr w:type="spellStart"/>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EndPr/>
                                  <w:sdtContent>
                                    <w:r w:rsidR="00A350A1">
                                      <w:t>February</w:t>
                                    </w:r>
                                    <w:proofErr w:type="spellEnd"/>
                                    <w:r w:rsidR="00A350A1">
                                      <w:t xml:space="preserve"> 16, 2018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6C7CC5A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14:paraId="6C7CC5B6" w14:textId="77777777" w:rsidR="00A350A1" w:rsidRDefault="00A350A1">
                          <w:pPr>
                            <w:pStyle w:val="ContactInfo"/>
                          </w:pPr>
                          <w:sdt>
                            <w:sdtPr>
                              <w:alias w:val="Name"/>
                              <w:tag w:val=""/>
                              <w:id w:val="-1725445335"/>
                              <w:placeholder>
                                <w:docPart w:val="E7ECC6FF06E64FD0BFC4C02B6DFBAAED"/>
                              </w:placeholder>
                              <w:dataBinding w:prefixMappings="xmlns:ns0='http://purl.org/dc/elements/1.1/' xmlns:ns1='http://schemas.openxmlformats.org/package/2006/metadata/core-properties' " w:xpath="/ns1:coreProperties[1]/ns0:creator[1]" w:storeItemID="{6C3C8BC8-F283-45AE-878A-BAB7291924A1}"/>
                              <w:text/>
                            </w:sdtPr>
                            <w:sdtContent>
                              <w:r>
                                <w:t>Alexander van Dam</w:t>
                              </w:r>
                            </w:sdtContent>
                          </w:sdt>
                          <w:r>
                            <w:t> | | </w:t>
                          </w:r>
                          <w:sdt>
                            <w:sdtPr>
                              <w:alias w:val="Date"/>
                              <w:tag w:val=""/>
                              <w:id w:val="-87007477"/>
                              <w:placeholder>
                                <w:docPart w:val="0B9CD806511F43BBB159EE3C40F449CA"/>
                              </w:placeholder>
                              <w:dataBinding w:prefixMappings="xmlns:ns0='http://schemas.microsoft.com/office/2006/coverPageProps' " w:xpath="/ns0:CoverPageProperties[1]/ns0:PublishDate[1]" w:storeItemID="{55AF091B-3C7A-41E3-B477-F2FDAA23CFDA}"/>
                              <w:date w:fullDate="2018-02-16T00:00:00Z">
                                <w:dateFormat w:val="MMMM d, yyyy"/>
                                <w:lid w:val="en-US"/>
                                <w:storeMappedDataAs w:val="dateTime"/>
                                <w:calendar w:val="gregorian"/>
                              </w:date>
                            </w:sdtPr>
                            <w:sdtContent>
                              <w:r>
                                <w:t>February 16, 2018</w:t>
                              </w:r>
                            </w:sdtContent>
                          </w:sdt>
                        </w:p>
                      </w:txbxContent>
                    </v:textbox>
                    <w10:wrap type="square" anchorx="margin" anchory="margin"/>
                  </v:shape>
                </w:pict>
              </mc:Fallback>
            </mc:AlternateContent>
          </w:r>
          <w:r>
            <w:rPr>
              <w:noProof/>
              <w:lang w:val="nl-NL" w:eastAsia="nl-NL"/>
            </w:rPr>
            <mc:AlternateContent>
              <mc:Choice Requires="wps">
                <w:drawing>
                  <wp:anchor distT="0" distB="0" distL="114300" distR="114300" simplePos="0" relativeHeight="251661312" behindDoc="0" locked="0" layoutInCell="1" allowOverlap="0" wp14:anchorId="6C7CC5AF" wp14:editId="6C7CC5B0">
                    <wp:simplePos x="0" y="0"/>
                    <wp:positionH relativeFrom="margin">
                      <wp:align>center</wp:align>
                    </wp:positionH>
                    <mc:AlternateContent>
                      <mc:Choice Requires="wp14">
                        <wp:positionV relativeFrom="margin">
                          <wp14:pctPosVOffset>75000</wp14:pctPosVOffset>
                        </wp:positionV>
                      </mc:Choice>
                      <mc:Fallback>
                        <wp:positionV relativeFrom="page">
                          <wp:posOffset>7086600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14:paraId="6C7CC5B7" w14:textId="2A3BDFBF" w:rsidR="00A350A1" w:rsidRDefault="00A350A1">
                                    <w:pPr>
                                      <w:pStyle w:val="Title"/>
                                    </w:pPr>
                                    <w:r>
                                      <w:t xml:space="preserve">Race </w:t>
                                    </w:r>
                                    <w:proofErr w:type="spellStart"/>
                                    <w:r>
                                      <w:t>Statistics</w:t>
                                    </w:r>
                                    <w:proofErr w:type="spellEnd"/>
                                  </w:p>
                                </w:sdtContent>
                              </w:sdt>
                              <w:p w14:paraId="6C7CC5B8" w14:textId="77777777" w:rsidR="00A350A1" w:rsidRDefault="003A15E3">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A350A1">
                                      <w:t>Analyse en Design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C7CC5AF"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Content>
                            <w:p w14:paraId="6C7CC5B7" w14:textId="2A3BDFBF" w:rsidR="00A350A1" w:rsidRDefault="00A350A1">
                              <w:pPr>
                                <w:pStyle w:val="Titel"/>
                              </w:pPr>
                              <w:r>
                                <w:t>Race Statistics</w:t>
                              </w:r>
                            </w:p>
                          </w:sdtContent>
                        </w:sdt>
                        <w:p w14:paraId="6C7CC5B8" w14:textId="77777777" w:rsidR="00A350A1" w:rsidRDefault="00A350A1">
                          <w:pPr>
                            <w:pStyle w:val="Ondertitel"/>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Content>
                              <w:r>
                                <w:t>Analyse en Design</w:t>
                              </w:r>
                            </w:sdtContent>
                          </w:sdt>
                        </w:p>
                      </w:txbxContent>
                    </v:textbox>
                    <w10:wrap type="square" anchorx="margin" anchory="margin"/>
                  </v:shape>
                </w:pict>
              </mc:Fallback>
            </mc:AlternateContent>
          </w:r>
        </w:p>
        <w:p w14:paraId="6C7CC53B" w14:textId="594AC24A" w:rsidR="00995501" w:rsidRDefault="00A350A1">
          <w:r>
            <w:rPr>
              <w:noProof/>
              <w:lang w:eastAsia="nl-NL"/>
            </w:rPr>
            <w:drawing>
              <wp:anchor distT="0" distB="0" distL="114300" distR="114300" simplePos="0" relativeHeight="251659264" behindDoc="1" locked="0" layoutInCell="1" allowOverlap="0" wp14:anchorId="6C7CC5AB" wp14:editId="0B99FC61">
                <wp:simplePos x="0" y="0"/>
                <wp:positionH relativeFrom="margin">
                  <wp:posOffset>5410</wp:posOffset>
                </wp:positionH>
                <wp:positionV relativeFrom="page">
                  <wp:posOffset>1812493</wp:posOffset>
                </wp:positionV>
                <wp:extent cx="5598160" cy="3460750"/>
                <wp:effectExtent l="266700" t="285750" r="269240" b="2921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98160" cy="34607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C7CC53C" w14:textId="77777777" w:rsidR="00995501" w:rsidRDefault="00962DDF">
          <w:pPr>
            <w:rPr>
              <w:color w:val="auto"/>
            </w:rPr>
          </w:pPr>
          <w:r>
            <w:rPr>
              <w:color w:val="auto"/>
            </w:rPr>
            <w:br w:type="page"/>
          </w:r>
        </w:p>
      </w:sdtContent>
    </w:sdt>
    <w:bookmarkEnd w:id="0" w:displacedByCustomXml="next"/>
    <w:bookmarkEnd w:id="1" w:displacedByCustomXml="next"/>
    <w:bookmarkEnd w:id="2" w:displacedByCustomXml="next"/>
    <w:bookmarkEnd w:id="3" w:displacedByCustomXml="next"/>
    <w:bookmarkEnd w:id="4" w:displacedByCustomXml="next"/>
    <w:sdt>
      <w:sdtPr>
        <w:rPr>
          <w:rFonts w:asciiTheme="minorHAnsi" w:eastAsiaTheme="minorEastAsia" w:hAnsiTheme="minorHAnsi" w:cstheme="minorBidi"/>
          <w:color w:val="4D322D" w:themeColor="text2"/>
          <w:sz w:val="20"/>
          <w:szCs w:val="20"/>
        </w:rPr>
        <w:id w:val="-200167648"/>
        <w:docPartObj>
          <w:docPartGallery w:val="Table of Contents"/>
          <w:docPartUnique/>
        </w:docPartObj>
      </w:sdtPr>
      <w:sdtEndPr>
        <w:rPr>
          <w:b/>
          <w:bCs/>
          <w:noProof/>
        </w:rPr>
      </w:sdtEndPr>
      <w:sdtContent>
        <w:p w14:paraId="6C7CC53D" w14:textId="77777777" w:rsidR="002A47B4" w:rsidRDefault="002A47B4">
          <w:pPr>
            <w:pStyle w:val="TOCHeading"/>
          </w:pPr>
          <w:r>
            <w:t>Contents</w:t>
          </w:r>
        </w:p>
        <w:p w14:paraId="04AF977C" w14:textId="128C59EA" w:rsidR="00CB52C2" w:rsidRDefault="002A47B4">
          <w:pPr>
            <w:pStyle w:val="TOC1"/>
            <w:tabs>
              <w:tab w:val="right" w:leader="dot" w:pos="8630"/>
            </w:tabs>
            <w:rPr>
              <w:noProof/>
              <w:color w:val="auto"/>
              <w:sz w:val="22"/>
              <w:szCs w:val="22"/>
              <w:lang w:eastAsia="nl-NL"/>
            </w:rPr>
          </w:pPr>
          <w:r>
            <w:fldChar w:fldCharType="begin"/>
          </w:r>
          <w:r>
            <w:instrText xml:space="preserve"> TOC \o "1-3" \h \z \u </w:instrText>
          </w:r>
          <w:r>
            <w:fldChar w:fldCharType="separate"/>
          </w:r>
          <w:hyperlink w:anchor="_Toc511898120" w:history="1">
            <w:r w:rsidR="00CB52C2" w:rsidRPr="00386E1D">
              <w:rPr>
                <w:rStyle w:val="Hyperlink"/>
                <w:noProof/>
              </w:rPr>
              <w:t>Requirements</w:t>
            </w:r>
            <w:r w:rsidR="00CB52C2">
              <w:rPr>
                <w:noProof/>
                <w:webHidden/>
              </w:rPr>
              <w:tab/>
            </w:r>
            <w:r w:rsidR="00CB52C2">
              <w:rPr>
                <w:noProof/>
                <w:webHidden/>
              </w:rPr>
              <w:fldChar w:fldCharType="begin"/>
            </w:r>
            <w:r w:rsidR="00CB52C2">
              <w:rPr>
                <w:noProof/>
                <w:webHidden/>
              </w:rPr>
              <w:instrText xml:space="preserve"> PAGEREF _Toc511898120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5F5334AE" w14:textId="36DB3D82" w:rsidR="00CB52C2" w:rsidRDefault="003A15E3">
          <w:pPr>
            <w:pStyle w:val="TOC2"/>
            <w:tabs>
              <w:tab w:val="right" w:leader="dot" w:pos="8630"/>
            </w:tabs>
            <w:rPr>
              <w:noProof/>
              <w:color w:val="auto"/>
              <w:sz w:val="22"/>
              <w:szCs w:val="22"/>
              <w:lang w:eastAsia="nl-NL"/>
            </w:rPr>
          </w:pPr>
          <w:hyperlink w:anchor="_Toc511898121" w:history="1">
            <w:r w:rsidR="00CB52C2" w:rsidRPr="00386E1D">
              <w:rPr>
                <w:rStyle w:val="Hyperlink"/>
                <w:noProof/>
              </w:rPr>
              <w:t>Beheersysteem</w:t>
            </w:r>
            <w:r w:rsidR="00CB52C2">
              <w:rPr>
                <w:noProof/>
                <w:webHidden/>
              </w:rPr>
              <w:tab/>
            </w:r>
            <w:r w:rsidR="00CB52C2">
              <w:rPr>
                <w:noProof/>
                <w:webHidden/>
              </w:rPr>
              <w:fldChar w:fldCharType="begin"/>
            </w:r>
            <w:r w:rsidR="00CB52C2">
              <w:rPr>
                <w:noProof/>
                <w:webHidden/>
              </w:rPr>
              <w:instrText xml:space="preserve"> PAGEREF _Toc511898121 \h </w:instrText>
            </w:r>
            <w:r w:rsidR="00CB52C2">
              <w:rPr>
                <w:noProof/>
                <w:webHidden/>
              </w:rPr>
            </w:r>
            <w:r w:rsidR="00CB52C2">
              <w:rPr>
                <w:noProof/>
                <w:webHidden/>
              </w:rPr>
              <w:fldChar w:fldCharType="separate"/>
            </w:r>
            <w:r w:rsidR="00CB52C2">
              <w:rPr>
                <w:noProof/>
                <w:webHidden/>
              </w:rPr>
              <w:t>2</w:t>
            </w:r>
            <w:r w:rsidR="00CB52C2">
              <w:rPr>
                <w:noProof/>
                <w:webHidden/>
              </w:rPr>
              <w:fldChar w:fldCharType="end"/>
            </w:r>
          </w:hyperlink>
        </w:p>
        <w:p w14:paraId="1618DFBD" w14:textId="7BAE8FF3" w:rsidR="00CB52C2" w:rsidRDefault="003A15E3">
          <w:pPr>
            <w:pStyle w:val="TOC2"/>
            <w:tabs>
              <w:tab w:val="right" w:leader="dot" w:pos="8630"/>
            </w:tabs>
            <w:rPr>
              <w:noProof/>
              <w:color w:val="auto"/>
              <w:sz w:val="22"/>
              <w:szCs w:val="22"/>
              <w:lang w:eastAsia="nl-NL"/>
            </w:rPr>
          </w:pPr>
          <w:hyperlink w:anchor="_Toc511898122" w:history="1">
            <w:r w:rsidR="00CB52C2" w:rsidRPr="00386E1D">
              <w:rPr>
                <w:rStyle w:val="Hyperlink"/>
                <w:noProof/>
              </w:rPr>
              <w:t>Statistiekensysteem</w:t>
            </w:r>
            <w:r w:rsidR="00CB52C2">
              <w:rPr>
                <w:noProof/>
                <w:webHidden/>
              </w:rPr>
              <w:tab/>
            </w:r>
            <w:r w:rsidR="00CB52C2">
              <w:rPr>
                <w:noProof/>
                <w:webHidden/>
              </w:rPr>
              <w:fldChar w:fldCharType="begin"/>
            </w:r>
            <w:r w:rsidR="00CB52C2">
              <w:rPr>
                <w:noProof/>
                <w:webHidden/>
              </w:rPr>
              <w:instrText xml:space="preserve"> PAGEREF _Toc511898122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534C180C" w14:textId="39397DD4" w:rsidR="00CB52C2" w:rsidRDefault="003A15E3">
          <w:pPr>
            <w:pStyle w:val="TOC2"/>
            <w:tabs>
              <w:tab w:val="right" w:leader="dot" w:pos="8630"/>
            </w:tabs>
            <w:rPr>
              <w:noProof/>
              <w:color w:val="auto"/>
              <w:sz w:val="22"/>
              <w:szCs w:val="22"/>
              <w:lang w:eastAsia="nl-NL"/>
            </w:rPr>
          </w:pPr>
          <w:hyperlink w:anchor="_Toc511898123" w:history="1">
            <w:r w:rsidR="00CB52C2" w:rsidRPr="00386E1D">
              <w:rPr>
                <w:rStyle w:val="Hyperlink"/>
                <w:noProof/>
              </w:rPr>
              <w:t>Kwaliteitseisen Algemeen</w:t>
            </w:r>
            <w:r w:rsidR="00CB52C2">
              <w:rPr>
                <w:noProof/>
                <w:webHidden/>
              </w:rPr>
              <w:tab/>
            </w:r>
            <w:r w:rsidR="00CB52C2">
              <w:rPr>
                <w:noProof/>
                <w:webHidden/>
              </w:rPr>
              <w:fldChar w:fldCharType="begin"/>
            </w:r>
            <w:r w:rsidR="00CB52C2">
              <w:rPr>
                <w:noProof/>
                <w:webHidden/>
              </w:rPr>
              <w:instrText xml:space="preserve"> PAGEREF _Toc511898123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29435BA7" w14:textId="585B8C29" w:rsidR="00CB52C2" w:rsidRDefault="003A15E3">
          <w:pPr>
            <w:pStyle w:val="TOC1"/>
            <w:tabs>
              <w:tab w:val="right" w:leader="dot" w:pos="8630"/>
            </w:tabs>
            <w:rPr>
              <w:noProof/>
              <w:color w:val="auto"/>
              <w:sz w:val="22"/>
              <w:szCs w:val="22"/>
              <w:lang w:eastAsia="nl-NL"/>
            </w:rPr>
          </w:pPr>
          <w:hyperlink w:anchor="_Toc511898124" w:history="1">
            <w:r w:rsidR="00CB52C2" w:rsidRPr="00386E1D">
              <w:rPr>
                <w:rStyle w:val="Hyperlink"/>
                <w:noProof/>
              </w:rPr>
              <w:t>Use cases</w:t>
            </w:r>
            <w:r w:rsidR="00CB52C2">
              <w:rPr>
                <w:noProof/>
                <w:webHidden/>
              </w:rPr>
              <w:tab/>
            </w:r>
            <w:r w:rsidR="00CB52C2">
              <w:rPr>
                <w:noProof/>
                <w:webHidden/>
              </w:rPr>
              <w:fldChar w:fldCharType="begin"/>
            </w:r>
            <w:r w:rsidR="00CB52C2">
              <w:rPr>
                <w:noProof/>
                <w:webHidden/>
              </w:rPr>
              <w:instrText xml:space="preserve"> PAGEREF _Toc511898124 \h </w:instrText>
            </w:r>
            <w:r w:rsidR="00CB52C2">
              <w:rPr>
                <w:noProof/>
                <w:webHidden/>
              </w:rPr>
            </w:r>
            <w:r w:rsidR="00CB52C2">
              <w:rPr>
                <w:noProof/>
                <w:webHidden/>
              </w:rPr>
              <w:fldChar w:fldCharType="separate"/>
            </w:r>
            <w:r w:rsidR="00CB52C2">
              <w:rPr>
                <w:noProof/>
                <w:webHidden/>
              </w:rPr>
              <w:t>3</w:t>
            </w:r>
            <w:r w:rsidR="00CB52C2">
              <w:rPr>
                <w:noProof/>
                <w:webHidden/>
              </w:rPr>
              <w:fldChar w:fldCharType="end"/>
            </w:r>
          </w:hyperlink>
        </w:p>
        <w:p w14:paraId="181FE099" w14:textId="7B38A714" w:rsidR="00CB52C2" w:rsidRDefault="003A15E3">
          <w:pPr>
            <w:pStyle w:val="TOC1"/>
            <w:tabs>
              <w:tab w:val="right" w:leader="dot" w:pos="8630"/>
            </w:tabs>
            <w:rPr>
              <w:noProof/>
              <w:color w:val="auto"/>
              <w:sz w:val="22"/>
              <w:szCs w:val="22"/>
              <w:lang w:eastAsia="nl-NL"/>
            </w:rPr>
          </w:pPr>
          <w:hyperlink w:anchor="_Toc511898125" w:history="1">
            <w:r w:rsidR="00CB52C2" w:rsidRPr="00386E1D">
              <w:rPr>
                <w:rStyle w:val="Hyperlink"/>
                <w:noProof/>
              </w:rPr>
              <w:t>EER</w:t>
            </w:r>
            <w:r w:rsidR="00CB52C2">
              <w:rPr>
                <w:noProof/>
                <w:webHidden/>
              </w:rPr>
              <w:tab/>
            </w:r>
            <w:r w:rsidR="00CB52C2">
              <w:rPr>
                <w:noProof/>
                <w:webHidden/>
              </w:rPr>
              <w:fldChar w:fldCharType="begin"/>
            </w:r>
            <w:r w:rsidR="00CB52C2">
              <w:rPr>
                <w:noProof/>
                <w:webHidden/>
              </w:rPr>
              <w:instrText xml:space="preserve"> PAGEREF _Toc511898125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19F819A3" w14:textId="54A30229" w:rsidR="00CB52C2" w:rsidRDefault="003A15E3">
          <w:pPr>
            <w:pStyle w:val="TOC1"/>
            <w:tabs>
              <w:tab w:val="right" w:leader="dot" w:pos="8630"/>
            </w:tabs>
            <w:rPr>
              <w:noProof/>
              <w:color w:val="auto"/>
              <w:sz w:val="22"/>
              <w:szCs w:val="22"/>
              <w:lang w:eastAsia="nl-NL"/>
            </w:rPr>
          </w:pPr>
          <w:hyperlink w:anchor="_Toc511898126" w:history="1">
            <w:r w:rsidR="00CB52C2" w:rsidRPr="00386E1D">
              <w:rPr>
                <w:rStyle w:val="Hyperlink"/>
                <w:noProof/>
              </w:rPr>
              <w:t>Testplan</w:t>
            </w:r>
            <w:r w:rsidR="00CB52C2">
              <w:rPr>
                <w:noProof/>
                <w:webHidden/>
              </w:rPr>
              <w:tab/>
            </w:r>
            <w:r w:rsidR="00CB52C2">
              <w:rPr>
                <w:noProof/>
                <w:webHidden/>
              </w:rPr>
              <w:fldChar w:fldCharType="begin"/>
            </w:r>
            <w:r w:rsidR="00CB52C2">
              <w:rPr>
                <w:noProof/>
                <w:webHidden/>
              </w:rPr>
              <w:instrText xml:space="preserve"> PAGEREF _Toc511898126 \h </w:instrText>
            </w:r>
            <w:r w:rsidR="00CB52C2">
              <w:rPr>
                <w:noProof/>
                <w:webHidden/>
              </w:rPr>
            </w:r>
            <w:r w:rsidR="00CB52C2">
              <w:rPr>
                <w:noProof/>
                <w:webHidden/>
              </w:rPr>
              <w:fldChar w:fldCharType="separate"/>
            </w:r>
            <w:r w:rsidR="00CB52C2">
              <w:rPr>
                <w:noProof/>
                <w:webHidden/>
              </w:rPr>
              <w:t>11</w:t>
            </w:r>
            <w:r w:rsidR="00CB52C2">
              <w:rPr>
                <w:noProof/>
                <w:webHidden/>
              </w:rPr>
              <w:fldChar w:fldCharType="end"/>
            </w:r>
          </w:hyperlink>
        </w:p>
        <w:p w14:paraId="5DFC43B3" w14:textId="21A58FBC" w:rsidR="00CB52C2" w:rsidRDefault="003A15E3">
          <w:pPr>
            <w:pStyle w:val="TOC1"/>
            <w:tabs>
              <w:tab w:val="right" w:leader="dot" w:pos="8630"/>
            </w:tabs>
            <w:rPr>
              <w:noProof/>
              <w:color w:val="auto"/>
              <w:sz w:val="22"/>
              <w:szCs w:val="22"/>
              <w:lang w:eastAsia="nl-NL"/>
            </w:rPr>
          </w:pPr>
          <w:hyperlink w:anchor="_Toc511898127" w:history="1">
            <w:r w:rsidR="00CB52C2" w:rsidRPr="00386E1D">
              <w:rPr>
                <w:rStyle w:val="Hyperlink"/>
                <w:noProof/>
              </w:rPr>
              <w:t>Architectuur</w:t>
            </w:r>
            <w:r w:rsidR="00CB52C2">
              <w:rPr>
                <w:noProof/>
                <w:webHidden/>
              </w:rPr>
              <w:tab/>
            </w:r>
            <w:r w:rsidR="00CB52C2">
              <w:rPr>
                <w:noProof/>
                <w:webHidden/>
              </w:rPr>
              <w:fldChar w:fldCharType="begin"/>
            </w:r>
            <w:r w:rsidR="00CB52C2">
              <w:rPr>
                <w:noProof/>
                <w:webHidden/>
              </w:rPr>
              <w:instrText xml:space="preserve"> PAGEREF _Toc511898127 \h </w:instrText>
            </w:r>
            <w:r w:rsidR="00CB52C2">
              <w:rPr>
                <w:noProof/>
                <w:webHidden/>
              </w:rPr>
            </w:r>
            <w:r w:rsidR="00CB52C2">
              <w:rPr>
                <w:noProof/>
                <w:webHidden/>
              </w:rPr>
              <w:fldChar w:fldCharType="separate"/>
            </w:r>
            <w:r w:rsidR="00CB52C2">
              <w:rPr>
                <w:noProof/>
                <w:webHidden/>
              </w:rPr>
              <w:t>15</w:t>
            </w:r>
            <w:r w:rsidR="00CB52C2">
              <w:rPr>
                <w:noProof/>
                <w:webHidden/>
              </w:rPr>
              <w:fldChar w:fldCharType="end"/>
            </w:r>
          </w:hyperlink>
        </w:p>
        <w:p w14:paraId="31BE20CA" w14:textId="5B1301DC" w:rsidR="00CB52C2" w:rsidRDefault="003A15E3">
          <w:pPr>
            <w:pStyle w:val="TOC1"/>
            <w:tabs>
              <w:tab w:val="right" w:leader="dot" w:pos="8630"/>
            </w:tabs>
            <w:rPr>
              <w:noProof/>
              <w:color w:val="auto"/>
              <w:sz w:val="22"/>
              <w:szCs w:val="22"/>
              <w:lang w:eastAsia="nl-NL"/>
            </w:rPr>
          </w:pPr>
          <w:hyperlink w:anchor="_Toc511898128" w:history="1">
            <w:r w:rsidR="00CB52C2" w:rsidRPr="00386E1D">
              <w:rPr>
                <w:rStyle w:val="Hyperlink"/>
                <w:noProof/>
              </w:rPr>
              <w:t>DBO</w:t>
            </w:r>
            <w:r w:rsidR="00CB52C2">
              <w:rPr>
                <w:noProof/>
                <w:webHidden/>
              </w:rPr>
              <w:tab/>
            </w:r>
            <w:r w:rsidR="00CB52C2">
              <w:rPr>
                <w:noProof/>
                <w:webHidden/>
              </w:rPr>
              <w:fldChar w:fldCharType="begin"/>
            </w:r>
            <w:r w:rsidR="00CB52C2">
              <w:rPr>
                <w:noProof/>
                <w:webHidden/>
              </w:rPr>
              <w:instrText xml:space="preserve"> PAGEREF _Toc511898128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65FCBB66" w14:textId="0B86BA76" w:rsidR="00CB52C2" w:rsidRDefault="003A15E3">
          <w:pPr>
            <w:pStyle w:val="TOC1"/>
            <w:tabs>
              <w:tab w:val="right" w:leader="dot" w:pos="8630"/>
            </w:tabs>
            <w:rPr>
              <w:noProof/>
              <w:color w:val="auto"/>
              <w:sz w:val="22"/>
              <w:szCs w:val="22"/>
              <w:lang w:eastAsia="nl-NL"/>
            </w:rPr>
          </w:pPr>
          <w:hyperlink w:anchor="_Toc511898129" w:history="1">
            <w:r w:rsidR="00CB52C2" w:rsidRPr="00386E1D">
              <w:rPr>
                <w:rStyle w:val="Hyperlink"/>
                <w:noProof/>
              </w:rPr>
              <w:t>Klassendiagram logica</w:t>
            </w:r>
            <w:r w:rsidR="00CB52C2">
              <w:rPr>
                <w:noProof/>
                <w:webHidden/>
              </w:rPr>
              <w:tab/>
            </w:r>
            <w:r w:rsidR="00CB52C2">
              <w:rPr>
                <w:noProof/>
                <w:webHidden/>
              </w:rPr>
              <w:fldChar w:fldCharType="begin"/>
            </w:r>
            <w:r w:rsidR="00CB52C2">
              <w:rPr>
                <w:noProof/>
                <w:webHidden/>
              </w:rPr>
              <w:instrText xml:space="preserve"> PAGEREF _Toc511898129 \h </w:instrText>
            </w:r>
            <w:r w:rsidR="00CB52C2">
              <w:rPr>
                <w:noProof/>
                <w:webHidden/>
              </w:rPr>
            </w:r>
            <w:r w:rsidR="00CB52C2">
              <w:rPr>
                <w:noProof/>
                <w:webHidden/>
              </w:rPr>
              <w:fldChar w:fldCharType="separate"/>
            </w:r>
            <w:r w:rsidR="00CB52C2">
              <w:rPr>
                <w:noProof/>
                <w:webHidden/>
              </w:rPr>
              <w:t>16</w:t>
            </w:r>
            <w:r w:rsidR="00CB52C2">
              <w:rPr>
                <w:noProof/>
                <w:webHidden/>
              </w:rPr>
              <w:fldChar w:fldCharType="end"/>
            </w:r>
          </w:hyperlink>
        </w:p>
        <w:p w14:paraId="2BAE25FA" w14:textId="3793C85C" w:rsidR="00CB52C2" w:rsidRDefault="003A15E3">
          <w:pPr>
            <w:pStyle w:val="TOC1"/>
            <w:tabs>
              <w:tab w:val="right" w:leader="dot" w:pos="8630"/>
            </w:tabs>
            <w:rPr>
              <w:noProof/>
              <w:color w:val="auto"/>
              <w:sz w:val="22"/>
              <w:szCs w:val="22"/>
              <w:lang w:eastAsia="nl-NL"/>
            </w:rPr>
          </w:pPr>
          <w:hyperlink w:anchor="_Toc511898130" w:history="1">
            <w:r w:rsidR="00CB52C2" w:rsidRPr="00386E1D">
              <w:rPr>
                <w:rStyle w:val="Hyperlink"/>
                <w:noProof/>
              </w:rPr>
              <w:t>Klassendiagram Dal</w:t>
            </w:r>
            <w:r w:rsidR="00CB52C2">
              <w:rPr>
                <w:noProof/>
                <w:webHidden/>
              </w:rPr>
              <w:tab/>
            </w:r>
            <w:r w:rsidR="00CB52C2">
              <w:rPr>
                <w:noProof/>
                <w:webHidden/>
              </w:rPr>
              <w:fldChar w:fldCharType="begin"/>
            </w:r>
            <w:r w:rsidR="00CB52C2">
              <w:rPr>
                <w:noProof/>
                <w:webHidden/>
              </w:rPr>
              <w:instrText xml:space="preserve"> PAGEREF _Toc511898130 \h </w:instrText>
            </w:r>
            <w:r w:rsidR="00CB52C2">
              <w:rPr>
                <w:noProof/>
                <w:webHidden/>
              </w:rPr>
            </w:r>
            <w:r w:rsidR="00CB52C2">
              <w:rPr>
                <w:noProof/>
                <w:webHidden/>
              </w:rPr>
              <w:fldChar w:fldCharType="separate"/>
            </w:r>
            <w:r w:rsidR="00CB52C2">
              <w:rPr>
                <w:noProof/>
                <w:webHidden/>
              </w:rPr>
              <w:t>17</w:t>
            </w:r>
            <w:r w:rsidR="00CB52C2">
              <w:rPr>
                <w:noProof/>
                <w:webHidden/>
              </w:rPr>
              <w:fldChar w:fldCharType="end"/>
            </w:r>
          </w:hyperlink>
        </w:p>
        <w:p w14:paraId="6C7CC53F" w14:textId="5CFA2D7A" w:rsidR="002A47B4" w:rsidRDefault="002A47B4">
          <w:r>
            <w:rPr>
              <w:b/>
              <w:bCs/>
              <w:noProof/>
            </w:rPr>
            <w:fldChar w:fldCharType="end"/>
          </w:r>
        </w:p>
      </w:sdtContent>
    </w:sdt>
    <w:p w14:paraId="6C7CC540" w14:textId="77777777" w:rsidR="002A47B4" w:rsidRDefault="002A47B4">
      <w:pPr>
        <w:rPr>
          <w:rStyle w:val="Heading1Char"/>
        </w:rPr>
      </w:pPr>
      <w:r>
        <w:rPr>
          <w:rStyle w:val="Heading1Char"/>
        </w:rPr>
        <w:br w:type="page"/>
      </w:r>
    </w:p>
    <w:p w14:paraId="6C7CC541" w14:textId="77777777" w:rsidR="00995501" w:rsidRPr="002A47B4" w:rsidRDefault="00817AC5" w:rsidP="00817AC5">
      <w:pPr>
        <w:pStyle w:val="Heading1"/>
        <w:rPr>
          <w:rStyle w:val="Heading1Char"/>
        </w:rPr>
      </w:pPr>
      <w:bookmarkStart w:id="5" w:name="_Toc511898120"/>
      <w:proofErr w:type="spellStart"/>
      <w:r w:rsidRPr="002A47B4">
        <w:rPr>
          <w:rStyle w:val="Heading1Char"/>
        </w:rPr>
        <w:lastRenderedPageBreak/>
        <w:t>Requirements</w:t>
      </w:r>
      <w:bookmarkEnd w:id="5"/>
      <w:proofErr w:type="spellEnd"/>
    </w:p>
    <w:p w14:paraId="6C7CC542" w14:textId="37901CD6" w:rsidR="00817AC5" w:rsidRDefault="00BA1D56" w:rsidP="00817AC5">
      <w:r>
        <w:t>De tool is bedoeld om allerhande statistieken van races bij te houden. Het gaat hierbij om het beheren van de data</w:t>
      </w:r>
      <w:r w:rsidR="00571F94">
        <w:t xml:space="preserve"> en hieruit statistieken bepalen</w:t>
      </w:r>
      <w:r>
        <w:t xml:space="preserve">. Onder beheren wordt verstaan: toevoegen, aanpassen, verwijderen. Voor de eerste versie van het product is toevoegen en verwijderen een must, aanpassen een </w:t>
      </w:r>
      <w:proofErr w:type="spellStart"/>
      <w:r>
        <w:t>should</w:t>
      </w:r>
      <w:proofErr w:type="spellEnd"/>
      <w:r>
        <w:t xml:space="preserve">. </w:t>
      </w:r>
    </w:p>
    <w:p w14:paraId="6C7CC543" w14:textId="77777777" w:rsidR="001A1441" w:rsidRDefault="001A1441" w:rsidP="001A1441">
      <w:pPr>
        <w:pStyle w:val="Heading2"/>
      </w:pPr>
      <w:bookmarkStart w:id="6" w:name="_Toc511898121"/>
      <w:r>
        <w:t>Beheersysteem</w:t>
      </w:r>
      <w:bookmarkEnd w:id="6"/>
    </w:p>
    <w:tbl>
      <w:tblPr>
        <w:tblStyle w:val="GridTable4"/>
        <w:tblW w:w="8774" w:type="dxa"/>
        <w:tblLook w:val="0620" w:firstRow="1" w:lastRow="0" w:firstColumn="0" w:lastColumn="0" w:noHBand="1" w:noVBand="1"/>
      </w:tblPr>
      <w:tblGrid>
        <w:gridCol w:w="1261"/>
        <w:gridCol w:w="6379"/>
        <w:gridCol w:w="1134"/>
      </w:tblGrid>
      <w:tr w:rsidR="00AF05C3" w14:paraId="6C7CC547" w14:textId="77777777" w:rsidTr="003B4A1F">
        <w:trPr>
          <w:cnfStyle w:val="100000000000" w:firstRow="1" w:lastRow="0" w:firstColumn="0" w:lastColumn="0" w:oddVBand="0" w:evenVBand="0" w:oddHBand="0" w:evenHBand="0" w:firstRowFirstColumn="0" w:firstRowLastColumn="0" w:lastRowFirstColumn="0" w:lastRowLastColumn="0"/>
        </w:trPr>
        <w:tc>
          <w:tcPr>
            <w:tcW w:w="1261" w:type="dxa"/>
          </w:tcPr>
          <w:p w14:paraId="6C7CC544" w14:textId="77777777" w:rsidR="00BA1D56" w:rsidRDefault="00BA1D56">
            <w:r>
              <w:t>ID</w:t>
            </w:r>
          </w:p>
        </w:tc>
        <w:tc>
          <w:tcPr>
            <w:tcW w:w="6379" w:type="dxa"/>
          </w:tcPr>
          <w:p w14:paraId="6C7CC545" w14:textId="59E8352E" w:rsidR="00BA1D56" w:rsidRDefault="00BA1D56">
            <w:r>
              <w:t>Beschri</w:t>
            </w:r>
            <w:r w:rsidR="00887B7C">
              <w:t>j</w:t>
            </w:r>
            <w:r>
              <w:t>ving</w:t>
            </w:r>
          </w:p>
        </w:tc>
        <w:tc>
          <w:tcPr>
            <w:tcW w:w="1134" w:type="dxa"/>
          </w:tcPr>
          <w:p w14:paraId="6C7CC546" w14:textId="77777777" w:rsidR="00BA1D56" w:rsidRDefault="00BA1D56">
            <w:proofErr w:type="spellStart"/>
            <w:r>
              <w:t>MoSCoW</w:t>
            </w:r>
            <w:proofErr w:type="spellEnd"/>
          </w:p>
        </w:tc>
      </w:tr>
      <w:tr w:rsidR="00AF05C3" w14:paraId="6C7CC54B" w14:textId="77777777" w:rsidTr="003B4A1F">
        <w:tc>
          <w:tcPr>
            <w:tcW w:w="1261" w:type="dxa"/>
          </w:tcPr>
          <w:p w14:paraId="6C7CC548" w14:textId="77777777" w:rsidR="00BA1D56" w:rsidRDefault="001A1441">
            <w:r>
              <w:t>FR-B</w:t>
            </w:r>
            <w:r w:rsidR="00BA1D56">
              <w:t>01</w:t>
            </w:r>
          </w:p>
        </w:tc>
        <w:tc>
          <w:tcPr>
            <w:tcW w:w="6379" w:type="dxa"/>
          </w:tcPr>
          <w:p w14:paraId="6C7CC549" w14:textId="77777777" w:rsidR="00BA1D56" w:rsidRDefault="00BA1D56">
            <w:r>
              <w:t>Een racediscipline beheren</w:t>
            </w:r>
          </w:p>
        </w:tc>
        <w:tc>
          <w:tcPr>
            <w:tcW w:w="1134" w:type="dxa"/>
          </w:tcPr>
          <w:p w14:paraId="6C7CC54A" w14:textId="77777777" w:rsidR="00BA1D56" w:rsidRDefault="00BA1D56">
            <w:r>
              <w:t>M</w:t>
            </w:r>
          </w:p>
        </w:tc>
      </w:tr>
      <w:tr w:rsidR="00D73B20" w14:paraId="631C5506" w14:textId="77777777" w:rsidTr="003B4A1F">
        <w:tc>
          <w:tcPr>
            <w:tcW w:w="1261" w:type="dxa"/>
          </w:tcPr>
          <w:p w14:paraId="38D0F3A9" w14:textId="7E4A653C" w:rsidR="00D73B20" w:rsidRDefault="00D73B20">
            <w:r>
              <w:t xml:space="preserve">    B-B01.1</w:t>
            </w:r>
          </w:p>
        </w:tc>
        <w:tc>
          <w:tcPr>
            <w:tcW w:w="6379" w:type="dxa"/>
          </w:tcPr>
          <w:p w14:paraId="43206CAA" w14:textId="2848B7EB" w:rsidR="00D73B20" w:rsidRDefault="00D73B20" w:rsidP="00D73B20">
            <w:r>
              <w:t>Een racediscipline heeft een unieke naam en deze mag niet leeg zijn</w:t>
            </w:r>
          </w:p>
        </w:tc>
        <w:tc>
          <w:tcPr>
            <w:tcW w:w="1134" w:type="dxa"/>
          </w:tcPr>
          <w:p w14:paraId="4DF5A088" w14:textId="39E2A535" w:rsidR="00D73B20" w:rsidRDefault="00D73B20">
            <w:r>
              <w:t>M</w:t>
            </w:r>
          </w:p>
        </w:tc>
      </w:tr>
      <w:tr w:rsidR="00AF05C3" w14:paraId="6C7CC54F" w14:textId="77777777" w:rsidTr="003B4A1F">
        <w:tc>
          <w:tcPr>
            <w:tcW w:w="1261" w:type="dxa"/>
          </w:tcPr>
          <w:p w14:paraId="6C7CC54C" w14:textId="77777777" w:rsidR="00BA1D56" w:rsidRDefault="001A1441">
            <w:r>
              <w:t>FR-B</w:t>
            </w:r>
            <w:r w:rsidR="00BA1D56">
              <w:t>02</w:t>
            </w:r>
          </w:p>
        </w:tc>
        <w:tc>
          <w:tcPr>
            <w:tcW w:w="6379" w:type="dxa"/>
          </w:tcPr>
          <w:p w14:paraId="6C7CC54D" w14:textId="53A5C1A9" w:rsidR="00BA1D56" w:rsidRPr="00BA1D56" w:rsidRDefault="00BA1D56" w:rsidP="00AF05C3">
            <w:r w:rsidRPr="00BA1D56">
              <w:t>Een seizoen</w:t>
            </w:r>
            <w:r w:rsidR="008A3985">
              <w:t xml:space="preserve"> toevoegen en</w:t>
            </w:r>
            <w:r w:rsidRPr="00BA1D56">
              <w:t xml:space="preserve"> </w:t>
            </w:r>
            <w:r w:rsidR="00AF05C3">
              <w:t>koppelen</w:t>
            </w:r>
            <w:r w:rsidRPr="00BA1D56">
              <w:t xml:space="preserve"> aan een racediscipline</w:t>
            </w:r>
          </w:p>
        </w:tc>
        <w:tc>
          <w:tcPr>
            <w:tcW w:w="1134" w:type="dxa"/>
          </w:tcPr>
          <w:p w14:paraId="6C7CC54E" w14:textId="77777777" w:rsidR="00BA1D56" w:rsidRDefault="00BA1D56">
            <w:r>
              <w:t>M</w:t>
            </w:r>
          </w:p>
        </w:tc>
      </w:tr>
      <w:tr w:rsidR="007B0BF5" w14:paraId="57C441AE" w14:textId="77777777" w:rsidTr="003B4A1F">
        <w:tc>
          <w:tcPr>
            <w:tcW w:w="1261" w:type="dxa"/>
          </w:tcPr>
          <w:p w14:paraId="0CBE15CC" w14:textId="08FA5C92" w:rsidR="007B0BF5" w:rsidRDefault="007B0BF5">
            <w:r>
              <w:t xml:space="preserve">    B-B02.1</w:t>
            </w:r>
          </w:p>
        </w:tc>
        <w:tc>
          <w:tcPr>
            <w:tcW w:w="6379" w:type="dxa"/>
          </w:tcPr>
          <w:p w14:paraId="7356ECBA" w14:textId="31763AE5" w:rsidR="007B0BF5" w:rsidRPr="00BA1D56" w:rsidRDefault="007B0BF5" w:rsidP="00AF05C3">
            <w:r>
              <w:t>Een seizoen heeft een jaartal wat uniek is binnen de racediscipline</w:t>
            </w:r>
          </w:p>
        </w:tc>
        <w:tc>
          <w:tcPr>
            <w:tcW w:w="1134" w:type="dxa"/>
          </w:tcPr>
          <w:p w14:paraId="68C48F8F" w14:textId="53EF2469" w:rsidR="007B0BF5" w:rsidRDefault="007B0BF5">
            <w:r>
              <w:t>M</w:t>
            </w:r>
          </w:p>
        </w:tc>
      </w:tr>
      <w:tr w:rsidR="00AF05C3" w14:paraId="6C7CC553" w14:textId="77777777" w:rsidTr="003B4A1F">
        <w:tc>
          <w:tcPr>
            <w:tcW w:w="1261" w:type="dxa"/>
          </w:tcPr>
          <w:p w14:paraId="6C7CC550" w14:textId="77777777" w:rsidR="00BA1D56" w:rsidRDefault="001A1441">
            <w:r>
              <w:t>FR-B</w:t>
            </w:r>
            <w:r w:rsidR="00BA1D56">
              <w:t>03</w:t>
            </w:r>
          </w:p>
        </w:tc>
        <w:tc>
          <w:tcPr>
            <w:tcW w:w="6379" w:type="dxa"/>
          </w:tcPr>
          <w:p w14:paraId="6C7CC551" w14:textId="77777777" w:rsidR="00BA1D56" w:rsidRDefault="00BA1D56">
            <w:r>
              <w:t>Een circuit beheren</w:t>
            </w:r>
          </w:p>
        </w:tc>
        <w:tc>
          <w:tcPr>
            <w:tcW w:w="1134" w:type="dxa"/>
          </w:tcPr>
          <w:p w14:paraId="6C7CC552" w14:textId="77777777" w:rsidR="00BA1D56" w:rsidRDefault="00BA1D56">
            <w:r>
              <w:t>M</w:t>
            </w:r>
          </w:p>
        </w:tc>
      </w:tr>
      <w:tr w:rsidR="00AF05C3" w14:paraId="6C7CC557" w14:textId="77777777" w:rsidTr="003B4A1F">
        <w:tc>
          <w:tcPr>
            <w:tcW w:w="1261" w:type="dxa"/>
          </w:tcPr>
          <w:p w14:paraId="6C7CC554" w14:textId="56B0B0FE" w:rsidR="00BA1D56" w:rsidRDefault="00BB09EA">
            <w:r>
              <w:t xml:space="preserve">    </w:t>
            </w:r>
            <w:r w:rsidR="00E15B06">
              <w:t>B-</w:t>
            </w:r>
            <w:r w:rsidR="00BA1D56">
              <w:t>B03.1</w:t>
            </w:r>
          </w:p>
        </w:tc>
        <w:tc>
          <w:tcPr>
            <w:tcW w:w="6379" w:type="dxa"/>
          </w:tcPr>
          <w:p w14:paraId="6C7CC555" w14:textId="77777777" w:rsidR="00BA1D56" w:rsidRDefault="00AF05C3">
            <w:r>
              <w:t>Een circuitconfiguratie beheren</w:t>
            </w:r>
          </w:p>
        </w:tc>
        <w:tc>
          <w:tcPr>
            <w:tcW w:w="1134" w:type="dxa"/>
          </w:tcPr>
          <w:p w14:paraId="6C7CC556" w14:textId="77777777" w:rsidR="00BA1D56" w:rsidRDefault="00AF05C3">
            <w:r>
              <w:t>C</w:t>
            </w:r>
          </w:p>
        </w:tc>
      </w:tr>
      <w:tr w:rsidR="00AF05C3" w:rsidRPr="00AF05C3" w14:paraId="6C7CC55B" w14:textId="77777777" w:rsidTr="003B4A1F">
        <w:tc>
          <w:tcPr>
            <w:tcW w:w="1261" w:type="dxa"/>
          </w:tcPr>
          <w:p w14:paraId="6C7CC558" w14:textId="77777777" w:rsidR="00AF05C3" w:rsidRDefault="001A1441" w:rsidP="000A052C">
            <w:r>
              <w:t>FR-B</w:t>
            </w:r>
            <w:r w:rsidR="00AF05C3">
              <w:t>04</w:t>
            </w:r>
          </w:p>
        </w:tc>
        <w:tc>
          <w:tcPr>
            <w:tcW w:w="6379" w:type="dxa"/>
          </w:tcPr>
          <w:p w14:paraId="6C7CC559" w14:textId="77777777" w:rsidR="00AF05C3" w:rsidRPr="00AF05C3" w:rsidRDefault="00AF05C3" w:rsidP="00AF05C3">
            <w:r>
              <w:t>Een race op een circuit koppelen aan een seizoen</w:t>
            </w:r>
          </w:p>
        </w:tc>
        <w:tc>
          <w:tcPr>
            <w:tcW w:w="1134" w:type="dxa"/>
          </w:tcPr>
          <w:p w14:paraId="6C7CC55A" w14:textId="77777777" w:rsidR="00AF05C3" w:rsidRDefault="00AF05C3" w:rsidP="000A052C">
            <w:r>
              <w:t>M</w:t>
            </w:r>
          </w:p>
        </w:tc>
      </w:tr>
      <w:tr w:rsidR="00AF05C3" w:rsidRPr="00AF05C3" w14:paraId="6C7CC55F" w14:textId="77777777" w:rsidTr="003B4A1F">
        <w:tc>
          <w:tcPr>
            <w:tcW w:w="1261" w:type="dxa"/>
          </w:tcPr>
          <w:p w14:paraId="6C7CC55C" w14:textId="2EAA7846" w:rsidR="00AF05C3" w:rsidRDefault="00BB09EA">
            <w:r>
              <w:t xml:space="preserve">    </w:t>
            </w:r>
            <w:r w:rsidR="00E15B06">
              <w:t>B-</w:t>
            </w:r>
            <w:r w:rsidR="00AF05C3">
              <w:t>B04.1</w:t>
            </w:r>
          </w:p>
        </w:tc>
        <w:tc>
          <w:tcPr>
            <w:tcW w:w="6379" w:type="dxa"/>
          </w:tcPr>
          <w:p w14:paraId="6C7CC55D" w14:textId="77777777" w:rsidR="00AF05C3" w:rsidRPr="00AF05C3" w:rsidRDefault="00AF05C3" w:rsidP="00AF05C3">
            <w:r>
              <w:t>Een race op een circuitconfiguratie koppelen aan een seizoen</w:t>
            </w:r>
          </w:p>
        </w:tc>
        <w:tc>
          <w:tcPr>
            <w:tcW w:w="1134" w:type="dxa"/>
          </w:tcPr>
          <w:p w14:paraId="6C7CC55E" w14:textId="77777777" w:rsidR="00AF05C3" w:rsidRPr="00AF05C3" w:rsidRDefault="00AF05C3">
            <w:r>
              <w:t>C</w:t>
            </w:r>
          </w:p>
        </w:tc>
      </w:tr>
      <w:tr w:rsidR="00AF05C3" w14:paraId="6C7CC563" w14:textId="77777777" w:rsidTr="003B4A1F">
        <w:tc>
          <w:tcPr>
            <w:tcW w:w="1261" w:type="dxa"/>
          </w:tcPr>
          <w:p w14:paraId="6C7CC560" w14:textId="77777777" w:rsidR="00BA1D56" w:rsidRDefault="001A1441">
            <w:r>
              <w:t>FR-B</w:t>
            </w:r>
            <w:r w:rsidR="00AF05C3">
              <w:t>05</w:t>
            </w:r>
          </w:p>
        </w:tc>
        <w:tc>
          <w:tcPr>
            <w:tcW w:w="6379" w:type="dxa"/>
          </w:tcPr>
          <w:p w14:paraId="6C7CC561" w14:textId="77777777" w:rsidR="00BA1D56" w:rsidRDefault="00AF05C3">
            <w:r>
              <w:t>Een raceteam beheren</w:t>
            </w:r>
          </w:p>
        </w:tc>
        <w:tc>
          <w:tcPr>
            <w:tcW w:w="1134" w:type="dxa"/>
          </w:tcPr>
          <w:p w14:paraId="6C7CC562" w14:textId="77777777" w:rsidR="00BA1D56" w:rsidRDefault="00AF05C3">
            <w:r>
              <w:t>M</w:t>
            </w:r>
          </w:p>
        </w:tc>
      </w:tr>
      <w:tr w:rsidR="00AF05C3" w14:paraId="6C7CC567" w14:textId="77777777" w:rsidTr="003B4A1F">
        <w:tc>
          <w:tcPr>
            <w:tcW w:w="1261" w:type="dxa"/>
          </w:tcPr>
          <w:p w14:paraId="6C7CC564" w14:textId="301B19C6" w:rsidR="00BA1D56" w:rsidRDefault="00BB09EA">
            <w:r>
              <w:t xml:space="preserve">    </w:t>
            </w:r>
            <w:r w:rsidR="00E15B06">
              <w:t>B-</w:t>
            </w:r>
            <w:r w:rsidR="00AF05C3">
              <w:t>B05.1</w:t>
            </w:r>
          </w:p>
        </w:tc>
        <w:tc>
          <w:tcPr>
            <w:tcW w:w="6379" w:type="dxa"/>
          </w:tcPr>
          <w:p w14:paraId="6C7CC565" w14:textId="77777777" w:rsidR="00BA1D56" w:rsidRPr="00AF05C3" w:rsidRDefault="00AF05C3">
            <w:r w:rsidRPr="00AF05C3">
              <w:t>Verschillende namen voor een raceteam beheren</w:t>
            </w:r>
          </w:p>
        </w:tc>
        <w:tc>
          <w:tcPr>
            <w:tcW w:w="1134" w:type="dxa"/>
          </w:tcPr>
          <w:p w14:paraId="6C7CC566" w14:textId="3A626958" w:rsidR="00BA1D56" w:rsidRDefault="00C85CF4">
            <w:r>
              <w:t>S</w:t>
            </w:r>
          </w:p>
        </w:tc>
      </w:tr>
      <w:tr w:rsidR="00AF05C3" w14:paraId="6C7CC56B" w14:textId="77777777" w:rsidTr="003B4A1F">
        <w:tc>
          <w:tcPr>
            <w:tcW w:w="1261" w:type="dxa"/>
          </w:tcPr>
          <w:p w14:paraId="6C7CC568" w14:textId="77777777" w:rsidR="00BA1D56" w:rsidRDefault="001A1441" w:rsidP="00AF05C3">
            <w:r>
              <w:t>FR-B</w:t>
            </w:r>
            <w:r w:rsidR="00AF05C3">
              <w:t>06</w:t>
            </w:r>
          </w:p>
        </w:tc>
        <w:tc>
          <w:tcPr>
            <w:tcW w:w="6379" w:type="dxa"/>
          </w:tcPr>
          <w:p w14:paraId="6C7CC569" w14:textId="77777777" w:rsidR="00BA1D56" w:rsidRPr="00AF05C3" w:rsidRDefault="00AF05C3" w:rsidP="00AF05C3">
            <w:r w:rsidRPr="00AF05C3">
              <w:t xml:space="preserve">Een raceteam </w:t>
            </w:r>
            <w:r>
              <w:t>koppelen</w:t>
            </w:r>
            <w:r w:rsidRPr="00AF05C3">
              <w:t xml:space="preserve"> aan een seizoen</w:t>
            </w:r>
          </w:p>
        </w:tc>
        <w:tc>
          <w:tcPr>
            <w:tcW w:w="1134" w:type="dxa"/>
          </w:tcPr>
          <w:p w14:paraId="6C7CC56A" w14:textId="77777777" w:rsidR="00BA1D56" w:rsidRDefault="00AF05C3">
            <w:r>
              <w:t>M</w:t>
            </w:r>
          </w:p>
        </w:tc>
      </w:tr>
      <w:tr w:rsidR="00AF05C3" w14:paraId="6C7CC56F" w14:textId="77777777" w:rsidTr="003B4A1F">
        <w:tc>
          <w:tcPr>
            <w:tcW w:w="1261" w:type="dxa"/>
          </w:tcPr>
          <w:p w14:paraId="6C7CC56C" w14:textId="77777777" w:rsidR="00BA1D56" w:rsidRDefault="001A1441">
            <w:r>
              <w:t>FR-B</w:t>
            </w:r>
            <w:r w:rsidR="00AF05C3">
              <w:t>07</w:t>
            </w:r>
          </w:p>
        </w:tc>
        <w:tc>
          <w:tcPr>
            <w:tcW w:w="6379" w:type="dxa"/>
          </w:tcPr>
          <w:p w14:paraId="6C7CC56D" w14:textId="77777777" w:rsidR="00BA1D56" w:rsidRDefault="00AF05C3">
            <w:r>
              <w:t>Een coureur beheren</w:t>
            </w:r>
          </w:p>
        </w:tc>
        <w:tc>
          <w:tcPr>
            <w:tcW w:w="1134" w:type="dxa"/>
          </w:tcPr>
          <w:p w14:paraId="6C7CC56E" w14:textId="77777777" w:rsidR="00BA1D56" w:rsidRDefault="00AF05C3">
            <w:r>
              <w:t>M</w:t>
            </w:r>
          </w:p>
        </w:tc>
      </w:tr>
      <w:tr w:rsidR="00D73B20" w14:paraId="0A851740" w14:textId="77777777" w:rsidTr="003B4A1F">
        <w:tc>
          <w:tcPr>
            <w:tcW w:w="1261" w:type="dxa"/>
          </w:tcPr>
          <w:p w14:paraId="0FCF2B79" w14:textId="205CA9EC" w:rsidR="00D73B20" w:rsidRDefault="00D73B20">
            <w:r>
              <w:t xml:space="preserve">    B-B07.1</w:t>
            </w:r>
          </w:p>
        </w:tc>
        <w:tc>
          <w:tcPr>
            <w:tcW w:w="6379" w:type="dxa"/>
          </w:tcPr>
          <w:p w14:paraId="19C37449" w14:textId="3D413C06" w:rsidR="00D73B20" w:rsidRDefault="00D73B20" w:rsidP="00D73B20">
            <w:r>
              <w:t>Van een coureur wordt de naam en land vastgelegd.</w:t>
            </w:r>
          </w:p>
        </w:tc>
        <w:tc>
          <w:tcPr>
            <w:tcW w:w="1134" w:type="dxa"/>
          </w:tcPr>
          <w:p w14:paraId="7A50D840" w14:textId="2F1B9683" w:rsidR="00D73B20" w:rsidRDefault="00D73B20">
            <w:r>
              <w:t>M</w:t>
            </w:r>
          </w:p>
        </w:tc>
      </w:tr>
      <w:tr w:rsidR="00D73B20" w14:paraId="4E651B87" w14:textId="77777777" w:rsidTr="003B4A1F">
        <w:tc>
          <w:tcPr>
            <w:tcW w:w="1261" w:type="dxa"/>
          </w:tcPr>
          <w:p w14:paraId="1AA825BE" w14:textId="3B00C0FB" w:rsidR="00D73B20" w:rsidRDefault="00D73B20">
            <w:r>
              <w:t xml:space="preserve">    B-B07.2</w:t>
            </w:r>
          </w:p>
        </w:tc>
        <w:tc>
          <w:tcPr>
            <w:tcW w:w="6379" w:type="dxa"/>
          </w:tcPr>
          <w:p w14:paraId="3FBCB6C0" w14:textId="27E9C5EF" w:rsidR="00D73B20" w:rsidRDefault="00D73B20" w:rsidP="00D73B20">
            <w:r>
              <w:t>Van een coureur wordt de geboortedatum vastgelegd.</w:t>
            </w:r>
          </w:p>
        </w:tc>
        <w:tc>
          <w:tcPr>
            <w:tcW w:w="1134" w:type="dxa"/>
          </w:tcPr>
          <w:p w14:paraId="45BBBD97" w14:textId="11F0995E" w:rsidR="00D73B20" w:rsidRDefault="00D73B20">
            <w:r>
              <w:t>S</w:t>
            </w:r>
          </w:p>
        </w:tc>
      </w:tr>
      <w:tr w:rsidR="00AF05C3" w:rsidRPr="00AF05C3" w14:paraId="6C7CC573" w14:textId="77777777" w:rsidTr="003B4A1F">
        <w:tc>
          <w:tcPr>
            <w:tcW w:w="1261" w:type="dxa"/>
          </w:tcPr>
          <w:p w14:paraId="6C7CC570" w14:textId="77777777" w:rsidR="00AF05C3" w:rsidRDefault="001A1441">
            <w:r>
              <w:t>FR-B</w:t>
            </w:r>
            <w:r w:rsidR="00AF05C3">
              <w:t>08</w:t>
            </w:r>
          </w:p>
        </w:tc>
        <w:tc>
          <w:tcPr>
            <w:tcW w:w="6379" w:type="dxa"/>
          </w:tcPr>
          <w:p w14:paraId="6C7CC571" w14:textId="77777777" w:rsidR="00AF05C3" w:rsidRPr="00AF05C3" w:rsidRDefault="00AF05C3">
            <w:r w:rsidRPr="00AF05C3">
              <w:t>Een coureur koppelen aan een team voor een seizoen</w:t>
            </w:r>
          </w:p>
        </w:tc>
        <w:tc>
          <w:tcPr>
            <w:tcW w:w="1134" w:type="dxa"/>
          </w:tcPr>
          <w:p w14:paraId="6C7CC572" w14:textId="77777777" w:rsidR="00AF05C3" w:rsidRPr="00AF05C3" w:rsidRDefault="00AF05C3">
            <w:r>
              <w:t>M</w:t>
            </w:r>
          </w:p>
        </w:tc>
      </w:tr>
      <w:tr w:rsidR="00AF05C3" w:rsidRPr="00AF05C3" w14:paraId="6C7CC577" w14:textId="77777777" w:rsidTr="003B4A1F">
        <w:tc>
          <w:tcPr>
            <w:tcW w:w="1261" w:type="dxa"/>
          </w:tcPr>
          <w:p w14:paraId="6C7CC574" w14:textId="77777777" w:rsidR="00AF05C3" w:rsidRDefault="001A1441">
            <w:r>
              <w:t>FR-B</w:t>
            </w:r>
            <w:r w:rsidR="00AF05C3">
              <w:t>09</w:t>
            </w:r>
          </w:p>
        </w:tc>
        <w:tc>
          <w:tcPr>
            <w:tcW w:w="6379" w:type="dxa"/>
          </w:tcPr>
          <w:p w14:paraId="6C7CC575" w14:textId="77777777" w:rsidR="00AF05C3" w:rsidRPr="00AF05C3" w:rsidRDefault="00AF05C3" w:rsidP="001A1441">
            <w:r>
              <w:t xml:space="preserve">Een </w:t>
            </w:r>
            <w:proofErr w:type="spellStart"/>
            <w:r>
              <w:t>raceuitslag</w:t>
            </w:r>
            <w:proofErr w:type="spellEnd"/>
            <w:r>
              <w:t xml:space="preserve"> </w:t>
            </w:r>
            <w:r w:rsidR="001A1441">
              <w:t>beheren</w:t>
            </w:r>
          </w:p>
        </w:tc>
        <w:tc>
          <w:tcPr>
            <w:tcW w:w="1134" w:type="dxa"/>
          </w:tcPr>
          <w:p w14:paraId="6C7CC576" w14:textId="77777777" w:rsidR="00AF05C3" w:rsidRDefault="001A1441">
            <w:r>
              <w:t>M</w:t>
            </w:r>
          </w:p>
        </w:tc>
      </w:tr>
      <w:tr w:rsidR="00FD4712" w:rsidRPr="00AF05C3" w14:paraId="5A46E624" w14:textId="77777777" w:rsidTr="003B4A1F">
        <w:tc>
          <w:tcPr>
            <w:tcW w:w="1261" w:type="dxa"/>
          </w:tcPr>
          <w:p w14:paraId="0143FE08" w14:textId="6CF7C7A2" w:rsidR="00FD4712" w:rsidRDefault="00FD4712">
            <w:r>
              <w:t xml:space="preserve">    B-B09.1</w:t>
            </w:r>
          </w:p>
        </w:tc>
        <w:tc>
          <w:tcPr>
            <w:tcW w:w="6379" w:type="dxa"/>
          </w:tcPr>
          <w:p w14:paraId="28751B60" w14:textId="1E6C9A98" w:rsidR="00FD4712" w:rsidRDefault="00FD4712">
            <w:r>
              <w:t>Een coureur in een uitslag wordt gedefinieerd door de combinatie van coureur en team</w:t>
            </w:r>
          </w:p>
        </w:tc>
        <w:tc>
          <w:tcPr>
            <w:tcW w:w="1134" w:type="dxa"/>
          </w:tcPr>
          <w:p w14:paraId="2FA7FAA2" w14:textId="47737011" w:rsidR="00FD4712" w:rsidRDefault="00FD4712">
            <w:r>
              <w:t>M</w:t>
            </w:r>
          </w:p>
        </w:tc>
      </w:tr>
      <w:tr w:rsidR="001A1441" w:rsidRPr="00AF05C3" w14:paraId="6C7CC57B" w14:textId="77777777" w:rsidTr="003B4A1F">
        <w:tc>
          <w:tcPr>
            <w:tcW w:w="1261" w:type="dxa"/>
          </w:tcPr>
          <w:p w14:paraId="6C7CC578" w14:textId="77777777" w:rsidR="001A1441" w:rsidRDefault="001A1441">
            <w:r>
              <w:t>FR-B10</w:t>
            </w:r>
          </w:p>
        </w:tc>
        <w:tc>
          <w:tcPr>
            <w:tcW w:w="6379" w:type="dxa"/>
          </w:tcPr>
          <w:p w14:paraId="6C7CC579" w14:textId="77777777" w:rsidR="001A1441" w:rsidRDefault="001A1441">
            <w:r>
              <w:t>Een racekwalificatie beheren</w:t>
            </w:r>
          </w:p>
        </w:tc>
        <w:tc>
          <w:tcPr>
            <w:tcW w:w="1134" w:type="dxa"/>
          </w:tcPr>
          <w:p w14:paraId="6C7CC57A" w14:textId="77777777" w:rsidR="001A1441" w:rsidRDefault="001A1441">
            <w:r>
              <w:t>C</w:t>
            </w:r>
          </w:p>
        </w:tc>
      </w:tr>
      <w:tr w:rsidR="001A1441" w:rsidRPr="00AF05C3" w14:paraId="6C7CC57F" w14:textId="77777777" w:rsidTr="003B4A1F">
        <w:tc>
          <w:tcPr>
            <w:tcW w:w="1261" w:type="dxa"/>
          </w:tcPr>
          <w:p w14:paraId="6C7CC57C" w14:textId="77777777" w:rsidR="001A1441" w:rsidRDefault="001A1441">
            <w:r>
              <w:t>FR-B11</w:t>
            </w:r>
          </w:p>
        </w:tc>
        <w:tc>
          <w:tcPr>
            <w:tcW w:w="6379" w:type="dxa"/>
          </w:tcPr>
          <w:p w14:paraId="6C7CC57D" w14:textId="77777777" w:rsidR="001A1441" w:rsidRDefault="001A1441">
            <w:r>
              <w:t>Een snelste ronde beheren</w:t>
            </w:r>
          </w:p>
        </w:tc>
        <w:tc>
          <w:tcPr>
            <w:tcW w:w="1134" w:type="dxa"/>
          </w:tcPr>
          <w:p w14:paraId="6C7CC57E" w14:textId="14AB4029" w:rsidR="001A1441" w:rsidRDefault="00C85CF4">
            <w:r>
              <w:t>M</w:t>
            </w:r>
          </w:p>
        </w:tc>
      </w:tr>
      <w:tr w:rsidR="001A1441" w:rsidRPr="00AF05C3" w14:paraId="6C7CC583" w14:textId="77777777" w:rsidTr="003B4A1F">
        <w:tc>
          <w:tcPr>
            <w:tcW w:w="1261" w:type="dxa"/>
          </w:tcPr>
          <w:p w14:paraId="6C7CC580" w14:textId="77777777" w:rsidR="001A1441" w:rsidRDefault="001A1441">
            <w:r>
              <w:t>FR-B12</w:t>
            </w:r>
          </w:p>
        </w:tc>
        <w:tc>
          <w:tcPr>
            <w:tcW w:w="6379" w:type="dxa"/>
          </w:tcPr>
          <w:p w14:paraId="6C7CC581" w14:textId="77777777" w:rsidR="001A1441" w:rsidRDefault="001A1441">
            <w:r>
              <w:t>Een scoresystem beheren</w:t>
            </w:r>
          </w:p>
        </w:tc>
        <w:tc>
          <w:tcPr>
            <w:tcW w:w="1134" w:type="dxa"/>
          </w:tcPr>
          <w:p w14:paraId="6C7CC582" w14:textId="77777777" w:rsidR="001A1441" w:rsidRDefault="001A1441">
            <w:r>
              <w:t>M</w:t>
            </w:r>
          </w:p>
        </w:tc>
      </w:tr>
      <w:tr w:rsidR="003B4A1F" w:rsidRPr="00AF05C3" w14:paraId="5B0F0836" w14:textId="77777777" w:rsidTr="003B4A1F">
        <w:tc>
          <w:tcPr>
            <w:tcW w:w="1261" w:type="dxa"/>
          </w:tcPr>
          <w:p w14:paraId="722177F7" w14:textId="4C9AB146" w:rsidR="003B4A1F" w:rsidRDefault="003B4A1F" w:rsidP="005D7717">
            <w:r>
              <w:t xml:space="preserve">    </w:t>
            </w:r>
            <w:r w:rsidR="005D7717">
              <w:t>B</w:t>
            </w:r>
            <w:r>
              <w:t>-B12.1</w:t>
            </w:r>
          </w:p>
        </w:tc>
        <w:tc>
          <w:tcPr>
            <w:tcW w:w="6379" w:type="dxa"/>
          </w:tcPr>
          <w:p w14:paraId="0904453B" w14:textId="25A4004F" w:rsidR="003B4A1F" w:rsidRDefault="003B4A1F" w:rsidP="003B4A1F">
            <w:proofErr w:type="gramStart"/>
            <w:r>
              <w:t xml:space="preserve">Een scoresysteem bevat voor elke positie hoeveel punten de positie oplevert. </w:t>
            </w:r>
            <w:proofErr w:type="gramEnd"/>
          </w:p>
        </w:tc>
        <w:tc>
          <w:tcPr>
            <w:tcW w:w="1134" w:type="dxa"/>
          </w:tcPr>
          <w:p w14:paraId="03E09DB6" w14:textId="1FACA168" w:rsidR="003B4A1F" w:rsidRDefault="003B4A1F">
            <w:r>
              <w:t>M</w:t>
            </w:r>
          </w:p>
        </w:tc>
      </w:tr>
      <w:tr w:rsidR="003B4A1F" w:rsidRPr="00AF05C3" w14:paraId="6236E343" w14:textId="77777777" w:rsidTr="003B4A1F">
        <w:tc>
          <w:tcPr>
            <w:tcW w:w="1261" w:type="dxa"/>
          </w:tcPr>
          <w:p w14:paraId="02AE04D4" w14:textId="6F3F42CD" w:rsidR="003B4A1F" w:rsidRDefault="003B4A1F" w:rsidP="005D7717">
            <w:r>
              <w:t xml:space="preserve">    </w:t>
            </w:r>
            <w:r w:rsidR="005D7717">
              <w:t>B</w:t>
            </w:r>
            <w:r>
              <w:t>-B12.2</w:t>
            </w:r>
          </w:p>
        </w:tc>
        <w:tc>
          <w:tcPr>
            <w:tcW w:w="6379" w:type="dxa"/>
          </w:tcPr>
          <w:p w14:paraId="68FBF1A9" w14:textId="43FAA486" w:rsidR="003B4A1F" w:rsidRDefault="003B4A1F">
            <w:r>
              <w:t>Vanaf de eerste positie waarvoor 0 wordt ingevuld, worden geen punten toegekend voor lagere posities</w:t>
            </w:r>
          </w:p>
        </w:tc>
        <w:tc>
          <w:tcPr>
            <w:tcW w:w="1134" w:type="dxa"/>
          </w:tcPr>
          <w:p w14:paraId="2472C687" w14:textId="0186715D" w:rsidR="003B4A1F" w:rsidRDefault="003B4A1F">
            <w:r>
              <w:t>M</w:t>
            </w:r>
          </w:p>
        </w:tc>
      </w:tr>
      <w:tr w:rsidR="003B4A1F" w:rsidRPr="00AF05C3" w14:paraId="16BC9B72" w14:textId="77777777" w:rsidTr="003B4A1F">
        <w:tc>
          <w:tcPr>
            <w:tcW w:w="1261" w:type="dxa"/>
          </w:tcPr>
          <w:p w14:paraId="496F8239" w14:textId="59439701" w:rsidR="003B4A1F" w:rsidRDefault="003B4A1F" w:rsidP="005D7717">
            <w:r>
              <w:t xml:space="preserve">    </w:t>
            </w:r>
            <w:r w:rsidR="005D7717">
              <w:t>B</w:t>
            </w:r>
            <w:r>
              <w:t>-B12.3</w:t>
            </w:r>
          </w:p>
        </w:tc>
        <w:tc>
          <w:tcPr>
            <w:tcW w:w="6379" w:type="dxa"/>
          </w:tcPr>
          <w:p w14:paraId="55E3ABCF" w14:textId="20A7FB4F" w:rsidR="003B4A1F" w:rsidRDefault="003B4A1F">
            <w:r>
              <w:t>Het is mogelijk voor andere zaken punten toe te kennen (snelste ronde, winnen tussensprint, et cetera)</w:t>
            </w:r>
          </w:p>
        </w:tc>
        <w:tc>
          <w:tcPr>
            <w:tcW w:w="1134" w:type="dxa"/>
          </w:tcPr>
          <w:p w14:paraId="1A42FBA5" w14:textId="6760CF0D" w:rsidR="003B4A1F" w:rsidRDefault="003B4A1F">
            <w:r>
              <w:t>S</w:t>
            </w:r>
          </w:p>
        </w:tc>
      </w:tr>
      <w:tr w:rsidR="00C93902" w:rsidRPr="00AF05C3" w14:paraId="7205F591" w14:textId="77777777" w:rsidTr="003B4A1F">
        <w:tc>
          <w:tcPr>
            <w:tcW w:w="1261" w:type="dxa"/>
          </w:tcPr>
          <w:p w14:paraId="133AD4C4" w14:textId="532D988F" w:rsidR="00C93902" w:rsidRDefault="00C93902" w:rsidP="005D7717">
            <w:r>
              <w:t xml:space="preserve">   B-B12.4</w:t>
            </w:r>
          </w:p>
        </w:tc>
        <w:tc>
          <w:tcPr>
            <w:tcW w:w="6379" w:type="dxa"/>
          </w:tcPr>
          <w:p w14:paraId="53011541" w14:textId="17427886" w:rsidR="00C93902" w:rsidRDefault="00C93902">
            <w:r>
              <w:t>Een scoresysteem heeft een unieke naam</w:t>
            </w:r>
          </w:p>
        </w:tc>
        <w:tc>
          <w:tcPr>
            <w:tcW w:w="1134" w:type="dxa"/>
          </w:tcPr>
          <w:p w14:paraId="6B994556" w14:textId="6C166699" w:rsidR="00C93902" w:rsidRDefault="00C93902">
            <w:r>
              <w:t>M</w:t>
            </w:r>
          </w:p>
        </w:tc>
      </w:tr>
      <w:tr w:rsidR="001A1441" w:rsidRPr="00AF05C3" w14:paraId="6C7CC587" w14:textId="77777777" w:rsidTr="003B4A1F">
        <w:tc>
          <w:tcPr>
            <w:tcW w:w="1261" w:type="dxa"/>
          </w:tcPr>
          <w:p w14:paraId="6C7CC584" w14:textId="122287C8" w:rsidR="001A1441" w:rsidRDefault="001A1441">
            <w:r>
              <w:t>FR-B13</w:t>
            </w:r>
          </w:p>
        </w:tc>
        <w:tc>
          <w:tcPr>
            <w:tcW w:w="6379" w:type="dxa"/>
          </w:tcPr>
          <w:p w14:paraId="6C7CC585" w14:textId="77777777" w:rsidR="001A1441" w:rsidRDefault="001A1441">
            <w:r>
              <w:t>Een scoresysteem koppelen aan een seizoen</w:t>
            </w:r>
          </w:p>
        </w:tc>
        <w:tc>
          <w:tcPr>
            <w:tcW w:w="1134" w:type="dxa"/>
          </w:tcPr>
          <w:p w14:paraId="6C7CC586" w14:textId="77777777" w:rsidR="001A1441" w:rsidRDefault="001A1441">
            <w:r>
              <w:t>M</w:t>
            </w:r>
          </w:p>
        </w:tc>
      </w:tr>
    </w:tbl>
    <w:p w14:paraId="6C7CC588" w14:textId="77777777" w:rsidR="00BA1D56" w:rsidRDefault="001A1441" w:rsidP="001A1441">
      <w:pPr>
        <w:pStyle w:val="Heading2"/>
      </w:pPr>
      <w:bookmarkStart w:id="7" w:name="_Toc511898122"/>
      <w:r>
        <w:lastRenderedPageBreak/>
        <w:t>Statistiekensysteem</w:t>
      </w:r>
      <w:bookmarkEnd w:id="7"/>
    </w:p>
    <w:tbl>
      <w:tblPr>
        <w:tblStyle w:val="GridTable4"/>
        <w:tblW w:w="0" w:type="auto"/>
        <w:tblLook w:val="0620" w:firstRow="1" w:lastRow="0" w:firstColumn="0" w:lastColumn="0" w:noHBand="1" w:noVBand="1"/>
      </w:tblPr>
      <w:tblGrid>
        <w:gridCol w:w="1129"/>
        <w:gridCol w:w="6424"/>
        <w:gridCol w:w="1077"/>
      </w:tblGrid>
      <w:tr w:rsidR="00E15B06" w14:paraId="6C7CC58C" w14:textId="77777777" w:rsidTr="00BB09EA">
        <w:trPr>
          <w:cnfStyle w:val="100000000000" w:firstRow="1" w:lastRow="0" w:firstColumn="0" w:lastColumn="0" w:oddVBand="0" w:evenVBand="0" w:oddHBand="0" w:evenHBand="0" w:firstRowFirstColumn="0" w:firstRowLastColumn="0" w:lastRowFirstColumn="0" w:lastRowLastColumn="0"/>
        </w:trPr>
        <w:tc>
          <w:tcPr>
            <w:tcW w:w="1129" w:type="dxa"/>
          </w:tcPr>
          <w:p w14:paraId="6C7CC589" w14:textId="77777777" w:rsidR="001A1441" w:rsidRDefault="001A1441" w:rsidP="000A052C">
            <w:r>
              <w:t>ID</w:t>
            </w:r>
          </w:p>
        </w:tc>
        <w:tc>
          <w:tcPr>
            <w:tcW w:w="6424" w:type="dxa"/>
          </w:tcPr>
          <w:p w14:paraId="6C7CC58A" w14:textId="1C210F23" w:rsidR="001A1441" w:rsidRDefault="001A1441" w:rsidP="000A052C">
            <w:r>
              <w:t>Beschri</w:t>
            </w:r>
            <w:r w:rsidR="00887B7C">
              <w:t>j</w:t>
            </w:r>
            <w:r>
              <w:t>ving</w:t>
            </w:r>
          </w:p>
        </w:tc>
        <w:tc>
          <w:tcPr>
            <w:tcW w:w="0" w:type="auto"/>
          </w:tcPr>
          <w:p w14:paraId="6C7CC58B" w14:textId="77777777" w:rsidR="001A1441" w:rsidRDefault="001A1441" w:rsidP="000A052C">
            <w:proofErr w:type="spellStart"/>
            <w:r>
              <w:t>MoSCoW</w:t>
            </w:r>
            <w:proofErr w:type="spellEnd"/>
          </w:p>
        </w:tc>
      </w:tr>
      <w:tr w:rsidR="00E15B06" w14:paraId="6C7CC590" w14:textId="77777777" w:rsidTr="00BB09EA">
        <w:tc>
          <w:tcPr>
            <w:tcW w:w="1129" w:type="dxa"/>
          </w:tcPr>
          <w:p w14:paraId="6C7CC58D" w14:textId="77777777" w:rsidR="001A1441" w:rsidRDefault="001A1441" w:rsidP="000A052C">
            <w:r>
              <w:t>FR-S01</w:t>
            </w:r>
          </w:p>
        </w:tc>
        <w:tc>
          <w:tcPr>
            <w:tcW w:w="6424" w:type="dxa"/>
          </w:tcPr>
          <w:p w14:paraId="6C7CC58E" w14:textId="77777777" w:rsidR="001A1441" w:rsidRDefault="001A1441" w:rsidP="000A052C">
            <w:r>
              <w:t>Totaal aantal punten weergeven</w:t>
            </w:r>
          </w:p>
        </w:tc>
        <w:tc>
          <w:tcPr>
            <w:tcW w:w="0" w:type="auto"/>
          </w:tcPr>
          <w:p w14:paraId="6C7CC58F" w14:textId="77777777" w:rsidR="001A1441" w:rsidRDefault="001A1441" w:rsidP="000A052C">
            <w:r>
              <w:t>M</w:t>
            </w:r>
          </w:p>
        </w:tc>
      </w:tr>
      <w:tr w:rsidR="00E15B06" w14:paraId="6C7CC594" w14:textId="77777777" w:rsidTr="00BB09EA">
        <w:tc>
          <w:tcPr>
            <w:tcW w:w="1129" w:type="dxa"/>
          </w:tcPr>
          <w:p w14:paraId="6C7CC591" w14:textId="77777777" w:rsidR="001A1441" w:rsidRDefault="001A1441" w:rsidP="000A052C">
            <w:r>
              <w:t>FR-S02</w:t>
            </w:r>
          </w:p>
        </w:tc>
        <w:tc>
          <w:tcPr>
            <w:tcW w:w="6424" w:type="dxa"/>
          </w:tcPr>
          <w:p w14:paraId="6C7CC592" w14:textId="77777777" w:rsidR="001A1441" w:rsidRPr="00BA1D56" w:rsidRDefault="001A1441" w:rsidP="000A052C">
            <w:r>
              <w:t>Totaal aantal punten op basis van een scoresysteem weergeven</w:t>
            </w:r>
          </w:p>
        </w:tc>
        <w:tc>
          <w:tcPr>
            <w:tcW w:w="0" w:type="auto"/>
          </w:tcPr>
          <w:p w14:paraId="6C7CC593" w14:textId="77777777" w:rsidR="001A1441" w:rsidRDefault="001A1441" w:rsidP="000A052C">
            <w:r>
              <w:t>M</w:t>
            </w:r>
          </w:p>
        </w:tc>
      </w:tr>
      <w:tr w:rsidR="00E15B06" w14:paraId="6C7CC598" w14:textId="77777777" w:rsidTr="00BB09EA">
        <w:tc>
          <w:tcPr>
            <w:tcW w:w="1129" w:type="dxa"/>
          </w:tcPr>
          <w:p w14:paraId="6C7CC595" w14:textId="77777777" w:rsidR="001A1441" w:rsidRDefault="001A1441" w:rsidP="000A052C">
            <w:r>
              <w:t>FR-S03</w:t>
            </w:r>
          </w:p>
        </w:tc>
        <w:tc>
          <w:tcPr>
            <w:tcW w:w="6424" w:type="dxa"/>
          </w:tcPr>
          <w:p w14:paraId="6C7CC596" w14:textId="77777777" w:rsidR="001A1441" w:rsidRDefault="00E15B06" w:rsidP="000A052C">
            <w:r>
              <w:t>Totaal aantal races weergeven</w:t>
            </w:r>
          </w:p>
        </w:tc>
        <w:tc>
          <w:tcPr>
            <w:tcW w:w="0" w:type="auto"/>
          </w:tcPr>
          <w:p w14:paraId="6C7CC597" w14:textId="77777777" w:rsidR="001A1441" w:rsidRDefault="00E15B06" w:rsidP="000A052C">
            <w:r>
              <w:t>S</w:t>
            </w:r>
          </w:p>
        </w:tc>
      </w:tr>
      <w:tr w:rsidR="00E15B06" w14:paraId="6C7CC59C" w14:textId="77777777" w:rsidTr="00BB09EA">
        <w:tc>
          <w:tcPr>
            <w:tcW w:w="1129" w:type="dxa"/>
          </w:tcPr>
          <w:p w14:paraId="6C7CC599" w14:textId="77777777" w:rsidR="001A1441" w:rsidRDefault="00E15B06" w:rsidP="000A052C">
            <w:r>
              <w:t>FR-S04</w:t>
            </w:r>
          </w:p>
        </w:tc>
        <w:tc>
          <w:tcPr>
            <w:tcW w:w="6424" w:type="dxa"/>
          </w:tcPr>
          <w:p w14:paraId="6C7CC59A" w14:textId="77777777" w:rsidR="001A1441" w:rsidRDefault="00E15B06" w:rsidP="000A052C">
            <w:r>
              <w:t>Toegepaste statistieken weergeven</w:t>
            </w:r>
          </w:p>
        </w:tc>
        <w:tc>
          <w:tcPr>
            <w:tcW w:w="0" w:type="auto"/>
          </w:tcPr>
          <w:p w14:paraId="6C7CC59B" w14:textId="77777777" w:rsidR="001A1441" w:rsidRDefault="00E15B06" w:rsidP="000A052C">
            <w:r>
              <w:t>C</w:t>
            </w:r>
          </w:p>
        </w:tc>
      </w:tr>
      <w:tr w:rsidR="00E15B06" w:rsidRPr="00AF05C3" w14:paraId="6C7CC5A0" w14:textId="77777777" w:rsidTr="00BB09EA">
        <w:tc>
          <w:tcPr>
            <w:tcW w:w="1129" w:type="dxa"/>
          </w:tcPr>
          <w:p w14:paraId="6C7CC59D" w14:textId="49B72144" w:rsidR="001A1441" w:rsidRDefault="005D7717" w:rsidP="000A052C">
            <w:r>
              <w:t xml:space="preserve">    </w:t>
            </w:r>
            <w:r w:rsidR="00E15B06">
              <w:t>B-S04.1</w:t>
            </w:r>
          </w:p>
        </w:tc>
        <w:tc>
          <w:tcPr>
            <w:tcW w:w="6424" w:type="dxa"/>
          </w:tcPr>
          <w:p w14:paraId="6C7CC59E" w14:textId="77777777" w:rsidR="001A1441" w:rsidRPr="00AF05C3" w:rsidRDefault="00E15B06" w:rsidP="000A052C">
            <w:r>
              <w:t>Toegepaste statistieken zijn o.a.: Punten per race, Punten per seizoen</w:t>
            </w:r>
          </w:p>
        </w:tc>
        <w:tc>
          <w:tcPr>
            <w:tcW w:w="0" w:type="auto"/>
          </w:tcPr>
          <w:p w14:paraId="6C7CC59F" w14:textId="77777777" w:rsidR="001A1441" w:rsidRDefault="00E15B06" w:rsidP="000A052C">
            <w:r>
              <w:t>C</w:t>
            </w:r>
          </w:p>
        </w:tc>
      </w:tr>
      <w:tr w:rsidR="00E15B06" w:rsidRPr="00AF05C3" w14:paraId="6C7CC5A4" w14:textId="77777777" w:rsidTr="00BB09EA">
        <w:tc>
          <w:tcPr>
            <w:tcW w:w="1129" w:type="dxa"/>
          </w:tcPr>
          <w:p w14:paraId="6C7CC5A1" w14:textId="77777777" w:rsidR="001A1441" w:rsidRPr="00E15B06" w:rsidRDefault="00E15B06" w:rsidP="000A052C">
            <w:r w:rsidRPr="00E15B06">
              <w:t>FR-S05</w:t>
            </w:r>
          </w:p>
        </w:tc>
        <w:tc>
          <w:tcPr>
            <w:tcW w:w="6424" w:type="dxa"/>
          </w:tcPr>
          <w:p w14:paraId="6C7CC5A2" w14:textId="77777777" w:rsidR="001A1441" w:rsidRPr="00AF05C3" w:rsidRDefault="00E15B06" w:rsidP="000A052C">
            <w:r>
              <w:t>Overige statistieken weergeven</w:t>
            </w:r>
          </w:p>
        </w:tc>
        <w:tc>
          <w:tcPr>
            <w:tcW w:w="0" w:type="auto"/>
          </w:tcPr>
          <w:p w14:paraId="6C7CC5A3" w14:textId="77777777" w:rsidR="001A1441" w:rsidRPr="00AF05C3" w:rsidRDefault="001A1441" w:rsidP="000A052C">
            <w:r>
              <w:t>C</w:t>
            </w:r>
          </w:p>
        </w:tc>
      </w:tr>
      <w:tr w:rsidR="00E15B06" w:rsidRPr="00E15B06" w14:paraId="6C7CC5A8" w14:textId="77777777" w:rsidTr="00BB09EA">
        <w:tc>
          <w:tcPr>
            <w:tcW w:w="1129" w:type="dxa"/>
          </w:tcPr>
          <w:p w14:paraId="6C7CC5A5" w14:textId="6DEB38A0" w:rsidR="001A1441" w:rsidRPr="00E15B06" w:rsidRDefault="00BB09EA" w:rsidP="000A052C">
            <w:r>
              <w:t xml:space="preserve">    </w:t>
            </w:r>
            <w:r w:rsidR="00E15B06">
              <w:t>B-S05.1</w:t>
            </w:r>
          </w:p>
        </w:tc>
        <w:tc>
          <w:tcPr>
            <w:tcW w:w="6424" w:type="dxa"/>
          </w:tcPr>
          <w:p w14:paraId="6C7CC5A6" w14:textId="77777777" w:rsidR="001A1441" w:rsidRPr="00E15B06" w:rsidRDefault="00E15B06" w:rsidP="000A052C">
            <w:r>
              <w:t>Overige statistieken zijn o.a.: Aantal overwinningen, Meeste overwinningen in 1 seizoen, et cetera</w:t>
            </w:r>
          </w:p>
        </w:tc>
        <w:tc>
          <w:tcPr>
            <w:tcW w:w="0" w:type="auto"/>
          </w:tcPr>
          <w:p w14:paraId="6C7CC5A7" w14:textId="77777777" w:rsidR="001A1441" w:rsidRPr="00E15B06" w:rsidRDefault="00E15B06" w:rsidP="000A052C">
            <w:r>
              <w:t>C</w:t>
            </w:r>
          </w:p>
        </w:tc>
      </w:tr>
    </w:tbl>
    <w:p w14:paraId="6C7CC5A9" w14:textId="408D2F4B" w:rsidR="001A1441" w:rsidRPr="001A1441" w:rsidRDefault="00BB09EA" w:rsidP="00BB09EA">
      <w:pPr>
        <w:pStyle w:val="Heading2"/>
      </w:pPr>
      <w:bookmarkStart w:id="8" w:name="_Toc511898123"/>
      <w:r>
        <w:t>Kwaliteitseisen Algemeen</w:t>
      </w:r>
      <w:bookmarkEnd w:id="8"/>
    </w:p>
    <w:tbl>
      <w:tblPr>
        <w:tblStyle w:val="GridTable4"/>
        <w:tblW w:w="0" w:type="auto"/>
        <w:tblLook w:val="0620" w:firstRow="1" w:lastRow="0" w:firstColumn="0" w:lastColumn="0" w:noHBand="1" w:noVBand="1"/>
      </w:tblPr>
      <w:tblGrid>
        <w:gridCol w:w="1413"/>
        <w:gridCol w:w="6140"/>
        <w:gridCol w:w="1077"/>
      </w:tblGrid>
      <w:tr w:rsidR="00BB09EA" w14:paraId="082A5803" w14:textId="77777777" w:rsidTr="00BB09EA">
        <w:trPr>
          <w:cnfStyle w:val="100000000000" w:firstRow="1" w:lastRow="0" w:firstColumn="0" w:lastColumn="0" w:oddVBand="0" w:evenVBand="0" w:oddHBand="0" w:evenHBand="0" w:firstRowFirstColumn="0" w:firstRowLastColumn="0" w:lastRowFirstColumn="0" w:lastRowLastColumn="0"/>
        </w:trPr>
        <w:tc>
          <w:tcPr>
            <w:tcW w:w="1413" w:type="dxa"/>
          </w:tcPr>
          <w:p w14:paraId="679CFE37" w14:textId="25EED24E" w:rsidR="00BB09EA" w:rsidRDefault="00BB09EA" w:rsidP="000A052C">
            <w:r>
              <w:t>ID</w:t>
            </w:r>
          </w:p>
        </w:tc>
        <w:tc>
          <w:tcPr>
            <w:tcW w:w="6140" w:type="dxa"/>
          </w:tcPr>
          <w:p w14:paraId="0CD163D1" w14:textId="17625ADE" w:rsidR="00BB09EA" w:rsidRDefault="00BB09EA" w:rsidP="000A052C">
            <w:r>
              <w:t>Beschri</w:t>
            </w:r>
            <w:r w:rsidR="00887B7C">
              <w:t>j</w:t>
            </w:r>
            <w:r>
              <w:t>ving</w:t>
            </w:r>
          </w:p>
        </w:tc>
        <w:tc>
          <w:tcPr>
            <w:tcW w:w="0" w:type="auto"/>
          </w:tcPr>
          <w:p w14:paraId="57EF089D" w14:textId="77777777" w:rsidR="00BB09EA" w:rsidRDefault="00BB09EA" w:rsidP="000A052C">
            <w:proofErr w:type="spellStart"/>
            <w:r>
              <w:t>MoSCoW</w:t>
            </w:r>
            <w:proofErr w:type="spellEnd"/>
          </w:p>
        </w:tc>
      </w:tr>
      <w:tr w:rsidR="00BB09EA" w14:paraId="1515DE1D" w14:textId="77777777" w:rsidTr="00BB09EA">
        <w:tc>
          <w:tcPr>
            <w:tcW w:w="1413" w:type="dxa"/>
          </w:tcPr>
          <w:p w14:paraId="5B7F30EC" w14:textId="139F761C" w:rsidR="00BB09EA" w:rsidRDefault="00BB09EA" w:rsidP="00BB09EA">
            <w:r>
              <w:t>K-ALG01</w:t>
            </w:r>
          </w:p>
        </w:tc>
        <w:tc>
          <w:tcPr>
            <w:tcW w:w="6140" w:type="dxa"/>
          </w:tcPr>
          <w:p w14:paraId="3984B2AA" w14:textId="57672F70" w:rsidR="00BB09EA" w:rsidRDefault="00BB09EA" w:rsidP="000A052C">
            <w:r>
              <w:t>De data wordt opgeslagen in een database</w:t>
            </w:r>
          </w:p>
        </w:tc>
        <w:tc>
          <w:tcPr>
            <w:tcW w:w="0" w:type="auto"/>
          </w:tcPr>
          <w:p w14:paraId="32C6F0EF" w14:textId="480C964D" w:rsidR="00BB09EA" w:rsidRDefault="00BB09EA" w:rsidP="000A052C">
            <w:r>
              <w:t>M</w:t>
            </w:r>
          </w:p>
        </w:tc>
      </w:tr>
      <w:tr w:rsidR="00BB09EA" w14:paraId="4618FF72" w14:textId="77777777" w:rsidTr="00BB09EA">
        <w:tc>
          <w:tcPr>
            <w:tcW w:w="1413" w:type="dxa"/>
          </w:tcPr>
          <w:p w14:paraId="06B049FE" w14:textId="7C61ADA5" w:rsidR="00BB09EA" w:rsidRDefault="00BB09EA" w:rsidP="00BB09EA">
            <w:r>
              <w:t>K-ALG02</w:t>
            </w:r>
            <w:r w:rsidR="00352311">
              <w:t>.1</w:t>
            </w:r>
          </w:p>
        </w:tc>
        <w:tc>
          <w:tcPr>
            <w:tcW w:w="6140" w:type="dxa"/>
          </w:tcPr>
          <w:p w14:paraId="34133C89" w14:textId="69AB33FC" w:rsidR="00BB09EA" w:rsidRDefault="00BB09EA" w:rsidP="000A052C">
            <w:r>
              <w:t xml:space="preserve">De </w:t>
            </w:r>
            <w:r w:rsidR="00352311">
              <w:t xml:space="preserve">statistieken </w:t>
            </w:r>
            <w:r>
              <w:t xml:space="preserve">UI wordt gemaakt via ASP.NET </w:t>
            </w:r>
            <w:proofErr w:type="spellStart"/>
            <w:r w:rsidR="00571F94">
              <w:t>mvc</w:t>
            </w:r>
            <w:proofErr w:type="spellEnd"/>
          </w:p>
        </w:tc>
        <w:tc>
          <w:tcPr>
            <w:tcW w:w="0" w:type="auto"/>
          </w:tcPr>
          <w:p w14:paraId="61063480" w14:textId="28BD483E" w:rsidR="00BB09EA" w:rsidRDefault="00BB09EA" w:rsidP="000A052C">
            <w:r>
              <w:t>M</w:t>
            </w:r>
          </w:p>
        </w:tc>
      </w:tr>
      <w:tr w:rsidR="00BB09EA" w14:paraId="6ED09241" w14:textId="77777777" w:rsidTr="00BB09EA">
        <w:tc>
          <w:tcPr>
            <w:tcW w:w="1413" w:type="dxa"/>
          </w:tcPr>
          <w:p w14:paraId="6B1DC371" w14:textId="37434F03" w:rsidR="00BB09EA" w:rsidRDefault="00352311" w:rsidP="00352311">
            <w:r>
              <w:t>K-ALG02.2</w:t>
            </w:r>
          </w:p>
        </w:tc>
        <w:tc>
          <w:tcPr>
            <w:tcW w:w="6140" w:type="dxa"/>
          </w:tcPr>
          <w:p w14:paraId="6FDFA44F" w14:textId="52B1FC2C" w:rsidR="00BB09EA" w:rsidRDefault="00352311" w:rsidP="00352311">
            <w:r>
              <w:t>De beheers UI wordt gemaakt via WPF</w:t>
            </w:r>
          </w:p>
        </w:tc>
        <w:tc>
          <w:tcPr>
            <w:tcW w:w="0" w:type="auto"/>
          </w:tcPr>
          <w:p w14:paraId="71AF5804" w14:textId="24E40B90" w:rsidR="00BB09EA" w:rsidRDefault="00C23CD8" w:rsidP="000A052C">
            <w:r>
              <w:t>M</w:t>
            </w:r>
          </w:p>
        </w:tc>
      </w:tr>
      <w:tr w:rsidR="00571F94" w14:paraId="64F170D2" w14:textId="77777777" w:rsidTr="00BB09EA">
        <w:tc>
          <w:tcPr>
            <w:tcW w:w="1413" w:type="dxa"/>
          </w:tcPr>
          <w:p w14:paraId="3E6DFA33" w14:textId="676536AC" w:rsidR="00571F94" w:rsidRDefault="00571F94" w:rsidP="000A052C">
            <w:r>
              <w:t>K-ALG03</w:t>
            </w:r>
          </w:p>
        </w:tc>
        <w:tc>
          <w:tcPr>
            <w:tcW w:w="6140" w:type="dxa"/>
          </w:tcPr>
          <w:p w14:paraId="1C243A57" w14:textId="6F310274" w:rsidR="00571F94" w:rsidRDefault="00571F94" w:rsidP="000A052C">
            <w:r>
              <w:t>Bij onjuiste invoer moet een duidelijke foutmelding getoond worden</w:t>
            </w:r>
          </w:p>
        </w:tc>
        <w:tc>
          <w:tcPr>
            <w:tcW w:w="0" w:type="auto"/>
          </w:tcPr>
          <w:p w14:paraId="34DEDDD8" w14:textId="2B35E36D" w:rsidR="00571F94" w:rsidRDefault="00571F94" w:rsidP="000A052C">
            <w:r>
              <w:t>M</w:t>
            </w:r>
          </w:p>
        </w:tc>
      </w:tr>
      <w:tr w:rsidR="00571F94" w14:paraId="0217E5BD" w14:textId="77777777" w:rsidTr="00BB09EA">
        <w:tc>
          <w:tcPr>
            <w:tcW w:w="1413" w:type="dxa"/>
          </w:tcPr>
          <w:p w14:paraId="20DBDA99" w14:textId="3CA2EDDC" w:rsidR="00571F94" w:rsidRDefault="00571F94" w:rsidP="000A052C">
            <w:r>
              <w:t>K-ALG04</w:t>
            </w:r>
          </w:p>
        </w:tc>
        <w:tc>
          <w:tcPr>
            <w:tcW w:w="6140" w:type="dxa"/>
          </w:tcPr>
          <w:p w14:paraId="2D5DE006" w14:textId="42B5CE73" w:rsidR="00571F94" w:rsidRDefault="00571F94" w:rsidP="000A052C">
            <w:r>
              <w:t xml:space="preserve">Bij het maken van koppelingen van bestaande data, wordt bij het invoeren </w:t>
            </w:r>
            <w:proofErr w:type="spellStart"/>
            <w:r>
              <w:t>realtime</w:t>
            </w:r>
            <w:proofErr w:type="spellEnd"/>
            <w:r>
              <w:t xml:space="preserve"> opties gegeven die geselecteerd kunnen worden</w:t>
            </w:r>
          </w:p>
        </w:tc>
        <w:tc>
          <w:tcPr>
            <w:tcW w:w="0" w:type="auto"/>
          </w:tcPr>
          <w:p w14:paraId="056801C0" w14:textId="0BFFE728" w:rsidR="00571F94" w:rsidRDefault="00571F94" w:rsidP="000A052C">
            <w:r>
              <w:t>S</w:t>
            </w:r>
          </w:p>
        </w:tc>
      </w:tr>
      <w:tr w:rsidR="00A607AA" w14:paraId="419F39B6" w14:textId="77777777" w:rsidTr="00BB09EA">
        <w:tc>
          <w:tcPr>
            <w:tcW w:w="1413" w:type="dxa"/>
          </w:tcPr>
          <w:p w14:paraId="53BEC5A7" w14:textId="4147A24C" w:rsidR="00A607AA" w:rsidRDefault="00A607AA" w:rsidP="000A052C">
            <w:r>
              <w:t>K-ALG05</w:t>
            </w:r>
          </w:p>
        </w:tc>
        <w:tc>
          <w:tcPr>
            <w:tcW w:w="6140" w:type="dxa"/>
          </w:tcPr>
          <w:p w14:paraId="58B175C7" w14:textId="3C5BB496" w:rsidR="00A607AA" w:rsidRDefault="00A607AA" w:rsidP="000A052C">
            <w:r>
              <w:t>Het beheerssysteem mag alleen door ingelogde gebruikers gebruikt worden</w:t>
            </w:r>
          </w:p>
        </w:tc>
        <w:tc>
          <w:tcPr>
            <w:tcW w:w="0" w:type="auto"/>
          </w:tcPr>
          <w:p w14:paraId="2B003287" w14:textId="7F7615B7" w:rsidR="00A607AA" w:rsidRDefault="00A607AA" w:rsidP="000A052C">
            <w:r>
              <w:t>M</w:t>
            </w:r>
          </w:p>
        </w:tc>
      </w:tr>
      <w:tr w:rsidR="00A607AA" w14:paraId="52E62E35" w14:textId="77777777" w:rsidTr="00BB09EA">
        <w:tc>
          <w:tcPr>
            <w:tcW w:w="1413" w:type="dxa"/>
          </w:tcPr>
          <w:p w14:paraId="3C4C2C4F" w14:textId="6B505CB2" w:rsidR="00A607AA" w:rsidRDefault="00A607AA" w:rsidP="000A052C">
            <w:r>
              <w:t>K-ALG06</w:t>
            </w:r>
          </w:p>
        </w:tc>
        <w:tc>
          <w:tcPr>
            <w:tcW w:w="6140" w:type="dxa"/>
          </w:tcPr>
          <w:p w14:paraId="514CABDD" w14:textId="6EEDCBC6" w:rsidR="00A607AA" w:rsidRDefault="00A607AA" w:rsidP="000A052C">
            <w:r>
              <w:t>Het statistiekensysteem mag door iedereen gebruikt worden</w:t>
            </w:r>
          </w:p>
        </w:tc>
        <w:tc>
          <w:tcPr>
            <w:tcW w:w="0" w:type="auto"/>
          </w:tcPr>
          <w:p w14:paraId="056A1CF9" w14:textId="45F18261" w:rsidR="00A607AA" w:rsidRDefault="00A607AA" w:rsidP="000A052C">
            <w:r>
              <w:t>M</w:t>
            </w:r>
          </w:p>
        </w:tc>
      </w:tr>
    </w:tbl>
    <w:p w14:paraId="6C7CC5AA" w14:textId="5734E797" w:rsidR="002A47B4" w:rsidRDefault="00887B7C" w:rsidP="00887B7C">
      <w:pPr>
        <w:pStyle w:val="Heading1"/>
      </w:pPr>
      <w:bookmarkStart w:id="9" w:name="_Toc511898124"/>
      <w:proofErr w:type="spellStart"/>
      <w:r>
        <w:t>Use</w:t>
      </w:r>
      <w:proofErr w:type="spellEnd"/>
      <w:r>
        <w:t xml:space="preserve"> cases</w:t>
      </w:r>
      <w:bookmarkEnd w:id="9"/>
    </w:p>
    <w:p w14:paraId="23A5653F" w14:textId="66E231B3" w:rsidR="00887B7C" w:rsidRDefault="00887B7C" w:rsidP="00887B7C">
      <w:r>
        <w:t xml:space="preserve">De </w:t>
      </w:r>
      <w:proofErr w:type="spellStart"/>
      <w:r>
        <w:t>use</w:t>
      </w:r>
      <w:proofErr w:type="spellEnd"/>
      <w:r>
        <w:t xml:space="preserve"> cases zijn als volgt:</w:t>
      </w:r>
    </w:p>
    <w:tbl>
      <w:tblPr>
        <w:tblStyle w:val="GridTable4"/>
        <w:tblW w:w="0" w:type="auto"/>
        <w:tblLook w:val="0620" w:firstRow="1" w:lastRow="0" w:firstColumn="0" w:lastColumn="0" w:noHBand="1" w:noVBand="1"/>
      </w:tblPr>
      <w:tblGrid>
        <w:gridCol w:w="1586"/>
        <w:gridCol w:w="6140"/>
        <w:gridCol w:w="690"/>
      </w:tblGrid>
      <w:tr w:rsidR="00A607AA" w14:paraId="5E93B649" w14:textId="77777777" w:rsidTr="00D73B20">
        <w:trPr>
          <w:cnfStyle w:val="100000000000" w:firstRow="1" w:lastRow="0" w:firstColumn="0" w:lastColumn="0" w:oddVBand="0" w:evenVBand="0" w:oddHBand="0" w:evenHBand="0" w:firstRowFirstColumn="0" w:firstRowLastColumn="0" w:lastRowFirstColumn="0" w:lastRowLastColumn="0"/>
        </w:trPr>
        <w:tc>
          <w:tcPr>
            <w:tcW w:w="1586" w:type="dxa"/>
          </w:tcPr>
          <w:p w14:paraId="66FA4B2C" w14:textId="13FFFB94" w:rsidR="00A607AA" w:rsidRDefault="00A607AA" w:rsidP="000A052C">
            <w:r>
              <w:t>Naam</w:t>
            </w:r>
          </w:p>
        </w:tc>
        <w:tc>
          <w:tcPr>
            <w:tcW w:w="6140" w:type="dxa"/>
          </w:tcPr>
          <w:p w14:paraId="2B22C222" w14:textId="26CACA9F" w:rsidR="00A607AA" w:rsidRDefault="00A607AA" w:rsidP="000A052C">
            <w:r>
              <w:t>Een racediscipline toevoegen</w:t>
            </w:r>
          </w:p>
        </w:tc>
        <w:tc>
          <w:tcPr>
            <w:tcW w:w="0" w:type="auto"/>
          </w:tcPr>
          <w:p w14:paraId="6F7E6273" w14:textId="3557C3E0" w:rsidR="00A607AA" w:rsidRDefault="00A607AA" w:rsidP="000A052C">
            <w:r>
              <w:t>UC01</w:t>
            </w:r>
          </w:p>
        </w:tc>
      </w:tr>
      <w:tr w:rsidR="00A607AA" w14:paraId="233A2088" w14:textId="77777777" w:rsidTr="00D73B20">
        <w:tc>
          <w:tcPr>
            <w:tcW w:w="1586" w:type="dxa"/>
          </w:tcPr>
          <w:p w14:paraId="63C4E68F" w14:textId="6499B39A" w:rsidR="00A607AA" w:rsidRDefault="00A607AA" w:rsidP="000A052C">
            <w:r>
              <w:t>Samenvatting</w:t>
            </w:r>
          </w:p>
        </w:tc>
        <w:tc>
          <w:tcPr>
            <w:tcW w:w="6830" w:type="dxa"/>
            <w:gridSpan w:val="2"/>
          </w:tcPr>
          <w:p w14:paraId="5D04FBBB" w14:textId="60CEE4D5" w:rsidR="00A607AA" w:rsidRDefault="00A607AA" w:rsidP="000A052C">
            <w:r>
              <w:t>Na het ingeven van de vereiste gegevens wordt een racediscipline aan het systeem toegevoegd.</w:t>
            </w:r>
          </w:p>
        </w:tc>
      </w:tr>
      <w:tr w:rsidR="00A607AA" w14:paraId="2D536ACD" w14:textId="77777777" w:rsidTr="00D73B20">
        <w:tc>
          <w:tcPr>
            <w:tcW w:w="1586" w:type="dxa"/>
          </w:tcPr>
          <w:p w14:paraId="07FED4F4" w14:textId="485331A4" w:rsidR="00A607AA" w:rsidRDefault="00A607AA" w:rsidP="000A052C">
            <w:r>
              <w:t>Actoren</w:t>
            </w:r>
          </w:p>
        </w:tc>
        <w:tc>
          <w:tcPr>
            <w:tcW w:w="6830" w:type="dxa"/>
            <w:gridSpan w:val="2"/>
          </w:tcPr>
          <w:p w14:paraId="64B27585" w14:textId="742C1A15" w:rsidR="00A607AA" w:rsidRDefault="009C7EAF" w:rsidP="000A052C">
            <w:r>
              <w:t>Beheerder</w:t>
            </w:r>
          </w:p>
        </w:tc>
      </w:tr>
      <w:tr w:rsidR="00A607AA" w14:paraId="3CE19CC6" w14:textId="77777777" w:rsidTr="00D73B20">
        <w:tc>
          <w:tcPr>
            <w:tcW w:w="1586" w:type="dxa"/>
          </w:tcPr>
          <w:p w14:paraId="7434FB22" w14:textId="612979D0" w:rsidR="00A607AA" w:rsidRDefault="00A607AA" w:rsidP="000A052C">
            <w:r>
              <w:t>Aannamen</w:t>
            </w:r>
          </w:p>
        </w:tc>
        <w:tc>
          <w:tcPr>
            <w:tcW w:w="6830" w:type="dxa"/>
            <w:gridSpan w:val="2"/>
          </w:tcPr>
          <w:p w14:paraId="3EC59493" w14:textId="07984DF9" w:rsidR="00A607AA" w:rsidRDefault="009C7EAF" w:rsidP="000A052C">
            <w:r>
              <w:t>De actor is ingelogd</w:t>
            </w:r>
          </w:p>
        </w:tc>
      </w:tr>
      <w:tr w:rsidR="00A607AA" w14:paraId="47C9179E" w14:textId="77777777" w:rsidTr="00D73B20">
        <w:tc>
          <w:tcPr>
            <w:tcW w:w="1586" w:type="dxa"/>
          </w:tcPr>
          <w:p w14:paraId="36483BCF" w14:textId="1B8FAEAE" w:rsidR="00A607AA" w:rsidRDefault="00A607AA" w:rsidP="000A052C">
            <w:r>
              <w:t>Omschrijving</w:t>
            </w:r>
          </w:p>
        </w:tc>
        <w:tc>
          <w:tcPr>
            <w:tcW w:w="6830" w:type="dxa"/>
            <w:gridSpan w:val="2"/>
          </w:tcPr>
          <w:p w14:paraId="221F48E8" w14:textId="19454EA6" w:rsidR="009C7EAF" w:rsidRDefault="009C7EAF" w:rsidP="000A052C">
            <w:pPr>
              <w:pStyle w:val="ListParagraph"/>
              <w:numPr>
                <w:ilvl w:val="0"/>
                <w:numId w:val="7"/>
              </w:numPr>
            </w:pPr>
            <w:r>
              <w:t>De actor geeft aan een nieuwe racediscipline te willen toevoegen</w:t>
            </w:r>
            <w:r w:rsidR="00703CCA">
              <w:t>.</w:t>
            </w:r>
          </w:p>
          <w:p w14:paraId="7E443C47" w14:textId="425B7987" w:rsidR="00A607AA" w:rsidRDefault="009C7EAF" w:rsidP="000A052C">
            <w:pPr>
              <w:pStyle w:val="ListParagraph"/>
              <w:numPr>
                <w:ilvl w:val="0"/>
                <w:numId w:val="7"/>
              </w:numPr>
            </w:pPr>
            <w:r>
              <w:t xml:space="preserve">Het </w:t>
            </w:r>
            <w:r w:rsidR="00F66031">
              <w:t xml:space="preserve">systeem </w:t>
            </w:r>
            <w:r w:rsidR="00703CCA">
              <w:t>toon</w:t>
            </w:r>
            <w:r w:rsidR="00F66031">
              <w:t>t</w:t>
            </w:r>
            <w:r w:rsidR="00703CCA">
              <w:t xml:space="preserve"> </w:t>
            </w:r>
            <w:r w:rsidR="00F66031">
              <w:t>een pagina waarop de gegevens ingevuld kunnen worden</w:t>
            </w:r>
            <w:r w:rsidR="00703CCA">
              <w:t>.</w:t>
            </w:r>
          </w:p>
          <w:p w14:paraId="49668CAE" w14:textId="2C24B998" w:rsidR="00F66031" w:rsidRDefault="00F66031" w:rsidP="000A052C">
            <w:pPr>
              <w:pStyle w:val="ListParagraph"/>
              <w:numPr>
                <w:ilvl w:val="0"/>
                <w:numId w:val="7"/>
              </w:numPr>
            </w:pPr>
            <w:r>
              <w:t>De actor voert de gegevens van de racediscipline in en bevestigt</w:t>
            </w:r>
            <w:r w:rsidR="00703CCA">
              <w:t>.</w:t>
            </w:r>
          </w:p>
          <w:p w14:paraId="75187EE5" w14:textId="64A5EA9D" w:rsidR="00F66031" w:rsidRDefault="00F66031" w:rsidP="00F66031">
            <w:pPr>
              <w:pStyle w:val="ListParagraph"/>
              <w:numPr>
                <w:ilvl w:val="0"/>
                <w:numId w:val="7"/>
              </w:numPr>
            </w:pPr>
            <w:r>
              <w:t>Het systeem controleert de gegevens en voegt de racediscipline toe. [1][2]</w:t>
            </w:r>
          </w:p>
        </w:tc>
      </w:tr>
      <w:tr w:rsidR="00A607AA" w14:paraId="558531AB" w14:textId="77777777" w:rsidTr="00D73B20">
        <w:tc>
          <w:tcPr>
            <w:tcW w:w="1586" w:type="dxa"/>
          </w:tcPr>
          <w:p w14:paraId="089BEF21" w14:textId="711AEF57" w:rsidR="00A607AA" w:rsidRDefault="00A607AA" w:rsidP="000A052C">
            <w:r>
              <w:lastRenderedPageBreak/>
              <w:t>Uitzonderingen</w:t>
            </w:r>
          </w:p>
        </w:tc>
        <w:tc>
          <w:tcPr>
            <w:tcW w:w="6830" w:type="dxa"/>
            <w:gridSpan w:val="2"/>
          </w:tcPr>
          <w:p w14:paraId="2926FD99" w14:textId="07934C61" w:rsidR="00A607AA" w:rsidRDefault="00F66031" w:rsidP="000A052C">
            <w:pPr>
              <w:pStyle w:val="ListParagraph"/>
              <w:numPr>
                <w:ilvl w:val="0"/>
                <w:numId w:val="8"/>
              </w:numPr>
            </w:pPr>
            <w:r>
              <w:t>Niet alle benodigde gegevens zijn ingevoerd</w:t>
            </w:r>
            <w:r w:rsidR="00D73B20">
              <w:t xml:space="preserve"> (zie B-B01.1)</w:t>
            </w:r>
            <w:r>
              <w:t>. Toon een melding en ga terug naar stap 3.</w:t>
            </w:r>
          </w:p>
          <w:p w14:paraId="42125CF6" w14:textId="705D4710" w:rsidR="00F66031" w:rsidRDefault="00F66031" w:rsidP="000A052C">
            <w:pPr>
              <w:pStyle w:val="ListParagraph"/>
              <w:numPr>
                <w:ilvl w:val="0"/>
                <w:numId w:val="8"/>
              </w:numPr>
            </w:pPr>
            <w:r>
              <w:t>De naam van de racediscipline bestaat al</w:t>
            </w:r>
            <w:r w:rsidR="00D73B20">
              <w:t xml:space="preserve"> (Zie B-B01.1)</w:t>
            </w:r>
            <w:r>
              <w:t>. Toon een melding en ga terug naar stap 3.</w:t>
            </w:r>
          </w:p>
        </w:tc>
      </w:tr>
      <w:tr w:rsidR="00A607AA" w14:paraId="00B40C3B" w14:textId="77777777" w:rsidTr="00D73B20">
        <w:tc>
          <w:tcPr>
            <w:tcW w:w="1586" w:type="dxa"/>
          </w:tcPr>
          <w:p w14:paraId="3A664151" w14:textId="15482F3F" w:rsidR="00A607AA" w:rsidRDefault="00A607AA" w:rsidP="000A052C">
            <w:r>
              <w:t>Resultaat</w:t>
            </w:r>
          </w:p>
        </w:tc>
        <w:tc>
          <w:tcPr>
            <w:tcW w:w="6830" w:type="dxa"/>
            <w:gridSpan w:val="2"/>
          </w:tcPr>
          <w:p w14:paraId="7FE49EFB" w14:textId="6328AB5C" w:rsidR="00A607AA" w:rsidRDefault="00F66031" w:rsidP="00A607AA">
            <w:r>
              <w:t>De nieuwe racediscipline is toegevoegd aan het systeem.</w:t>
            </w:r>
          </w:p>
        </w:tc>
      </w:tr>
    </w:tbl>
    <w:p w14:paraId="0E998F13" w14:textId="77777777" w:rsidR="00887B7C" w:rsidRDefault="00887B7C" w:rsidP="00887B7C"/>
    <w:tbl>
      <w:tblPr>
        <w:tblStyle w:val="GridTable4"/>
        <w:tblW w:w="0" w:type="auto"/>
        <w:tblLook w:val="0620" w:firstRow="1" w:lastRow="0" w:firstColumn="0" w:lastColumn="0" w:noHBand="1" w:noVBand="1"/>
      </w:tblPr>
      <w:tblGrid>
        <w:gridCol w:w="1586"/>
        <w:gridCol w:w="6140"/>
        <w:gridCol w:w="714"/>
      </w:tblGrid>
      <w:tr w:rsidR="008A3985" w14:paraId="33AE4979"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171BAE51" w14:textId="77777777" w:rsidR="008A3985" w:rsidRDefault="008A3985" w:rsidP="000A052C">
            <w:r>
              <w:t>Naam</w:t>
            </w:r>
          </w:p>
        </w:tc>
        <w:tc>
          <w:tcPr>
            <w:tcW w:w="6140" w:type="dxa"/>
          </w:tcPr>
          <w:p w14:paraId="1BFB1FF0" w14:textId="072C6828" w:rsidR="008A3985" w:rsidRDefault="008A3985" w:rsidP="000A052C">
            <w:r>
              <w:t>Een racediscipline verwijderen</w:t>
            </w:r>
          </w:p>
        </w:tc>
        <w:tc>
          <w:tcPr>
            <w:tcW w:w="0" w:type="auto"/>
          </w:tcPr>
          <w:p w14:paraId="0C04EABF" w14:textId="294553E7" w:rsidR="008A3985" w:rsidRDefault="008A3985" w:rsidP="008A3985">
            <w:r>
              <w:t>UC02</w:t>
            </w:r>
          </w:p>
        </w:tc>
      </w:tr>
      <w:tr w:rsidR="008A3985" w14:paraId="63B8ED18" w14:textId="77777777" w:rsidTr="000A052C">
        <w:tc>
          <w:tcPr>
            <w:tcW w:w="1413" w:type="dxa"/>
          </w:tcPr>
          <w:p w14:paraId="4045879D" w14:textId="77777777" w:rsidR="008A3985" w:rsidRDefault="008A3985" w:rsidP="000A052C">
            <w:r>
              <w:t>Samenvatting</w:t>
            </w:r>
          </w:p>
        </w:tc>
        <w:tc>
          <w:tcPr>
            <w:tcW w:w="6830" w:type="dxa"/>
            <w:gridSpan w:val="2"/>
          </w:tcPr>
          <w:p w14:paraId="46707803" w14:textId="710C0581" w:rsidR="008A3985" w:rsidRDefault="008A3985" w:rsidP="000A052C">
            <w:r>
              <w:t>Na het selecteren van een racediscipline wordt deze verwijderd</w:t>
            </w:r>
          </w:p>
        </w:tc>
      </w:tr>
      <w:tr w:rsidR="008A3985" w14:paraId="7B4BCA59" w14:textId="77777777" w:rsidTr="000A052C">
        <w:tc>
          <w:tcPr>
            <w:tcW w:w="1413" w:type="dxa"/>
          </w:tcPr>
          <w:p w14:paraId="486CA209" w14:textId="77777777" w:rsidR="008A3985" w:rsidRDefault="008A3985" w:rsidP="000A052C">
            <w:r>
              <w:t>Actoren</w:t>
            </w:r>
          </w:p>
        </w:tc>
        <w:tc>
          <w:tcPr>
            <w:tcW w:w="6830" w:type="dxa"/>
            <w:gridSpan w:val="2"/>
          </w:tcPr>
          <w:p w14:paraId="0A9117D4" w14:textId="77777777" w:rsidR="008A3985" w:rsidRDefault="008A3985" w:rsidP="000A052C">
            <w:r>
              <w:t>Beheerder</w:t>
            </w:r>
          </w:p>
        </w:tc>
      </w:tr>
      <w:tr w:rsidR="008A3985" w14:paraId="225E9453" w14:textId="77777777" w:rsidTr="000A052C">
        <w:tc>
          <w:tcPr>
            <w:tcW w:w="1413" w:type="dxa"/>
          </w:tcPr>
          <w:p w14:paraId="259EAA3A" w14:textId="77777777" w:rsidR="008A3985" w:rsidRDefault="008A3985" w:rsidP="000A052C">
            <w:r>
              <w:t>Aannamen</w:t>
            </w:r>
          </w:p>
        </w:tc>
        <w:tc>
          <w:tcPr>
            <w:tcW w:w="6830" w:type="dxa"/>
            <w:gridSpan w:val="2"/>
          </w:tcPr>
          <w:p w14:paraId="52F52A24" w14:textId="77777777" w:rsidR="008A3985" w:rsidRDefault="008A3985" w:rsidP="000A052C">
            <w:r>
              <w:t>De actor is ingelogd</w:t>
            </w:r>
          </w:p>
        </w:tc>
      </w:tr>
      <w:tr w:rsidR="008A3985" w14:paraId="022B40F7" w14:textId="77777777" w:rsidTr="000A052C">
        <w:tc>
          <w:tcPr>
            <w:tcW w:w="1413" w:type="dxa"/>
          </w:tcPr>
          <w:p w14:paraId="216D078D" w14:textId="77777777" w:rsidR="008A3985" w:rsidRDefault="008A3985" w:rsidP="000A052C">
            <w:r>
              <w:t>Omschrijving</w:t>
            </w:r>
          </w:p>
        </w:tc>
        <w:tc>
          <w:tcPr>
            <w:tcW w:w="6830" w:type="dxa"/>
            <w:gridSpan w:val="2"/>
          </w:tcPr>
          <w:p w14:paraId="6EC76611" w14:textId="38FCB195" w:rsidR="008A3985" w:rsidRDefault="008A3985" w:rsidP="008A3985">
            <w:pPr>
              <w:pStyle w:val="ListParagraph"/>
              <w:numPr>
                <w:ilvl w:val="0"/>
                <w:numId w:val="9"/>
              </w:numPr>
            </w:pPr>
            <w:r>
              <w:t>De actor geeft aan een racediscipline te willen verwijderen.</w:t>
            </w:r>
          </w:p>
          <w:p w14:paraId="72A37CB4" w14:textId="578EA979" w:rsidR="008A3985" w:rsidRDefault="008A3985" w:rsidP="008A3985">
            <w:pPr>
              <w:pStyle w:val="ListParagraph"/>
              <w:numPr>
                <w:ilvl w:val="0"/>
                <w:numId w:val="9"/>
              </w:numPr>
            </w:pPr>
            <w:r>
              <w:t>Het systeem toont een pagina waarop de racediscipline geselecteerd kan worden.</w:t>
            </w:r>
          </w:p>
          <w:p w14:paraId="04F40034" w14:textId="386D78A9" w:rsidR="008A3985" w:rsidRDefault="008A3985" w:rsidP="008A3985">
            <w:pPr>
              <w:pStyle w:val="ListParagraph"/>
              <w:numPr>
                <w:ilvl w:val="0"/>
                <w:numId w:val="9"/>
              </w:numPr>
            </w:pPr>
            <w:r>
              <w:t>De actor selecteert een racediscipline in en bevestigt.</w:t>
            </w:r>
          </w:p>
          <w:p w14:paraId="4035DBD1" w14:textId="77777777" w:rsidR="008A3985" w:rsidRDefault="008A3985" w:rsidP="008A3985">
            <w:pPr>
              <w:pStyle w:val="ListParagraph"/>
              <w:numPr>
                <w:ilvl w:val="0"/>
                <w:numId w:val="9"/>
              </w:numPr>
            </w:pPr>
            <w:r>
              <w:t>Het systeem vraagt of de actor het zeker weet.</w:t>
            </w:r>
          </w:p>
          <w:p w14:paraId="1CC32988" w14:textId="4FAB5266" w:rsidR="008A3985" w:rsidRDefault="008A3985" w:rsidP="008A3985">
            <w:pPr>
              <w:pStyle w:val="ListParagraph"/>
              <w:numPr>
                <w:ilvl w:val="0"/>
                <w:numId w:val="9"/>
              </w:numPr>
            </w:pPr>
            <w:r>
              <w:t>De actor bevestigt. [1]</w:t>
            </w:r>
          </w:p>
          <w:p w14:paraId="1FB87347" w14:textId="7A84E639" w:rsidR="008A3985" w:rsidRDefault="008A3985" w:rsidP="008A3985">
            <w:pPr>
              <w:pStyle w:val="ListParagraph"/>
              <w:numPr>
                <w:ilvl w:val="0"/>
                <w:numId w:val="9"/>
              </w:numPr>
            </w:pPr>
            <w:r>
              <w:t>Het systeem verwijdert de racediscipline uit het systeem. [2]</w:t>
            </w:r>
          </w:p>
        </w:tc>
      </w:tr>
      <w:tr w:rsidR="008A3985" w14:paraId="222DC42D" w14:textId="77777777" w:rsidTr="000A052C">
        <w:tc>
          <w:tcPr>
            <w:tcW w:w="1413" w:type="dxa"/>
          </w:tcPr>
          <w:p w14:paraId="5067F2DC" w14:textId="061CF77D" w:rsidR="008A3985" w:rsidRDefault="008A3985" w:rsidP="000A052C">
            <w:r>
              <w:t>Uitzonderingen</w:t>
            </w:r>
          </w:p>
        </w:tc>
        <w:tc>
          <w:tcPr>
            <w:tcW w:w="6830" w:type="dxa"/>
            <w:gridSpan w:val="2"/>
          </w:tcPr>
          <w:p w14:paraId="3EDCC56E" w14:textId="49A562B4" w:rsidR="008A3985" w:rsidRDefault="008A3985" w:rsidP="008A3985">
            <w:pPr>
              <w:pStyle w:val="ListParagraph"/>
              <w:numPr>
                <w:ilvl w:val="0"/>
                <w:numId w:val="10"/>
              </w:numPr>
            </w:pPr>
            <w:r>
              <w:t xml:space="preserve">De actor annuleert de verwijdering. De </w:t>
            </w:r>
            <w:proofErr w:type="spellStart"/>
            <w:r>
              <w:t>use</w:t>
            </w:r>
            <w:proofErr w:type="spellEnd"/>
            <w:r>
              <w:t xml:space="preserve"> case wordt afgebroken.</w:t>
            </w:r>
          </w:p>
          <w:p w14:paraId="368EDFD5" w14:textId="696BE5C6" w:rsidR="008A3985" w:rsidRDefault="008A3985" w:rsidP="008A3985">
            <w:pPr>
              <w:pStyle w:val="ListParagraph"/>
              <w:numPr>
                <w:ilvl w:val="0"/>
                <w:numId w:val="10"/>
              </w:numPr>
            </w:pPr>
            <w:r>
              <w:t xml:space="preserve">De racediscipline heeft nog resultaten gekoppeld. Het systeem geeft een foutmelding en annuleert de </w:t>
            </w:r>
            <w:proofErr w:type="spellStart"/>
            <w:r>
              <w:t>use</w:t>
            </w:r>
            <w:proofErr w:type="spellEnd"/>
            <w:r>
              <w:t xml:space="preserve"> case</w:t>
            </w:r>
          </w:p>
        </w:tc>
      </w:tr>
      <w:tr w:rsidR="008A3985" w14:paraId="398CF9BF" w14:textId="77777777" w:rsidTr="000A052C">
        <w:tc>
          <w:tcPr>
            <w:tcW w:w="1413" w:type="dxa"/>
          </w:tcPr>
          <w:p w14:paraId="50CBA500" w14:textId="77777777" w:rsidR="008A3985" w:rsidRDefault="008A3985" w:rsidP="000A052C">
            <w:r>
              <w:t>Resultaat</w:t>
            </w:r>
          </w:p>
        </w:tc>
        <w:tc>
          <w:tcPr>
            <w:tcW w:w="6830" w:type="dxa"/>
            <w:gridSpan w:val="2"/>
          </w:tcPr>
          <w:p w14:paraId="2F85C2C0" w14:textId="7E95CB50" w:rsidR="008A3985" w:rsidRDefault="008A3985" w:rsidP="008A3985">
            <w:r>
              <w:t>De racediscipline is verwijderd uit het systeem.</w:t>
            </w:r>
          </w:p>
        </w:tc>
      </w:tr>
    </w:tbl>
    <w:p w14:paraId="5D6F6FAA" w14:textId="77777777" w:rsidR="008A3985" w:rsidRDefault="008A3985" w:rsidP="00887B7C"/>
    <w:tbl>
      <w:tblPr>
        <w:tblStyle w:val="GridTable4"/>
        <w:tblW w:w="0" w:type="auto"/>
        <w:tblLook w:val="0620" w:firstRow="1" w:lastRow="0" w:firstColumn="0" w:lastColumn="0" w:noHBand="1" w:noVBand="1"/>
      </w:tblPr>
      <w:tblGrid>
        <w:gridCol w:w="1586"/>
        <w:gridCol w:w="6140"/>
        <w:gridCol w:w="708"/>
      </w:tblGrid>
      <w:tr w:rsidR="008A3985" w14:paraId="1E6DF10A"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21BA7D96" w14:textId="77777777" w:rsidR="008A3985" w:rsidRDefault="008A3985" w:rsidP="000A052C">
            <w:r>
              <w:t>Naam</w:t>
            </w:r>
          </w:p>
        </w:tc>
        <w:tc>
          <w:tcPr>
            <w:tcW w:w="6140" w:type="dxa"/>
          </w:tcPr>
          <w:p w14:paraId="0A70A50F" w14:textId="3C10F02F" w:rsidR="008A3985" w:rsidRDefault="008A3985" w:rsidP="008A3985">
            <w:r>
              <w:t>Een seizoen toevoegen</w:t>
            </w:r>
          </w:p>
        </w:tc>
        <w:tc>
          <w:tcPr>
            <w:tcW w:w="0" w:type="auto"/>
          </w:tcPr>
          <w:p w14:paraId="1E78E174" w14:textId="37FB5721" w:rsidR="008A3985" w:rsidRDefault="008A3985" w:rsidP="00E27759">
            <w:r>
              <w:t>UC0</w:t>
            </w:r>
            <w:r w:rsidR="00E27759">
              <w:t>3</w:t>
            </w:r>
          </w:p>
        </w:tc>
      </w:tr>
      <w:tr w:rsidR="008A3985" w14:paraId="761EFB15" w14:textId="77777777" w:rsidTr="000A052C">
        <w:tc>
          <w:tcPr>
            <w:tcW w:w="1413" w:type="dxa"/>
          </w:tcPr>
          <w:p w14:paraId="7AC4D490" w14:textId="77777777" w:rsidR="008A3985" w:rsidRDefault="008A3985" w:rsidP="000A052C">
            <w:r>
              <w:t>Samenvatting</w:t>
            </w:r>
          </w:p>
        </w:tc>
        <w:tc>
          <w:tcPr>
            <w:tcW w:w="6830" w:type="dxa"/>
            <w:gridSpan w:val="2"/>
          </w:tcPr>
          <w:p w14:paraId="6C1B8089" w14:textId="3F063A54" w:rsidR="008A3985" w:rsidRDefault="008A3985" w:rsidP="008A3985">
            <w:r>
              <w:t>Na het ingeven van de vereiste gegevens wordt een seizoen aan het systeem toegevoegd en gekoppeld aan een racediscipline</w:t>
            </w:r>
          </w:p>
        </w:tc>
      </w:tr>
      <w:tr w:rsidR="008A3985" w14:paraId="58415259" w14:textId="77777777" w:rsidTr="000A052C">
        <w:tc>
          <w:tcPr>
            <w:tcW w:w="1413" w:type="dxa"/>
          </w:tcPr>
          <w:p w14:paraId="1D934373" w14:textId="77777777" w:rsidR="008A3985" w:rsidRDefault="008A3985" w:rsidP="000A052C">
            <w:r>
              <w:t>Actoren</w:t>
            </w:r>
          </w:p>
        </w:tc>
        <w:tc>
          <w:tcPr>
            <w:tcW w:w="6830" w:type="dxa"/>
            <w:gridSpan w:val="2"/>
          </w:tcPr>
          <w:p w14:paraId="358F5F21" w14:textId="77777777" w:rsidR="008A3985" w:rsidRDefault="008A3985" w:rsidP="000A052C">
            <w:r>
              <w:t>Beheerder</w:t>
            </w:r>
          </w:p>
        </w:tc>
      </w:tr>
      <w:tr w:rsidR="008A3985" w14:paraId="18C81F46" w14:textId="77777777" w:rsidTr="000A052C">
        <w:tc>
          <w:tcPr>
            <w:tcW w:w="1413" w:type="dxa"/>
          </w:tcPr>
          <w:p w14:paraId="5D01069C" w14:textId="77777777" w:rsidR="008A3985" w:rsidRDefault="008A3985" w:rsidP="000A052C">
            <w:r>
              <w:t>Aannamen</w:t>
            </w:r>
          </w:p>
        </w:tc>
        <w:tc>
          <w:tcPr>
            <w:tcW w:w="6830" w:type="dxa"/>
            <w:gridSpan w:val="2"/>
          </w:tcPr>
          <w:p w14:paraId="0B676631" w14:textId="77777777" w:rsidR="008A3985" w:rsidRDefault="008A3985" w:rsidP="000A052C">
            <w:r>
              <w:t>De actor is ingelogd</w:t>
            </w:r>
          </w:p>
        </w:tc>
      </w:tr>
      <w:tr w:rsidR="008A3985" w14:paraId="58463C89" w14:textId="77777777" w:rsidTr="000A052C">
        <w:tc>
          <w:tcPr>
            <w:tcW w:w="1413" w:type="dxa"/>
          </w:tcPr>
          <w:p w14:paraId="5064801E" w14:textId="77777777" w:rsidR="008A3985" w:rsidRDefault="008A3985" w:rsidP="000A052C">
            <w:r>
              <w:t>Omschrijving</w:t>
            </w:r>
          </w:p>
        </w:tc>
        <w:tc>
          <w:tcPr>
            <w:tcW w:w="6830" w:type="dxa"/>
            <w:gridSpan w:val="2"/>
          </w:tcPr>
          <w:p w14:paraId="3A93E7E0" w14:textId="6AE8F1D8" w:rsidR="008A3985" w:rsidRDefault="008A3985" w:rsidP="008A3985">
            <w:pPr>
              <w:pStyle w:val="ListParagraph"/>
              <w:numPr>
                <w:ilvl w:val="0"/>
                <w:numId w:val="11"/>
              </w:numPr>
            </w:pPr>
            <w:r>
              <w:t xml:space="preserve">De actor </w:t>
            </w:r>
            <w:r w:rsidR="00E27759">
              <w:t>selecteert een racediscipline en geeft aan een nieuw</w:t>
            </w:r>
            <w:r>
              <w:t xml:space="preserve"> </w:t>
            </w:r>
            <w:r w:rsidR="00E27759">
              <w:t>seizoen</w:t>
            </w:r>
            <w:r>
              <w:t xml:space="preserve"> te willen toevoegen.</w:t>
            </w:r>
          </w:p>
          <w:p w14:paraId="57334235" w14:textId="77777777" w:rsidR="008A3985" w:rsidRDefault="008A3985" w:rsidP="008A3985">
            <w:pPr>
              <w:pStyle w:val="ListParagraph"/>
              <w:numPr>
                <w:ilvl w:val="0"/>
                <w:numId w:val="11"/>
              </w:numPr>
            </w:pPr>
            <w:r>
              <w:t>Het systeem toont een pagina waarop de gegevens ingevuld kunnen worden.</w:t>
            </w:r>
          </w:p>
          <w:p w14:paraId="647FD02E" w14:textId="2483E72B" w:rsidR="008A3985" w:rsidRDefault="008A3985" w:rsidP="008A3985">
            <w:pPr>
              <w:pStyle w:val="ListParagraph"/>
              <w:numPr>
                <w:ilvl w:val="0"/>
                <w:numId w:val="11"/>
              </w:numPr>
            </w:pPr>
            <w:r>
              <w:t>De</w:t>
            </w:r>
            <w:r w:rsidR="00E27759">
              <w:t xml:space="preserve"> actor voert de gegevens van het seizoen </w:t>
            </w:r>
            <w:r>
              <w:t>in en bevestigt.</w:t>
            </w:r>
          </w:p>
          <w:p w14:paraId="16626841" w14:textId="4C2EE7EB" w:rsidR="008A3985" w:rsidRDefault="008A3985" w:rsidP="00813583">
            <w:pPr>
              <w:pStyle w:val="ListParagraph"/>
              <w:numPr>
                <w:ilvl w:val="0"/>
                <w:numId w:val="11"/>
              </w:numPr>
            </w:pPr>
            <w:r>
              <w:t xml:space="preserve">Het systeem controleert de gegevens en voegt </w:t>
            </w:r>
            <w:r w:rsidR="00813583">
              <w:t>het seizoen</w:t>
            </w:r>
            <w:r>
              <w:t xml:space="preserve"> toe. [1][2]</w:t>
            </w:r>
          </w:p>
        </w:tc>
      </w:tr>
      <w:tr w:rsidR="008A3985" w14:paraId="79E7DE72" w14:textId="77777777" w:rsidTr="000A052C">
        <w:tc>
          <w:tcPr>
            <w:tcW w:w="1413" w:type="dxa"/>
          </w:tcPr>
          <w:p w14:paraId="198D3315" w14:textId="77777777" w:rsidR="008A3985" w:rsidRDefault="008A3985" w:rsidP="000A052C">
            <w:r>
              <w:t>Uitzonderingen</w:t>
            </w:r>
          </w:p>
        </w:tc>
        <w:tc>
          <w:tcPr>
            <w:tcW w:w="6830" w:type="dxa"/>
            <w:gridSpan w:val="2"/>
          </w:tcPr>
          <w:p w14:paraId="58ED61E7" w14:textId="77777777" w:rsidR="008A3985" w:rsidRDefault="008A3985" w:rsidP="008A3985">
            <w:pPr>
              <w:pStyle w:val="ListParagraph"/>
              <w:numPr>
                <w:ilvl w:val="0"/>
                <w:numId w:val="12"/>
              </w:numPr>
            </w:pPr>
            <w:r>
              <w:t>Niet alle benodigde gegevens zijn ingevoerd. Toon een melding en ga terug naar stap 3.</w:t>
            </w:r>
          </w:p>
          <w:p w14:paraId="25D1BA61" w14:textId="3227D444" w:rsidR="008A3985" w:rsidRDefault="00E27759" w:rsidP="008A3985">
            <w:pPr>
              <w:pStyle w:val="ListParagraph"/>
              <w:numPr>
                <w:ilvl w:val="0"/>
                <w:numId w:val="12"/>
              </w:numPr>
            </w:pPr>
            <w:r>
              <w:t>Het seizoen bestaat al in deze racediscipline</w:t>
            </w:r>
            <w:r w:rsidR="008A3985">
              <w:t>. Toon een melding en ga terug naar stap 3.</w:t>
            </w:r>
          </w:p>
        </w:tc>
      </w:tr>
      <w:tr w:rsidR="008A3985" w14:paraId="7AA207C1" w14:textId="77777777" w:rsidTr="000A052C">
        <w:tc>
          <w:tcPr>
            <w:tcW w:w="1413" w:type="dxa"/>
          </w:tcPr>
          <w:p w14:paraId="4F4DB8FE" w14:textId="77777777" w:rsidR="008A3985" w:rsidRDefault="008A3985" w:rsidP="000A052C">
            <w:r>
              <w:t>Resultaat</w:t>
            </w:r>
          </w:p>
        </w:tc>
        <w:tc>
          <w:tcPr>
            <w:tcW w:w="6830" w:type="dxa"/>
            <w:gridSpan w:val="2"/>
          </w:tcPr>
          <w:p w14:paraId="73BED298" w14:textId="3E1A742C" w:rsidR="008A3985" w:rsidRDefault="00E27759" w:rsidP="00E27759">
            <w:r>
              <w:t>Het</w:t>
            </w:r>
            <w:r w:rsidR="008A3985">
              <w:t xml:space="preserve"> nieuwe </w:t>
            </w:r>
            <w:r>
              <w:t xml:space="preserve">seizoen </w:t>
            </w:r>
            <w:r w:rsidR="008A3985">
              <w:t>is toegevoegd aan het systeem.</w:t>
            </w:r>
          </w:p>
        </w:tc>
      </w:tr>
    </w:tbl>
    <w:p w14:paraId="35105EBD" w14:textId="77777777" w:rsidR="008A3985" w:rsidRDefault="008A3985" w:rsidP="008A3985"/>
    <w:tbl>
      <w:tblPr>
        <w:tblStyle w:val="GridTable4"/>
        <w:tblW w:w="0" w:type="auto"/>
        <w:tblLook w:val="0620" w:firstRow="1" w:lastRow="0" w:firstColumn="0" w:lastColumn="0" w:noHBand="1" w:noVBand="1"/>
      </w:tblPr>
      <w:tblGrid>
        <w:gridCol w:w="1586"/>
        <w:gridCol w:w="6140"/>
        <w:gridCol w:w="722"/>
      </w:tblGrid>
      <w:tr w:rsidR="008A3985" w14:paraId="429FAE13"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00F5A97" w14:textId="77777777" w:rsidR="008A3985" w:rsidRDefault="008A3985" w:rsidP="000A052C">
            <w:r>
              <w:lastRenderedPageBreak/>
              <w:t>Naam</w:t>
            </w:r>
          </w:p>
        </w:tc>
        <w:tc>
          <w:tcPr>
            <w:tcW w:w="6140" w:type="dxa"/>
          </w:tcPr>
          <w:p w14:paraId="78133C34" w14:textId="2A3213EA" w:rsidR="008A3985" w:rsidRDefault="008A3985" w:rsidP="00E27759">
            <w:r>
              <w:t xml:space="preserve">Een </w:t>
            </w:r>
            <w:r w:rsidR="00E27759">
              <w:t>seizoen verwijderen</w:t>
            </w:r>
          </w:p>
        </w:tc>
        <w:tc>
          <w:tcPr>
            <w:tcW w:w="0" w:type="auto"/>
          </w:tcPr>
          <w:p w14:paraId="14F97F92" w14:textId="7DCB4D8D" w:rsidR="008A3985" w:rsidRDefault="008A3985" w:rsidP="000A052C">
            <w:r>
              <w:t>UC0</w:t>
            </w:r>
            <w:r w:rsidR="00E27759">
              <w:t>4</w:t>
            </w:r>
          </w:p>
        </w:tc>
      </w:tr>
      <w:tr w:rsidR="008A3985" w14:paraId="3CE777A2" w14:textId="77777777" w:rsidTr="000A052C">
        <w:tc>
          <w:tcPr>
            <w:tcW w:w="1413" w:type="dxa"/>
          </w:tcPr>
          <w:p w14:paraId="02E5E4ED" w14:textId="77777777" w:rsidR="008A3985" w:rsidRDefault="008A3985" w:rsidP="000A052C">
            <w:r>
              <w:t>Samenvatting</w:t>
            </w:r>
          </w:p>
        </w:tc>
        <w:tc>
          <w:tcPr>
            <w:tcW w:w="6830" w:type="dxa"/>
            <w:gridSpan w:val="2"/>
          </w:tcPr>
          <w:p w14:paraId="488BF94A" w14:textId="59B2BCAA" w:rsidR="008A3985" w:rsidRDefault="008A3985" w:rsidP="00E27759">
            <w:r>
              <w:t xml:space="preserve">Na het selecteren van een </w:t>
            </w:r>
            <w:r w:rsidR="00E27759">
              <w:t>seizoen</w:t>
            </w:r>
            <w:r>
              <w:t xml:space="preserve"> wordt deze verwijderd</w:t>
            </w:r>
          </w:p>
        </w:tc>
      </w:tr>
      <w:tr w:rsidR="008A3985" w14:paraId="24559D1C" w14:textId="77777777" w:rsidTr="000A052C">
        <w:tc>
          <w:tcPr>
            <w:tcW w:w="1413" w:type="dxa"/>
          </w:tcPr>
          <w:p w14:paraId="16E553FA" w14:textId="77777777" w:rsidR="008A3985" w:rsidRDefault="008A3985" w:rsidP="000A052C">
            <w:r>
              <w:t>Actoren</w:t>
            </w:r>
          </w:p>
        </w:tc>
        <w:tc>
          <w:tcPr>
            <w:tcW w:w="6830" w:type="dxa"/>
            <w:gridSpan w:val="2"/>
          </w:tcPr>
          <w:p w14:paraId="76D3544A" w14:textId="77777777" w:rsidR="008A3985" w:rsidRDefault="008A3985" w:rsidP="000A052C">
            <w:r>
              <w:t>Beheerder</w:t>
            </w:r>
          </w:p>
        </w:tc>
      </w:tr>
      <w:tr w:rsidR="008A3985" w14:paraId="7DBDBC48" w14:textId="77777777" w:rsidTr="000A052C">
        <w:tc>
          <w:tcPr>
            <w:tcW w:w="1413" w:type="dxa"/>
          </w:tcPr>
          <w:p w14:paraId="03790953" w14:textId="77777777" w:rsidR="008A3985" w:rsidRDefault="008A3985" w:rsidP="000A052C">
            <w:r>
              <w:t>Aannamen</w:t>
            </w:r>
          </w:p>
        </w:tc>
        <w:tc>
          <w:tcPr>
            <w:tcW w:w="6830" w:type="dxa"/>
            <w:gridSpan w:val="2"/>
          </w:tcPr>
          <w:p w14:paraId="556779EF" w14:textId="418F4AF1" w:rsidR="008A3985" w:rsidRDefault="008A3985" w:rsidP="000A052C">
            <w:r>
              <w:t>De actor is ingelogd</w:t>
            </w:r>
            <w:r w:rsidR="00E27759">
              <w:t xml:space="preserve"> en heeft het overzicht van seizoenen voor een racediscipline geselecteerd.</w:t>
            </w:r>
          </w:p>
        </w:tc>
      </w:tr>
      <w:tr w:rsidR="008A3985" w14:paraId="42BB686C" w14:textId="77777777" w:rsidTr="000A052C">
        <w:tc>
          <w:tcPr>
            <w:tcW w:w="1413" w:type="dxa"/>
          </w:tcPr>
          <w:p w14:paraId="72ED1D06" w14:textId="77777777" w:rsidR="008A3985" w:rsidRDefault="008A3985" w:rsidP="000A052C">
            <w:r>
              <w:t>Omschrijving</w:t>
            </w:r>
          </w:p>
        </w:tc>
        <w:tc>
          <w:tcPr>
            <w:tcW w:w="6830" w:type="dxa"/>
            <w:gridSpan w:val="2"/>
          </w:tcPr>
          <w:p w14:paraId="0D7F6D96" w14:textId="281B9981" w:rsidR="008A3985" w:rsidRDefault="008A3985" w:rsidP="008A3985">
            <w:pPr>
              <w:pStyle w:val="ListParagraph"/>
              <w:numPr>
                <w:ilvl w:val="0"/>
                <w:numId w:val="13"/>
              </w:numPr>
            </w:pPr>
            <w:r>
              <w:t xml:space="preserve">De </w:t>
            </w:r>
            <w:r w:rsidR="00E27759">
              <w:t>actor selecteert seizoen verwijderen voor een seizoen en bevestigt.</w:t>
            </w:r>
          </w:p>
          <w:p w14:paraId="6C9BD773" w14:textId="3D9DCC7B" w:rsidR="008A3985" w:rsidRDefault="00E27759" w:rsidP="008A3985">
            <w:pPr>
              <w:pStyle w:val="ListParagraph"/>
              <w:numPr>
                <w:ilvl w:val="0"/>
                <w:numId w:val="13"/>
              </w:numPr>
            </w:pPr>
            <w:r>
              <w:t>Het systeem vraagt of de actor het zeker weet.</w:t>
            </w:r>
          </w:p>
          <w:p w14:paraId="1CAC8ACC" w14:textId="77777777" w:rsidR="008A3985" w:rsidRDefault="008A3985" w:rsidP="008A3985">
            <w:pPr>
              <w:pStyle w:val="ListParagraph"/>
              <w:numPr>
                <w:ilvl w:val="0"/>
                <w:numId w:val="13"/>
              </w:numPr>
            </w:pPr>
            <w:r>
              <w:t>De actor bevestigt. [1]</w:t>
            </w:r>
          </w:p>
          <w:p w14:paraId="22557021" w14:textId="365C6BFF" w:rsidR="008A3985" w:rsidRDefault="008A3985" w:rsidP="00E6653C">
            <w:pPr>
              <w:pStyle w:val="ListParagraph"/>
              <w:numPr>
                <w:ilvl w:val="0"/>
                <w:numId w:val="13"/>
              </w:numPr>
            </w:pPr>
            <w:r>
              <w:t xml:space="preserve">Het systeem verwijdert </w:t>
            </w:r>
            <w:r w:rsidR="00E6653C">
              <w:t>het seizoen</w:t>
            </w:r>
            <w:r>
              <w:t xml:space="preserve"> uit het systeem. [2]</w:t>
            </w:r>
          </w:p>
        </w:tc>
      </w:tr>
      <w:tr w:rsidR="008A3985" w14:paraId="19FCCE35" w14:textId="77777777" w:rsidTr="000A052C">
        <w:tc>
          <w:tcPr>
            <w:tcW w:w="1413" w:type="dxa"/>
          </w:tcPr>
          <w:p w14:paraId="2AA1C72F" w14:textId="77777777" w:rsidR="008A3985" w:rsidRDefault="008A3985" w:rsidP="000A052C">
            <w:r>
              <w:t>Uitzonderingen</w:t>
            </w:r>
          </w:p>
        </w:tc>
        <w:tc>
          <w:tcPr>
            <w:tcW w:w="6830" w:type="dxa"/>
            <w:gridSpan w:val="2"/>
          </w:tcPr>
          <w:p w14:paraId="1B6328A6" w14:textId="77777777" w:rsidR="008A3985" w:rsidRDefault="008A3985" w:rsidP="008A3985">
            <w:pPr>
              <w:pStyle w:val="ListParagraph"/>
              <w:numPr>
                <w:ilvl w:val="0"/>
                <w:numId w:val="14"/>
              </w:numPr>
            </w:pPr>
            <w:r>
              <w:t xml:space="preserve">De actor annuleert de verwijdering. De </w:t>
            </w:r>
            <w:proofErr w:type="spellStart"/>
            <w:r>
              <w:t>use</w:t>
            </w:r>
            <w:proofErr w:type="spellEnd"/>
            <w:r>
              <w:t xml:space="preserve"> case wordt afgebroken.</w:t>
            </w:r>
          </w:p>
          <w:p w14:paraId="461B2239" w14:textId="15EF5A80" w:rsidR="008A3985" w:rsidRDefault="00E27759" w:rsidP="00E27759">
            <w:pPr>
              <w:pStyle w:val="ListParagraph"/>
              <w:numPr>
                <w:ilvl w:val="0"/>
                <w:numId w:val="14"/>
              </w:numPr>
            </w:pPr>
            <w:r>
              <w:t>Het seizoen</w:t>
            </w:r>
            <w:r w:rsidR="008A3985">
              <w:t xml:space="preserve"> heeft nog resultaten gekoppeld. Het systeem </w:t>
            </w:r>
            <w:r>
              <w:t>vraagt of de actor de resultaten ook wil verwijderen en doet dit als de actor dit bevestigt.</w:t>
            </w:r>
          </w:p>
        </w:tc>
      </w:tr>
      <w:tr w:rsidR="008A3985" w14:paraId="1BABCEB7" w14:textId="77777777" w:rsidTr="000A052C">
        <w:tc>
          <w:tcPr>
            <w:tcW w:w="1413" w:type="dxa"/>
          </w:tcPr>
          <w:p w14:paraId="127F9781" w14:textId="77777777" w:rsidR="008A3985" w:rsidRDefault="008A3985" w:rsidP="000A052C">
            <w:r>
              <w:t>Resultaat</w:t>
            </w:r>
          </w:p>
        </w:tc>
        <w:tc>
          <w:tcPr>
            <w:tcW w:w="6830" w:type="dxa"/>
            <w:gridSpan w:val="2"/>
          </w:tcPr>
          <w:p w14:paraId="43E3F7F2" w14:textId="370961A7" w:rsidR="008A3985" w:rsidRDefault="00E27759" w:rsidP="000A052C">
            <w:r>
              <w:t>Het seizoen</w:t>
            </w:r>
            <w:r w:rsidR="008A3985">
              <w:t xml:space="preserve"> is verwijderd uit het systeem.</w:t>
            </w:r>
          </w:p>
        </w:tc>
      </w:tr>
    </w:tbl>
    <w:p w14:paraId="1A2F4017" w14:textId="77777777" w:rsidR="008A3985" w:rsidRDefault="008A3985" w:rsidP="00887B7C"/>
    <w:tbl>
      <w:tblPr>
        <w:tblStyle w:val="GridTable4"/>
        <w:tblW w:w="0" w:type="auto"/>
        <w:tblLook w:val="0620" w:firstRow="1" w:lastRow="0" w:firstColumn="0" w:lastColumn="0" w:noHBand="1" w:noVBand="1"/>
      </w:tblPr>
      <w:tblGrid>
        <w:gridCol w:w="1586"/>
        <w:gridCol w:w="6140"/>
        <w:gridCol w:w="711"/>
      </w:tblGrid>
      <w:tr w:rsidR="00E27759" w14:paraId="6FF83101"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59F0F66B" w14:textId="77777777" w:rsidR="00E27759" w:rsidRDefault="00E27759" w:rsidP="000A052C">
            <w:r>
              <w:t>Naam</w:t>
            </w:r>
          </w:p>
        </w:tc>
        <w:tc>
          <w:tcPr>
            <w:tcW w:w="6140" w:type="dxa"/>
          </w:tcPr>
          <w:p w14:paraId="0C2A4AFB" w14:textId="31007271" w:rsidR="00E27759" w:rsidRDefault="00E27759" w:rsidP="00E27759">
            <w:r>
              <w:t>Een circuit toevoegen</w:t>
            </w:r>
          </w:p>
        </w:tc>
        <w:tc>
          <w:tcPr>
            <w:tcW w:w="0" w:type="auto"/>
          </w:tcPr>
          <w:p w14:paraId="4D8B3189" w14:textId="567FDDBE" w:rsidR="00E27759" w:rsidRDefault="00E27759" w:rsidP="00E27759">
            <w:r>
              <w:t>UC05</w:t>
            </w:r>
          </w:p>
        </w:tc>
      </w:tr>
      <w:tr w:rsidR="00E27759" w14:paraId="0E93CAE1" w14:textId="77777777" w:rsidTr="000A052C">
        <w:tc>
          <w:tcPr>
            <w:tcW w:w="1413" w:type="dxa"/>
          </w:tcPr>
          <w:p w14:paraId="1F7CE435" w14:textId="77777777" w:rsidR="00E27759" w:rsidRDefault="00E27759" w:rsidP="000A052C">
            <w:r>
              <w:t>Samenvatting</w:t>
            </w:r>
          </w:p>
        </w:tc>
        <w:tc>
          <w:tcPr>
            <w:tcW w:w="6830" w:type="dxa"/>
            <w:gridSpan w:val="2"/>
          </w:tcPr>
          <w:p w14:paraId="154B8E03" w14:textId="4BE9712D" w:rsidR="00E27759" w:rsidRDefault="00E27759" w:rsidP="00E27759">
            <w:r>
              <w:t>Na het ingeven van de vereiste gegevens wordt een circuit aan het systeem toegevoegd.</w:t>
            </w:r>
          </w:p>
        </w:tc>
      </w:tr>
      <w:tr w:rsidR="00E27759" w14:paraId="37D40929" w14:textId="77777777" w:rsidTr="000A052C">
        <w:tc>
          <w:tcPr>
            <w:tcW w:w="1413" w:type="dxa"/>
          </w:tcPr>
          <w:p w14:paraId="56DADFA5" w14:textId="77777777" w:rsidR="00E27759" w:rsidRDefault="00E27759" w:rsidP="000A052C">
            <w:r>
              <w:t>Actoren</w:t>
            </w:r>
          </w:p>
        </w:tc>
        <w:tc>
          <w:tcPr>
            <w:tcW w:w="6830" w:type="dxa"/>
            <w:gridSpan w:val="2"/>
          </w:tcPr>
          <w:p w14:paraId="25C2A8D7" w14:textId="77777777" w:rsidR="00E27759" w:rsidRDefault="00E27759" w:rsidP="000A052C">
            <w:r>
              <w:t>Beheerder</w:t>
            </w:r>
          </w:p>
        </w:tc>
      </w:tr>
      <w:tr w:rsidR="00E27759" w14:paraId="79469FE7" w14:textId="77777777" w:rsidTr="000A052C">
        <w:tc>
          <w:tcPr>
            <w:tcW w:w="1413" w:type="dxa"/>
          </w:tcPr>
          <w:p w14:paraId="5C70478E" w14:textId="77777777" w:rsidR="00E27759" w:rsidRDefault="00E27759" w:rsidP="000A052C">
            <w:r>
              <w:t>Aannamen</w:t>
            </w:r>
          </w:p>
        </w:tc>
        <w:tc>
          <w:tcPr>
            <w:tcW w:w="6830" w:type="dxa"/>
            <w:gridSpan w:val="2"/>
          </w:tcPr>
          <w:p w14:paraId="5A75EE5F" w14:textId="77777777" w:rsidR="00E27759" w:rsidRDefault="00E27759" w:rsidP="000A052C">
            <w:r>
              <w:t>De actor is ingelogd</w:t>
            </w:r>
          </w:p>
        </w:tc>
      </w:tr>
      <w:tr w:rsidR="00E27759" w14:paraId="7B4A9CB7" w14:textId="77777777" w:rsidTr="000A052C">
        <w:tc>
          <w:tcPr>
            <w:tcW w:w="1413" w:type="dxa"/>
          </w:tcPr>
          <w:p w14:paraId="2571689D" w14:textId="77777777" w:rsidR="00E27759" w:rsidRDefault="00E27759" w:rsidP="000A052C">
            <w:r>
              <w:t>Omschrijving</w:t>
            </w:r>
          </w:p>
        </w:tc>
        <w:tc>
          <w:tcPr>
            <w:tcW w:w="6830" w:type="dxa"/>
            <w:gridSpan w:val="2"/>
          </w:tcPr>
          <w:p w14:paraId="0AC72714" w14:textId="71C43812" w:rsidR="00E27759" w:rsidRDefault="00E27759" w:rsidP="00E27759">
            <w:pPr>
              <w:pStyle w:val="ListParagraph"/>
              <w:numPr>
                <w:ilvl w:val="0"/>
                <w:numId w:val="15"/>
              </w:numPr>
            </w:pPr>
            <w:r>
              <w:t>De actor selecteert een nieuw circuit toe te willen voegen.</w:t>
            </w:r>
          </w:p>
          <w:p w14:paraId="1532EE27" w14:textId="77777777" w:rsidR="00E27759" w:rsidRDefault="00E27759" w:rsidP="00E27759">
            <w:pPr>
              <w:pStyle w:val="ListParagraph"/>
              <w:numPr>
                <w:ilvl w:val="0"/>
                <w:numId w:val="15"/>
              </w:numPr>
            </w:pPr>
            <w:r>
              <w:t>Het systeem toont een pagina waarop de gegevens ingevuld kunnen worden.</w:t>
            </w:r>
          </w:p>
          <w:p w14:paraId="5DE7175F" w14:textId="3BF8F50C" w:rsidR="00E27759" w:rsidRDefault="00E27759" w:rsidP="00E27759">
            <w:pPr>
              <w:pStyle w:val="ListParagraph"/>
              <w:numPr>
                <w:ilvl w:val="0"/>
                <w:numId w:val="15"/>
              </w:numPr>
            </w:pPr>
            <w:r>
              <w:t>De actor voert de gegevens van het circuit in en bevestigt.</w:t>
            </w:r>
          </w:p>
          <w:p w14:paraId="0578831D" w14:textId="66ADFE66" w:rsidR="00E27759" w:rsidRDefault="00E27759" w:rsidP="00E27759">
            <w:pPr>
              <w:pStyle w:val="ListParagraph"/>
              <w:numPr>
                <w:ilvl w:val="0"/>
                <w:numId w:val="15"/>
              </w:numPr>
            </w:pPr>
            <w:r>
              <w:t>Het systeem controleert de gegevens en voegt het circuit toe. [1][2]</w:t>
            </w:r>
          </w:p>
        </w:tc>
      </w:tr>
      <w:tr w:rsidR="00E27759" w14:paraId="2982A1CE" w14:textId="77777777" w:rsidTr="000A052C">
        <w:tc>
          <w:tcPr>
            <w:tcW w:w="1413" w:type="dxa"/>
          </w:tcPr>
          <w:p w14:paraId="786B069F" w14:textId="77777777" w:rsidR="00E27759" w:rsidRDefault="00E27759" w:rsidP="000A052C">
            <w:r>
              <w:t>Uitzonderingen</w:t>
            </w:r>
          </w:p>
        </w:tc>
        <w:tc>
          <w:tcPr>
            <w:tcW w:w="6830" w:type="dxa"/>
            <w:gridSpan w:val="2"/>
          </w:tcPr>
          <w:p w14:paraId="3CEA0290" w14:textId="77777777" w:rsidR="00E27759" w:rsidRDefault="00E27759" w:rsidP="00E27759">
            <w:pPr>
              <w:pStyle w:val="ListParagraph"/>
              <w:numPr>
                <w:ilvl w:val="0"/>
                <w:numId w:val="16"/>
              </w:numPr>
            </w:pPr>
            <w:r>
              <w:t>Niet alle benodigde gegevens zijn ingevoerd. Toon een melding en ga terug naar stap 3.</w:t>
            </w:r>
          </w:p>
          <w:p w14:paraId="78713171" w14:textId="02333612" w:rsidR="00E27759" w:rsidRDefault="00E27759" w:rsidP="00E27759">
            <w:pPr>
              <w:pStyle w:val="ListParagraph"/>
              <w:numPr>
                <w:ilvl w:val="0"/>
                <w:numId w:val="16"/>
              </w:numPr>
            </w:pPr>
            <w:r>
              <w:t>Het circuit bestaat al. Toon een melding en ga terug naar stap 3.</w:t>
            </w:r>
          </w:p>
        </w:tc>
      </w:tr>
      <w:tr w:rsidR="00E27759" w14:paraId="4EB2ED13" w14:textId="77777777" w:rsidTr="000A052C">
        <w:tc>
          <w:tcPr>
            <w:tcW w:w="1413" w:type="dxa"/>
          </w:tcPr>
          <w:p w14:paraId="13862917" w14:textId="77777777" w:rsidR="00E27759" w:rsidRDefault="00E27759" w:rsidP="000A052C">
            <w:r>
              <w:t>Resultaat</w:t>
            </w:r>
          </w:p>
        </w:tc>
        <w:tc>
          <w:tcPr>
            <w:tcW w:w="6830" w:type="dxa"/>
            <w:gridSpan w:val="2"/>
          </w:tcPr>
          <w:p w14:paraId="1CE31540" w14:textId="0048F8AF" w:rsidR="00E27759" w:rsidRDefault="00E27759" w:rsidP="00FD4712">
            <w:r>
              <w:t xml:space="preserve">Het nieuwe </w:t>
            </w:r>
            <w:r w:rsidR="00FD4712">
              <w:t>circuit</w:t>
            </w:r>
            <w:r>
              <w:t xml:space="preserve"> is toegevoegd aan het systeem.</w:t>
            </w:r>
          </w:p>
        </w:tc>
      </w:tr>
    </w:tbl>
    <w:p w14:paraId="413DCDEA" w14:textId="77777777" w:rsidR="00E27759" w:rsidRDefault="00E27759" w:rsidP="00E27759"/>
    <w:tbl>
      <w:tblPr>
        <w:tblStyle w:val="GridTable4"/>
        <w:tblW w:w="0" w:type="auto"/>
        <w:tblLook w:val="0620" w:firstRow="1" w:lastRow="0" w:firstColumn="0" w:lastColumn="0" w:noHBand="1" w:noVBand="1"/>
      </w:tblPr>
      <w:tblGrid>
        <w:gridCol w:w="1586"/>
        <w:gridCol w:w="6140"/>
        <w:gridCol w:w="727"/>
      </w:tblGrid>
      <w:tr w:rsidR="00E27759" w14:paraId="27BF3C4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7B1165F1" w14:textId="77777777" w:rsidR="00E27759" w:rsidRDefault="00E27759" w:rsidP="000A052C">
            <w:r>
              <w:t>Naam</w:t>
            </w:r>
          </w:p>
        </w:tc>
        <w:tc>
          <w:tcPr>
            <w:tcW w:w="6140" w:type="dxa"/>
          </w:tcPr>
          <w:p w14:paraId="6580C9E1" w14:textId="1C3F915F" w:rsidR="00E27759" w:rsidRDefault="00E27759" w:rsidP="003E7BF6">
            <w:r>
              <w:t xml:space="preserve">Een </w:t>
            </w:r>
            <w:r w:rsidR="003E7BF6">
              <w:t>circuit</w:t>
            </w:r>
            <w:r>
              <w:t xml:space="preserve"> verwijderen</w:t>
            </w:r>
          </w:p>
        </w:tc>
        <w:tc>
          <w:tcPr>
            <w:tcW w:w="0" w:type="auto"/>
          </w:tcPr>
          <w:p w14:paraId="18CDBC58" w14:textId="4DE78A99" w:rsidR="00E27759" w:rsidRDefault="00E27759" w:rsidP="00E27759">
            <w:r>
              <w:t>UC06</w:t>
            </w:r>
          </w:p>
        </w:tc>
      </w:tr>
      <w:tr w:rsidR="00E27759" w14:paraId="20E9CB81" w14:textId="77777777" w:rsidTr="000A052C">
        <w:tc>
          <w:tcPr>
            <w:tcW w:w="1413" w:type="dxa"/>
          </w:tcPr>
          <w:p w14:paraId="6E7783F8" w14:textId="77777777" w:rsidR="00E27759" w:rsidRDefault="00E27759" w:rsidP="000A052C">
            <w:r>
              <w:t>Samenvatting</w:t>
            </w:r>
          </w:p>
        </w:tc>
        <w:tc>
          <w:tcPr>
            <w:tcW w:w="6830" w:type="dxa"/>
            <w:gridSpan w:val="2"/>
          </w:tcPr>
          <w:p w14:paraId="7A0EB2AF" w14:textId="4125E828" w:rsidR="00E27759" w:rsidRDefault="00E27759" w:rsidP="003E7BF6">
            <w:r>
              <w:t xml:space="preserve">Na het selecteren van een </w:t>
            </w:r>
            <w:r w:rsidR="003E7BF6">
              <w:t>circuit</w:t>
            </w:r>
            <w:r>
              <w:t xml:space="preserve"> wordt deze verwijderd</w:t>
            </w:r>
          </w:p>
        </w:tc>
      </w:tr>
      <w:tr w:rsidR="00E27759" w14:paraId="07680EAF" w14:textId="77777777" w:rsidTr="000A052C">
        <w:tc>
          <w:tcPr>
            <w:tcW w:w="1413" w:type="dxa"/>
          </w:tcPr>
          <w:p w14:paraId="4430C4F1" w14:textId="77777777" w:rsidR="00E27759" w:rsidRDefault="00E27759" w:rsidP="000A052C">
            <w:r>
              <w:t>Actoren</w:t>
            </w:r>
          </w:p>
        </w:tc>
        <w:tc>
          <w:tcPr>
            <w:tcW w:w="6830" w:type="dxa"/>
            <w:gridSpan w:val="2"/>
          </w:tcPr>
          <w:p w14:paraId="1E002A6B" w14:textId="77777777" w:rsidR="00E27759" w:rsidRDefault="00E27759" w:rsidP="000A052C">
            <w:r>
              <w:t>Beheerder</w:t>
            </w:r>
          </w:p>
        </w:tc>
      </w:tr>
      <w:tr w:rsidR="00E27759" w14:paraId="5842078A" w14:textId="77777777" w:rsidTr="000A052C">
        <w:tc>
          <w:tcPr>
            <w:tcW w:w="1413" w:type="dxa"/>
          </w:tcPr>
          <w:p w14:paraId="3E0811D0" w14:textId="77777777" w:rsidR="00E27759" w:rsidRDefault="00E27759" w:rsidP="000A052C">
            <w:r>
              <w:t>Aannamen</w:t>
            </w:r>
          </w:p>
        </w:tc>
        <w:tc>
          <w:tcPr>
            <w:tcW w:w="6830" w:type="dxa"/>
            <w:gridSpan w:val="2"/>
          </w:tcPr>
          <w:p w14:paraId="56A021EB" w14:textId="1ABD0351" w:rsidR="00E27759" w:rsidRDefault="00E27759" w:rsidP="003E7BF6">
            <w:r>
              <w:t xml:space="preserve">De actor is ingelogd en heeft het overzicht van </w:t>
            </w:r>
            <w:r w:rsidR="003E7BF6">
              <w:t>circuits.</w:t>
            </w:r>
          </w:p>
        </w:tc>
      </w:tr>
      <w:tr w:rsidR="00E27759" w14:paraId="15A97DC6" w14:textId="77777777" w:rsidTr="000A052C">
        <w:tc>
          <w:tcPr>
            <w:tcW w:w="1413" w:type="dxa"/>
          </w:tcPr>
          <w:p w14:paraId="78282ACC" w14:textId="77777777" w:rsidR="00E27759" w:rsidRDefault="00E27759" w:rsidP="000A052C">
            <w:r>
              <w:t>Omschrijving</w:t>
            </w:r>
          </w:p>
        </w:tc>
        <w:tc>
          <w:tcPr>
            <w:tcW w:w="6830" w:type="dxa"/>
            <w:gridSpan w:val="2"/>
          </w:tcPr>
          <w:p w14:paraId="37FEC301" w14:textId="2CF6E065" w:rsidR="00E27759" w:rsidRDefault="00E27759" w:rsidP="00E27759">
            <w:pPr>
              <w:pStyle w:val="ListParagraph"/>
              <w:numPr>
                <w:ilvl w:val="0"/>
                <w:numId w:val="17"/>
              </w:numPr>
            </w:pPr>
            <w:r>
              <w:t xml:space="preserve">De actor selecteert </w:t>
            </w:r>
            <w:r w:rsidR="003E7BF6">
              <w:t>circuit</w:t>
            </w:r>
            <w:r>
              <w:t xml:space="preserve"> verwijderen voor een </w:t>
            </w:r>
            <w:r w:rsidR="003E7BF6">
              <w:t>circuit</w:t>
            </w:r>
            <w:r>
              <w:t xml:space="preserve"> en bevestigt.</w:t>
            </w:r>
          </w:p>
          <w:p w14:paraId="438BD09C" w14:textId="77777777" w:rsidR="00E27759" w:rsidRDefault="00E27759" w:rsidP="00E27759">
            <w:pPr>
              <w:pStyle w:val="ListParagraph"/>
              <w:numPr>
                <w:ilvl w:val="0"/>
                <w:numId w:val="17"/>
              </w:numPr>
            </w:pPr>
            <w:r>
              <w:t>Het systeem vraagt of de actor het zeker weet.</w:t>
            </w:r>
          </w:p>
          <w:p w14:paraId="65CEC2F1" w14:textId="77777777" w:rsidR="00E27759" w:rsidRDefault="00E27759" w:rsidP="00E27759">
            <w:pPr>
              <w:pStyle w:val="ListParagraph"/>
              <w:numPr>
                <w:ilvl w:val="0"/>
                <w:numId w:val="17"/>
              </w:numPr>
            </w:pPr>
            <w:r>
              <w:t>De actor bevestigt. [1]</w:t>
            </w:r>
          </w:p>
          <w:p w14:paraId="48198253" w14:textId="4291124D" w:rsidR="00E27759" w:rsidRDefault="003E7BF6" w:rsidP="003E7BF6">
            <w:pPr>
              <w:pStyle w:val="ListParagraph"/>
              <w:numPr>
                <w:ilvl w:val="0"/>
                <w:numId w:val="17"/>
              </w:numPr>
            </w:pPr>
            <w:r>
              <w:t xml:space="preserve">Het systeem verwijdert het circuit </w:t>
            </w:r>
            <w:r w:rsidR="00E27759">
              <w:t>uit het systeem. [2]</w:t>
            </w:r>
          </w:p>
        </w:tc>
      </w:tr>
      <w:tr w:rsidR="00E27759" w14:paraId="2C6E6F71" w14:textId="77777777" w:rsidTr="000A052C">
        <w:tc>
          <w:tcPr>
            <w:tcW w:w="1413" w:type="dxa"/>
          </w:tcPr>
          <w:p w14:paraId="224AE3AE" w14:textId="77777777" w:rsidR="00E27759" w:rsidRDefault="00E27759" w:rsidP="000A052C">
            <w:r>
              <w:lastRenderedPageBreak/>
              <w:t>Uitzonderingen</w:t>
            </w:r>
          </w:p>
        </w:tc>
        <w:tc>
          <w:tcPr>
            <w:tcW w:w="6830" w:type="dxa"/>
            <w:gridSpan w:val="2"/>
          </w:tcPr>
          <w:p w14:paraId="2E0D6061" w14:textId="77777777" w:rsidR="00E27759" w:rsidRDefault="00E27759" w:rsidP="00E27759">
            <w:pPr>
              <w:pStyle w:val="ListParagraph"/>
              <w:numPr>
                <w:ilvl w:val="0"/>
                <w:numId w:val="18"/>
              </w:numPr>
            </w:pPr>
            <w:r>
              <w:t xml:space="preserve">De actor annuleert de verwijdering. De </w:t>
            </w:r>
            <w:proofErr w:type="spellStart"/>
            <w:r>
              <w:t>use</w:t>
            </w:r>
            <w:proofErr w:type="spellEnd"/>
            <w:r>
              <w:t xml:space="preserve"> case wordt afgebroken.</w:t>
            </w:r>
          </w:p>
          <w:p w14:paraId="52373EBB" w14:textId="581D0800" w:rsidR="00E27759" w:rsidRDefault="00E27759" w:rsidP="003E7BF6">
            <w:pPr>
              <w:pStyle w:val="ListParagraph"/>
              <w:numPr>
                <w:ilvl w:val="0"/>
                <w:numId w:val="18"/>
              </w:numPr>
            </w:pPr>
            <w:r>
              <w:t xml:space="preserve">Het seizoen heeft nog resultaten gekoppeld. </w:t>
            </w:r>
            <w:r w:rsidR="003E7BF6">
              <w:t xml:space="preserve">Het systeem </w:t>
            </w:r>
            <w:proofErr w:type="spellStart"/>
            <w:r w:rsidR="003E7BF6">
              <w:t>geeeft</w:t>
            </w:r>
            <w:proofErr w:type="spellEnd"/>
            <w:r w:rsidR="003E7BF6">
              <w:t xml:space="preserve"> een foutmelding en breekt de </w:t>
            </w:r>
            <w:proofErr w:type="spellStart"/>
            <w:r w:rsidR="003E7BF6">
              <w:t>use</w:t>
            </w:r>
            <w:proofErr w:type="spellEnd"/>
            <w:r w:rsidR="003E7BF6">
              <w:t xml:space="preserve"> case af.</w:t>
            </w:r>
          </w:p>
        </w:tc>
      </w:tr>
      <w:tr w:rsidR="00E27759" w14:paraId="477E52A0" w14:textId="77777777" w:rsidTr="000A052C">
        <w:tc>
          <w:tcPr>
            <w:tcW w:w="1413" w:type="dxa"/>
          </w:tcPr>
          <w:p w14:paraId="23B5FDEC" w14:textId="77777777" w:rsidR="00E27759" w:rsidRDefault="00E27759" w:rsidP="000A052C">
            <w:r>
              <w:t>Resultaat</w:t>
            </w:r>
          </w:p>
        </w:tc>
        <w:tc>
          <w:tcPr>
            <w:tcW w:w="6830" w:type="dxa"/>
            <w:gridSpan w:val="2"/>
          </w:tcPr>
          <w:p w14:paraId="17DAFF3C" w14:textId="360DD5F9" w:rsidR="00E27759" w:rsidRDefault="00E27759" w:rsidP="00FD4712">
            <w:r>
              <w:t xml:space="preserve">Het </w:t>
            </w:r>
            <w:r w:rsidR="00FD4712">
              <w:t>circuit</w:t>
            </w:r>
            <w:r>
              <w:t xml:space="preserve"> is verwijderd uit het systeem.</w:t>
            </w:r>
          </w:p>
        </w:tc>
      </w:tr>
    </w:tbl>
    <w:p w14:paraId="015CA34A" w14:textId="77777777" w:rsidR="00E27759" w:rsidRDefault="00E27759" w:rsidP="00887B7C"/>
    <w:tbl>
      <w:tblPr>
        <w:tblStyle w:val="GridTable4"/>
        <w:tblW w:w="0" w:type="auto"/>
        <w:tblLook w:val="0620" w:firstRow="1" w:lastRow="0" w:firstColumn="0" w:lastColumn="0" w:noHBand="1" w:noVBand="1"/>
      </w:tblPr>
      <w:tblGrid>
        <w:gridCol w:w="1586"/>
        <w:gridCol w:w="6140"/>
        <w:gridCol w:w="712"/>
      </w:tblGrid>
      <w:tr w:rsidR="00023914" w14:paraId="22C8245A"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5AA29BA6" w14:textId="77777777" w:rsidR="00023914" w:rsidRDefault="00023914" w:rsidP="00023914">
            <w:r>
              <w:t>Naam</w:t>
            </w:r>
          </w:p>
        </w:tc>
        <w:tc>
          <w:tcPr>
            <w:tcW w:w="6140" w:type="dxa"/>
          </w:tcPr>
          <w:p w14:paraId="2B3A0CF7" w14:textId="36884357" w:rsidR="00023914" w:rsidRDefault="00023914" w:rsidP="00023914">
            <w:r>
              <w:t>Een circuit aan een seizoen koppelen</w:t>
            </w:r>
          </w:p>
        </w:tc>
        <w:tc>
          <w:tcPr>
            <w:tcW w:w="0" w:type="auto"/>
          </w:tcPr>
          <w:p w14:paraId="6D103B84" w14:textId="2F132279" w:rsidR="00023914" w:rsidRDefault="00023914" w:rsidP="00023914">
            <w:r>
              <w:t>UC07</w:t>
            </w:r>
          </w:p>
        </w:tc>
      </w:tr>
      <w:tr w:rsidR="00023914" w14:paraId="0952ECA4" w14:textId="77777777" w:rsidTr="00023914">
        <w:tc>
          <w:tcPr>
            <w:tcW w:w="1413" w:type="dxa"/>
          </w:tcPr>
          <w:p w14:paraId="73274BA9" w14:textId="77777777" w:rsidR="00023914" w:rsidRDefault="00023914" w:rsidP="00023914">
            <w:r>
              <w:t>Samenvatting</w:t>
            </w:r>
          </w:p>
        </w:tc>
        <w:tc>
          <w:tcPr>
            <w:tcW w:w="6830" w:type="dxa"/>
            <w:gridSpan w:val="2"/>
          </w:tcPr>
          <w:p w14:paraId="458E90B9" w14:textId="35681898" w:rsidR="00023914" w:rsidRDefault="00023914" w:rsidP="0018523E">
            <w:r>
              <w:t xml:space="preserve">Na het selecteren van een </w:t>
            </w:r>
            <w:r w:rsidR="0018523E">
              <w:t>circuit</w:t>
            </w:r>
            <w:r>
              <w:t xml:space="preserve"> en een seizoen worden deze gekoppeld.</w:t>
            </w:r>
          </w:p>
        </w:tc>
      </w:tr>
      <w:tr w:rsidR="00023914" w14:paraId="1F3924CA" w14:textId="77777777" w:rsidTr="00023914">
        <w:tc>
          <w:tcPr>
            <w:tcW w:w="1413" w:type="dxa"/>
          </w:tcPr>
          <w:p w14:paraId="4D4D047A" w14:textId="77777777" w:rsidR="00023914" w:rsidRDefault="00023914" w:rsidP="00023914">
            <w:r>
              <w:t>Actoren</w:t>
            </w:r>
          </w:p>
        </w:tc>
        <w:tc>
          <w:tcPr>
            <w:tcW w:w="6830" w:type="dxa"/>
            <w:gridSpan w:val="2"/>
          </w:tcPr>
          <w:p w14:paraId="1EB19F4E" w14:textId="77777777" w:rsidR="00023914" w:rsidRDefault="00023914" w:rsidP="00023914">
            <w:r>
              <w:t>Beheerder</w:t>
            </w:r>
          </w:p>
        </w:tc>
      </w:tr>
      <w:tr w:rsidR="00023914" w14:paraId="7D010856" w14:textId="77777777" w:rsidTr="00023914">
        <w:tc>
          <w:tcPr>
            <w:tcW w:w="1413" w:type="dxa"/>
          </w:tcPr>
          <w:p w14:paraId="6E452EB9" w14:textId="77777777" w:rsidR="00023914" w:rsidRDefault="00023914" w:rsidP="00023914">
            <w:r>
              <w:t>Aannamen</w:t>
            </w:r>
          </w:p>
        </w:tc>
        <w:tc>
          <w:tcPr>
            <w:tcW w:w="6830" w:type="dxa"/>
            <w:gridSpan w:val="2"/>
          </w:tcPr>
          <w:p w14:paraId="6F1E6B23" w14:textId="77777777" w:rsidR="00023914" w:rsidRDefault="00023914" w:rsidP="00023914">
            <w:r>
              <w:t>De actor is ingelogd en heeft het overzicht van seizoenen voor een racediscipline geselecteerd.</w:t>
            </w:r>
          </w:p>
        </w:tc>
      </w:tr>
      <w:tr w:rsidR="00023914" w14:paraId="7003D1FC" w14:textId="77777777" w:rsidTr="00023914">
        <w:tc>
          <w:tcPr>
            <w:tcW w:w="1413" w:type="dxa"/>
          </w:tcPr>
          <w:p w14:paraId="2BA9B75E" w14:textId="77777777" w:rsidR="00023914" w:rsidRDefault="00023914" w:rsidP="00023914">
            <w:r>
              <w:t>Omschrijving</w:t>
            </w:r>
          </w:p>
        </w:tc>
        <w:tc>
          <w:tcPr>
            <w:tcW w:w="6830" w:type="dxa"/>
            <w:gridSpan w:val="2"/>
          </w:tcPr>
          <w:p w14:paraId="28EC48D2" w14:textId="59C2268E" w:rsidR="00023914" w:rsidRDefault="00023914" w:rsidP="00023914">
            <w:pPr>
              <w:pStyle w:val="ListParagraph"/>
              <w:numPr>
                <w:ilvl w:val="0"/>
                <w:numId w:val="23"/>
              </w:numPr>
            </w:pPr>
            <w:r>
              <w:t>De actor selecteert circuit toevoegen.</w:t>
            </w:r>
          </w:p>
          <w:p w14:paraId="0BB2788F" w14:textId="35286942" w:rsidR="00023914" w:rsidRDefault="00023914" w:rsidP="00023914">
            <w:pPr>
              <w:pStyle w:val="ListParagraph"/>
              <w:numPr>
                <w:ilvl w:val="0"/>
                <w:numId w:val="23"/>
              </w:numPr>
            </w:pPr>
            <w:r>
              <w:t>Het systeem geeft de circuits die beschikbaar zijn.</w:t>
            </w:r>
          </w:p>
          <w:p w14:paraId="58C7B860" w14:textId="1593E36A" w:rsidR="00023914" w:rsidRDefault="00023914" w:rsidP="00023914">
            <w:pPr>
              <w:pStyle w:val="ListParagraph"/>
              <w:numPr>
                <w:ilvl w:val="0"/>
                <w:numId w:val="23"/>
              </w:numPr>
            </w:pPr>
            <w:r>
              <w:t>De actor selecteert een circuit</w:t>
            </w:r>
            <w:r w:rsidR="00D05968">
              <w:t>, vult de benodigde gegevens in</w:t>
            </w:r>
            <w:r>
              <w:t xml:space="preserve"> en bevestigt. </w:t>
            </w:r>
          </w:p>
          <w:p w14:paraId="00F91E16" w14:textId="421B4A11" w:rsidR="00023914" w:rsidRDefault="00023914" w:rsidP="00023914">
            <w:pPr>
              <w:pStyle w:val="ListParagraph"/>
              <w:numPr>
                <w:ilvl w:val="0"/>
                <w:numId w:val="23"/>
              </w:numPr>
            </w:pPr>
            <w:r>
              <w:t>Het systeem koppelt het circuit aan het seizoen. [1]</w:t>
            </w:r>
            <w:r w:rsidR="00D05968">
              <w:t>[2]</w:t>
            </w:r>
          </w:p>
        </w:tc>
      </w:tr>
      <w:tr w:rsidR="00023914" w14:paraId="7BA7AE4E" w14:textId="77777777" w:rsidTr="00023914">
        <w:tc>
          <w:tcPr>
            <w:tcW w:w="1413" w:type="dxa"/>
          </w:tcPr>
          <w:p w14:paraId="5D9B9FE4" w14:textId="77777777" w:rsidR="00023914" w:rsidRDefault="00023914" w:rsidP="00023914">
            <w:r>
              <w:t>Uitzonderingen</w:t>
            </w:r>
          </w:p>
        </w:tc>
        <w:tc>
          <w:tcPr>
            <w:tcW w:w="6830" w:type="dxa"/>
            <w:gridSpan w:val="2"/>
          </w:tcPr>
          <w:p w14:paraId="2D57840F" w14:textId="3FEE0019" w:rsidR="00023914" w:rsidRDefault="00023914" w:rsidP="00023914">
            <w:pPr>
              <w:pStyle w:val="ListParagraph"/>
              <w:numPr>
                <w:ilvl w:val="0"/>
                <w:numId w:val="24"/>
              </w:numPr>
            </w:pPr>
            <w:r>
              <w:t>Het circuit is al gekoppeld aan het seizoen</w:t>
            </w:r>
            <w:r w:rsidR="0018523E">
              <w:t xml:space="preserve"> voor de gekozen datum</w:t>
            </w:r>
            <w:r>
              <w:t>. Het systeem geeft een foutmelding en gaat terug naar stap 3.</w:t>
            </w:r>
          </w:p>
          <w:p w14:paraId="3651D00F" w14:textId="4600363D" w:rsidR="00D05968" w:rsidRDefault="00D05968" w:rsidP="00023914">
            <w:pPr>
              <w:pStyle w:val="ListParagraph"/>
              <w:numPr>
                <w:ilvl w:val="0"/>
                <w:numId w:val="24"/>
              </w:numPr>
            </w:pPr>
            <w:r>
              <w:t>De gegevens zijn niet volledig ingevuld. Het systeem geeft een foutmelding en gaat terug naar stap 3.</w:t>
            </w:r>
          </w:p>
        </w:tc>
      </w:tr>
      <w:tr w:rsidR="00023914" w14:paraId="19AF3794" w14:textId="77777777" w:rsidTr="00023914">
        <w:tc>
          <w:tcPr>
            <w:tcW w:w="1413" w:type="dxa"/>
          </w:tcPr>
          <w:p w14:paraId="6AD6E4E3" w14:textId="77777777" w:rsidR="00023914" w:rsidRDefault="00023914" w:rsidP="00023914">
            <w:r>
              <w:t>Resultaat</w:t>
            </w:r>
          </w:p>
        </w:tc>
        <w:tc>
          <w:tcPr>
            <w:tcW w:w="6830" w:type="dxa"/>
            <w:gridSpan w:val="2"/>
          </w:tcPr>
          <w:p w14:paraId="5117D0B9" w14:textId="3C77FD48" w:rsidR="00023914" w:rsidRDefault="00023914" w:rsidP="00023914">
            <w:r>
              <w:t>Het circuit is in het systeem gekoppeld aan het seizoen.</w:t>
            </w:r>
          </w:p>
        </w:tc>
      </w:tr>
    </w:tbl>
    <w:p w14:paraId="3EAE0F6D" w14:textId="77777777" w:rsidR="00023914" w:rsidRDefault="00023914" w:rsidP="00887B7C"/>
    <w:p w14:paraId="10C7C378" w14:textId="77777777" w:rsidR="00023914" w:rsidRDefault="00023914" w:rsidP="00887B7C"/>
    <w:tbl>
      <w:tblPr>
        <w:tblStyle w:val="GridTable4"/>
        <w:tblW w:w="0" w:type="auto"/>
        <w:tblLook w:val="0620" w:firstRow="1" w:lastRow="0" w:firstColumn="0" w:lastColumn="0" w:noHBand="1" w:noVBand="1"/>
      </w:tblPr>
      <w:tblGrid>
        <w:gridCol w:w="1586"/>
        <w:gridCol w:w="6140"/>
        <w:gridCol w:w="724"/>
      </w:tblGrid>
      <w:tr w:rsidR="003E7BF6" w14:paraId="19645FC2"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8A1CDEE" w14:textId="77777777" w:rsidR="003E7BF6" w:rsidRDefault="003E7BF6" w:rsidP="000A052C">
            <w:r>
              <w:t>Naam</w:t>
            </w:r>
          </w:p>
        </w:tc>
        <w:tc>
          <w:tcPr>
            <w:tcW w:w="6140" w:type="dxa"/>
          </w:tcPr>
          <w:p w14:paraId="22660120" w14:textId="72CC69FB" w:rsidR="003E7BF6" w:rsidRDefault="003E7BF6" w:rsidP="003E7BF6">
            <w:r>
              <w:t>Een raceteam toevoegen</w:t>
            </w:r>
          </w:p>
        </w:tc>
        <w:tc>
          <w:tcPr>
            <w:tcW w:w="0" w:type="auto"/>
          </w:tcPr>
          <w:p w14:paraId="3E45DE0D" w14:textId="48C31B41" w:rsidR="003E7BF6" w:rsidRDefault="00023914" w:rsidP="003E7BF6">
            <w:r>
              <w:t>UC08</w:t>
            </w:r>
          </w:p>
        </w:tc>
      </w:tr>
      <w:tr w:rsidR="003E7BF6" w14:paraId="3F815585" w14:textId="77777777" w:rsidTr="000A052C">
        <w:tc>
          <w:tcPr>
            <w:tcW w:w="1413" w:type="dxa"/>
          </w:tcPr>
          <w:p w14:paraId="3ABA5072" w14:textId="77777777" w:rsidR="003E7BF6" w:rsidRDefault="003E7BF6" w:rsidP="000A052C">
            <w:r>
              <w:t>Samenvatting</w:t>
            </w:r>
          </w:p>
        </w:tc>
        <w:tc>
          <w:tcPr>
            <w:tcW w:w="6830" w:type="dxa"/>
            <w:gridSpan w:val="2"/>
          </w:tcPr>
          <w:p w14:paraId="18ACFD62" w14:textId="290F703F" w:rsidR="003E7BF6" w:rsidRDefault="003E7BF6" w:rsidP="003E7BF6">
            <w:r>
              <w:t>Na het ingeven van de vereiste gegevens wordt een raceteam aan het systeem toegevoegd.</w:t>
            </w:r>
          </w:p>
        </w:tc>
      </w:tr>
      <w:tr w:rsidR="003E7BF6" w14:paraId="5B2ED18A" w14:textId="77777777" w:rsidTr="000A052C">
        <w:tc>
          <w:tcPr>
            <w:tcW w:w="1413" w:type="dxa"/>
          </w:tcPr>
          <w:p w14:paraId="5FBA9CA4" w14:textId="77777777" w:rsidR="003E7BF6" w:rsidRDefault="003E7BF6" w:rsidP="000A052C">
            <w:r>
              <w:t>Actoren</w:t>
            </w:r>
          </w:p>
        </w:tc>
        <w:tc>
          <w:tcPr>
            <w:tcW w:w="6830" w:type="dxa"/>
            <w:gridSpan w:val="2"/>
          </w:tcPr>
          <w:p w14:paraId="15182ACE" w14:textId="77777777" w:rsidR="003E7BF6" w:rsidRDefault="003E7BF6" w:rsidP="000A052C">
            <w:r>
              <w:t>Beheerder</w:t>
            </w:r>
          </w:p>
        </w:tc>
      </w:tr>
      <w:tr w:rsidR="003E7BF6" w14:paraId="77DE49A8" w14:textId="77777777" w:rsidTr="000A052C">
        <w:tc>
          <w:tcPr>
            <w:tcW w:w="1413" w:type="dxa"/>
          </w:tcPr>
          <w:p w14:paraId="2E297785" w14:textId="77777777" w:rsidR="003E7BF6" w:rsidRDefault="003E7BF6" w:rsidP="000A052C">
            <w:r>
              <w:t>Aannamen</w:t>
            </w:r>
          </w:p>
        </w:tc>
        <w:tc>
          <w:tcPr>
            <w:tcW w:w="6830" w:type="dxa"/>
            <w:gridSpan w:val="2"/>
          </w:tcPr>
          <w:p w14:paraId="07DB01BC" w14:textId="77777777" w:rsidR="003E7BF6" w:rsidRDefault="003E7BF6" w:rsidP="000A052C">
            <w:r>
              <w:t>De actor is ingelogd</w:t>
            </w:r>
          </w:p>
        </w:tc>
      </w:tr>
      <w:tr w:rsidR="003E7BF6" w14:paraId="0BF8A0E4" w14:textId="77777777" w:rsidTr="000A052C">
        <w:tc>
          <w:tcPr>
            <w:tcW w:w="1413" w:type="dxa"/>
          </w:tcPr>
          <w:p w14:paraId="25BCB35C" w14:textId="77777777" w:rsidR="003E7BF6" w:rsidRDefault="003E7BF6" w:rsidP="000A052C">
            <w:r>
              <w:t>Omschrijving</w:t>
            </w:r>
          </w:p>
        </w:tc>
        <w:tc>
          <w:tcPr>
            <w:tcW w:w="6830" w:type="dxa"/>
            <w:gridSpan w:val="2"/>
          </w:tcPr>
          <w:p w14:paraId="533997AE" w14:textId="2B873F8E" w:rsidR="003E7BF6" w:rsidRDefault="003E7BF6" w:rsidP="003E7BF6">
            <w:pPr>
              <w:pStyle w:val="ListParagraph"/>
              <w:numPr>
                <w:ilvl w:val="0"/>
                <w:numId w:val="19"/>
              </w:numPr>
            </w:pPr>
            <w:r>
              <w:t>De actor selecteert een nieuw raceteam toe te willen voegen.</w:t>
            </w:r>
          </w:p>
          <w:p w14:paraId="637CBE15" w14:textId="77777777" w:rsidR="003E7BF6" w:rsidRDefault="003E7BF6" w:rsidP="003E7BF6">
            <w:pPr>
              <w:pStyle w:val="ListParagraph"/>
              <w:numPr>
                <w:ilvl w:val="0"/>
                <w:numId w:val="19"/>
              </w:numPr>
            </w:pPr>
            <w:r>
              <w:t>Het systeem toont een pagina waarop de gegevens ingevuld kunnen worden.</w:t>
            </w:r>
          </w:p>
          <w:p w14:paraId="43951D98" w14:textId="0B3CE7E4" w:rsidR="003E7BF6" w:rsidRDefault="003E7BF6" w:rsidP="003E7BF6">
            <w:pPr>
              <w:pStyle w:val="ListParagraph"/>
              <w:numPr>
                <w:ilvl w:val="0"/>
                <w:numId w:val="19"/>
              </w:numPr>
            </w:pPr>
            <w:r>
              <w:t>De actor voert de gegevens van het raceteam in en bevestigt.</w:t>
            </w:r>
          </w:p>
          <w:p w14:paraId="4A9D349F" w14:textId="12BA43A6" w:rsidR="003E7BF6" w:rsidRDefault="003E7BF6" w:rsidP="003E7BF6">
            <w:pPr>
              <w:pStyle w:val="ListParagraph"/>
              <w:numPr>
                <w:ilvl w:val="0"/>
                <w:numId w:val="19"/>
              </w:numPr>
            </w:pPr>
            <w:r>
              <w:t>Het systeem controleert de gegevens en voegt het raceteam toe. [1][2]</w:t>
            </w:r>
          </w:p>
        </w:tc>
      </w:tr>
      <w:tr w:rsidR="003E7BF6" w14:paraId="2143C2B4" w14:textId="77777777" w:rsidTr="000A052C">
        <w:tc>
          <w:tcPr>
            <w:tcW w:w="1413" w:type="dxa"/>
          </w:tcPr>
          <w:p w14:paraId="5C40F83C" w14:textId="77777777" w:rsidR="003E7BF6" w:rsidRDefault="003E7BF6" w:rsidP="000A052C">
            <w:r>
              <w:t>Uitzonderingen</w:t>
            </w:r>
          </w:p>
        </w:tc>
        <w:tc>
          <w:tcPr>
            <w:tcW w:w="6830" w:type="dxa"/>
            <w:gridSpan w:val="2"/>
          </w:tcPr>
          <w:p w14:paraId="437FF27C" w14:textId="77777777" w:rsidR="003E7BF6" w:rsidRDefault="003E7BF6" w:rsidP="003E7BF6">
            <w:pPr>
              <w:pStyle w:val="ListParagraph"/>
              <w:numPr>
                <w:ilvl w:val="0"/>
                <w:numId w:val="20"/>
              </w:numPr>
            </w:pPr>
            <w:r>
              <w:t>Niet alle benodigde gegevens zijn ingevoerd. Toon een melding en ga terug naar stap 3.</w:t>
            </w:r>
          </w:p>
          <w:p w14:paraId="1E864CFA" w14:textId="41783F65" w:rsidR="003E7BF6" w:rsidRDefault="003E7BF6" w:rsidP="003E7BF6">
            <w:pPr>
              <w:pStyle w:val="ListParagraph"/>
              <w:numPr>
                <w:ilvl w:val="0"/>
                <w:numId w:val="20"/>
              </w:numPr>
            </w:pPr>
            <w:r>
              <w:t>Het raceteam bestaat al. Toon een melding en ga terug naar stap 3.</w:t>
            </w:r>
          </w:p>
        </w:tc>
      </w:tr>
      <w:tr w:rsidR="003E7BF6" w14:paraId="51C0715A" w14:textId="77777777" w:rsidTr="000A052C">
        <w:tc>
          <w:tcPr>
            <w:tcW w:w="1413" w:type="dxa"/>
          </w:tcPr>
          <w:p w14:paraId="3F91297D" w14:textId="77777777" w:rsidR="003E7BF6" w:rsidRDefault="003E7BF6" w:rsidP="000A052C">
            <w:r>
              <w:t>Resultaat</w:t>
            </w:r>
          </w:p>
        </w:tc>
        <w:tc>
          <w:tcPr>
            <w:tcW w:w="6830" w:type="dxa"/>
            <w:gridSpan w:val="2"/>
          </w:tcPr>
          <w:p w14:paraId="3EF17FCB" w14:textId="4C0A65C8" w:rsidR="003E7BF6" w:rsidRDefault="003E7BF6" w:rsidP="003E7BF6">
            <w:r>
              <w:t>Het nieuwe raceteam is toegevoegd aan het systeem.</w:t>
            </w:r>
          </w:p>
        </w:tc>
      </w:tr>
    </w:tbl>
    <w:p w14:paraId="5EC96508" w14:textId="77777777" w:rsidR="003E7BF6" w:rsidRDefault="003E7BF6" w:rsidP="003E7BF6"/>
    <w:tbl>
      <w:tblPr>
        <w:tblStyle w:val="GridTable4"/>
        <w:tblW w:w="0" w:type="auto"/>
        <w:tblLook w:val="0620" w:firstRow="1" w:lastRow="0" w:firstColumn="0" w:lastColumn="0" w:noHBand="1" w:noVBand="1"/>
      </w:tblPr>
      <w:tblGrid>
        <w:gridCol w:w="1586"/>
        <w:gridCol w:w="6140"/>
        <w:gridCol w:w="726"/>
      </w:tblGrid>
      <w:tr w:rsidR="003E7BF6" w14:paraId="1BFE63E0"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6F35CDDA" w14:textId="77777777" w:rsidR="003E7BF6" w:rsidRDefault="003E7BF6" w:rsidP="000A052C">
            <w:r>
              <w:lastRenderedPageBreak/>
              <w:t>Naam</w:t>
            </w:r>
          </w:p>
        </w:tc>
        <w:tc>
          <w:tcPr>
            <w:tcW w:w="6140" w:type="dxa"/>
          </w:tcPr>
          <w:p w14:paraId="7E271E40" w14:textId="132F52CF" w:rsidR="003E7BF6" w:rsidRDefault="003E7BF6" w:rsidP="003E7BF6">
            <w:r>
              <w:t>Een raceteam verwijderen</w:t>
            </w:r>
          </w:p>
        </w:tc>
        <w:tc>
          <w:tcPr>
            <w:tcW w:w="0" w:type="auto"/>
          </w:tcPr>
          <w:p w14:paraId="3DC07968" w14:textId="208E22C7" w:rsidR="003E7BF6" w:rsidRDefault="00023914" w:rsidP="000A052C">
            <w:r>
              <w:t>UC09</w:t>
            </w:r>
          </w:p>
        </w:tc>
      </w:tr>
      <w:tr w:rsidR="003E7BF6" w14:paraId="62D348AD" w14:textId="77777777" w:rsidTr="000A052C">
        <w:tc>
          <w:tcPr>
            <w:tcW w:w="1413" w:type="dxa"/>
          </w:tcPr>
          <w:p w14:paraId="094A3ABB" w14:textId="77777777" w:rsidR="003E7BF6" w:rsidRDefault="003E7BF6" w:rsidP="000A052C">
            <w:r>
              <w:t>Samenvatting</w:t>
            </w:r>
          </w:p>
        </w:tc>
        <w:tc>
          <w:tcPr>
            <w:tcW w:w="6830" w:type="dxa"/>
            <w:gridSpan w:val="2"/>
          </w:tcPr>
          <w:p w14:paraId="7FBBCDCE" w14:textId="2FE9EFFD" w:rsidR="003E7BF6" w:rsidRDefault="003E7BF6" w:rsidP="000A052C">
            <w:r>
              <w:t>Na het selecteren van een raceteam wordt deze verwijderd</w:t>
            </w:r>
          </w:p>
        </w:tc>
      </w:tr>
      <w:tr w:rsidR="003E7BF6" w14:paraId="21C45E03" w14:textId="77777777" w:rsidTr="000A052C">
        <w:tc>
          <w:tcPr>
            <w:tcW w:w="1413" w:type="dxa"/>
          </w:tcPr>
          <w:p w14:paraId="5E9803F7" w14:textId="77777777" w:rsidR="003E7BF6" w:rsidRDefault="003E7BF6" w:rsidP="000A052C">
            <w:r>
              <w:t>Actoren</w:t>
            </w:r>
          </w:p>
        </w:tc>
        <w:tc>
          <w:tcPr>
            <w:tcW w:w="6830" w:type="dxa"/>
            <w:gridSpan w:val="2"/>
          </w:tcPr>
          <w:p w14:paraId="08DD02E2" w14:textId="77777777" w:rsidR="003E7BF6" w:rsidRDefault="003E7BF6" w:rsidP="000A052C">
            <w:r>
              <w:t>Beheerder</w:t>
            </w:r>
          </w:p>
        </w:tc>
      </w:tr>
      <w:tr w:rsidR="003E7BF6" w14:paraId="405F675F" w14:textId="77777777" w:rsidTr="000A052C">
        <w:tc>
          <w:tcPr>
            <w:tcW w:w="1413" w:type="dxa"/>
          </w:tcPr>
          <w:p w14:paraId="05575EA1" w14:textId="77777777" w:rsidR="003E7BF6" w:rsidRDefault="003E7BF6" w:rsidP="000A052C">
            <w:r>
              <w:t>Aannamen</w:t>
            </w:r>
          </w:p>
        </w:tc>
        <w:tc>
          <w:tcPr>
            <w:tcW w:w="6830" w:type="dxa"/>
            <w:gridSpan w:val="2"/>
          </w:tcPr>
          <w:p w14:paraId="03D5E92F" w14:textId="7A53F1F3" w:rsidR="003E7BF6" w:rsidRDefault="003E7BF6" w:rsidP="003E7BF6">
            <w:r>
              <w:t>De actor is ingelogd en heeft het overzicht van raceteams geselecteerd.</w:t>
            </w:r>
          </w:p>
        </w:tc>
      </w:tr>
      <w:tr w:rsidR="003E7BF6" w14:paraId="0F6F58A3" w14:textId="77777777" w:rsidTr="000A052C">
        <w:tc>
          <w:tcPr>
            <w:tcW w:w="1413" w:type="dxa"/>
          </w:tcPr>
          <w:p w14:paraId="270D834D" w14:textId="77777777" w:rsidR="003E7BF6" w:rsidRDefault="003E7BF6" w:rsidP="000A052C">
            <w:r>
              <w:t>Omschrijving</w:t>
            </w:r>
          </w:p>
        </w:tc>
        <w:tc>
          <w:tcPr>
            <w:tcW w:w="6830" w:type="dxa"/>
            <w:gridSpan w:val="2"/>
          </w:tcPr>
          <w:p w14:paraId="4C72E801" w14:textId="240EADBE" w:rsidR="003E7BF6" w:rsidRDefault="003E7BF6" w:rsidP="003E7BF6">
            <w:pPr>
              <w:pStyle w:val="ListParagraph"/>
              <w:numPr>
                <w:ilvl w:val="0"/>
                <w:numId w:val="21"/>
              </w:numPr>
            </w:pPr>
            <w:r>
              <w:t>De actor selecteert raceteam verwijderen voor een raceteam en bevestigt.</w:t>
            </w:r>
          </w:p>
          <w:p w14:paraId="6F3B4FB1" w14:textId="77777777" w:rsidR="003E7BF6" w:rsidRDefault="003E7BF6" w:rsidP="003E7BF6">
            <w:pPr>
              <w:pStyle w:val="ListParagraph"/>
              <w:numPr>
                <w:ilvl w:val="0"/>
                <w:numId w:val="21"/>
              </w:numPr>
            </w:pPr>
            <w:r>
              <w:t>Het systeem vraagt of de actor het zeker weet.</w:t>
            </w:r>
          </w:p>
          <w:p w14:paraId="516D37A1" w14:textId="77777777" w:rsidR="003E7BF6" w:rsidRDefault="003E7BF6" w:rsidP="003E7BF6">
            <w:pPr>
              <w:pStyle w:val="ListParagraph"/>
              <w:numPr>
                <w:ilvl w:val="0"/>
                <w:numId w:val="21"/>
              </w:numPr>
            </w:pPr>
            <w:r>
              <w:t>De actor bevestigt. [1]</w:t>
            </w:r>
          </w:p>
          <w:p w14:paraId="65FBFEEB" w14:textId="50B8DBB2" w:rsidR="003E7BF6" w:rsidRDefault="003E7BF6" w:rsidP="003E7BF6">
            <w:pPr>
              <w:pStyle w:val="ListParagraph"/>
              <w:numPr>
                <w:ilvl w:val="0"/>
                <w:numId w:val="21"/>
              </w:numPr>
            </w:pPr>
            <w:r>
              <w:t>Het systeem verwijdert het raceteam uit het systeem. [2]</w:t>
            </w:r>
          </w:p>
        </w:tc>
      </w:tr>
      <w:tr w:rsidR="003E7BF6" w14:paraId="160137DF" w14:textId="77777777" w:rsidTr="000A052C">
        <w:tc>
          <w:tcPr>
            <w:tcW w:w="1413" w:type="dxa"/>
          </w:tcPr>
          <w:p w14:paraId="3DA821D5" w14:textId="77777777" w:rsidR="003E7BF6" w:rsidRDefault="003E7BF6" w:rsidP="000A052C">
            <w:r>
              <w:t>Uitzonderingen</w:t>
            </w:r>
          </w:p>
        </w:tc>
        <w:tc>
          <w:tcPr>
            <w:tcW w:w="6830" w:type="dxa"/>
            <w:gridSpan w:val="2"/>
          </w:tcPr>
          <w:p w14:paraId="7626C031" w14:textId="77777777" w:rsidR="003E7BF6" w:rsidRDefault="003E7BF6" w:rsidP="003E7BF6">
            <w:pPr>
              <w:pStyle w:val="ListParagraph"/>
              <w:numPr>
                <w:ilvl w:val="0"/>
                <w:numId w:val="22"/>
              </w:numPr>
            </w:pPr>
            <w:r>
              <w:t xml:space="preserve">De actor annuleert de verwijdering. De </w:t>
            </w:r>
            <w:proofErr w:type="spellStart"/>
            <w:r>
              <w:t>use</w:t>
            </w:r>
            <w:proofErr w:type="spellEnd"/>
            <w:r>
              <w:t xml:space="preserve"> case wordt afgebroken.</w:t>
            </w:r>
          </w:p>
          <w:p w14:paraId="47A81382" w14:textId="2A1AFCE4" w:rsidR="003E7BF6" w:rsidRDefault="003E7BF6" w:rsidP="003E7BF6">
            <w:pPr>
              <w:pStyle w:val="ListParagraph"/>
              <w:numPr>
                <w:ilvl w:val="0"/>
                <w:numId w:val="22"/>
              </w:numPr>
            </w:pPr>
            <w:r>
              <w:t xml:space="preserve">Het raceteam heeft nog resultaten gekoppeld. Het systeem </w:t>
            </w:r>
            <w:proofErr w:type="spellStart"/>
            <w:r>
              <w:t>geeeft</w:t>
            </w:r>
            <w:proofErr w:type="spellEnd"/>
            <w:r>
              <w:t xml:space="preserve"> een foutmelding en breekt de </w:t>
            </w:r>
            <w:proofErr w:type="spellStart"/>
            <w:r>
              <w:t>use</w:t>
            </w:r>
            <w:proofErr w:type="spellEnd"/>
            <w:r>
              <w:t xml:space="preserve"> case af</w:t>
            </w:r>
          </w:p>
        </w:tc>
      </w:tr>
      <w:tr w:rsidR="003E7BF6" w14:paraId="50722494" w14:textId="77777777" w:rsidTr="000A052C">
        <w:tc>
          <w:tcPr>
            <w:tcW w:w="1413" w:type="dxa"/>
          </w:tcPr>
          <w:p w14:paraId="47C93117" w14:textId="77777777" w:rsidR="003E7BF6" w:rsidRDefault="003E7BF6" w:rsidP="000A052C">
            <w:r>
              <w:t>Resultaat</w:t>
            </w:r>
          </w:p>
        </w:tc>
        <w:tc>
          <w:tcPr>
            <w:tcW w:w="6830" w:type="dxa"/>
            <w:gridSpan w:val="2"/>
          </w:tcPr>
          <w:p w14:paraId="0C6D1959" w14:textId="012B5C94" w:rsidR="003E7BF6" w:rsidRDefault="003E7BF6" w:rsidP="00FD4712">
            <w:r>
              <w:t xml:space="preserve">Het </w:t>
            </w:r>
            <w:r w:rsidR="00FD4712">
              <w:t>raceteam</w:t>
            </w:r>
            <w:r>
              <w:t xml:space="preserve"> is verwijderd uit het systeem.</w:t>
            </w:r>
          </w:p>
        </w:tc>
      </w:tr>
    </w:tbl>
    <w:p w14:paraId="629EAC81" w14:textId="77777777" w:rsidR="00E27759" w:rsidRDefault="00E27759" w:rsidP="00887B7C"/>
    <w:tbl>
      <w:tblPr>
        <w:tblStyle w:val="GridTable4"/>
        <w:tblW w:w="0" w:type="auto"/>
        <w:tblLook w:val="0620" w:firstRow="1" w:lastRow="0" w:firstColumn="0" w:lastColumn="0" w:noHBand="1" w:noVBand="1"/>
      </w:tblPr>
      <w:tblGrid>
        <w:gridCol w:w="1586"/>
        <w:gridCol w:w="6140"/>
        <w:gridCol w:w="690"/>
      </w:tblGrid>
      <w:tr w:rsidR="000A052C" w14:paraId="7102B708" w14:textId="77777777" w:rsidTr="000A052C">
        <w:trPr>
          <w:cnfStyle w:val="100000000000" w:firstRow="1" w:lastRow="0" w:firstColumn="0" w:lastColumn="0" w:oddVBand="0" w:evenVBand="0" w:oddHBand="0" w:evenHBand="0" w:firstRowFirstColumn="0" w:firstRowLastColumn="0" w:lastRowFirstColumn="0" w:lastRowLastColumn="0"/>
        </w:trPr>
        <w:tc>
          <w:tcPr>
            <w:tcW w:w="1413" w:type="dxa"/>
          </w:tcPr>
          <w:p w14:paraId="0D018DEF" w14:textId="77777777" w:rsidR="000A052C" w:rsidRDefault="000A052C" w:rsidP="000A052C">
            <w:r>
              <w:t>Naam</w:t>
            </w:r>
          </w:p>
        </w:tc>
        <w:tc>
          <w:tcPr>
            <w:tcW w:w="6140" w:type="dxa"/>
          </w:tcPr>
          <w:p w14:paraId="0FAEBEE0" w14:textId="1E57B1C5" w:rsidR="000A052C" w:rsidRDefault="000A052C" w:rsidP="000A052C">
            <w:r>
              <w:t>Een raceteam aan een seizoen koppelen</w:t>
            </w:r>
          </w:p>
        </w:tc>
        <w:tc>
          <w:tcPr>
            <w:tcW w:w="0" w:type="auto"/>
          </w:tcPr>
          <w:p w14:paraId="3DDD61EE" w14:textId="2743CC46" w:rsidR="000A052C" w:rsidRDefault="00023914" w:rsidP="000A052C">
            <w:r>
              <w:t>UC10</w:t>
            </w:r>
          </w:p>
        </w:tc>
      </w:tr>
      <w:tr w:rsidR="000A052C" w14:paraId="5CE21E32" w14:textId="77777777" w:rsidTr="000A052C">
        <w:tc>
          <w:tcPr>
            <w:tcW w:w="1413" w:type="dxa"/>
          </w:tcPr>
          <w:p w14:paraId="1034AA5E" w14:textId="77777777" w:rsidR="000A052C" w:rsidRDefault="000A052C" w:rsidP="000A052C">
            <w:r>
              <w:t>Samenvatting</w:t>
            </w:r>
          </w:p>
        </w:tc>
        <w:tc>
          <w:tcPr>
            <w:tcW w:w="6830" w:type="dxa"/>
            <w:gridSpan w:val="2"/>
          </w:tcPr>
          <w:p w14:paraId="4F788062" w14:textId="56607357" w:rsidR="000A052C" w:rsidRDefault="000A052C" w:rsidP="000A052C">
            <w:r>
              <w:t>Na het selecteren van een raceteam en een seizoen worden deze gekoppeld.</w:t>
            </w:r>
          </w:p>
        </w:tc>
      </w:tr>
      <w:tr w:rsidR="000A052C" w14:paraId="63AD7AF9" w14:textId="77777777" w:rsidTr="000A052C">
        <w:tc>
          <w:tcPr>
            <w:tcW w:w="1413" w:type="dxa"/>
          </w:tcPr>
          <w:p w14:paraId="69AD41E6" w14:textId="77777777" w:rsidR="000A052C" w:rsidRDefault="000A052C" w:rsidP="000A052C">
            <w:r>
              <w:t>Actoren</w:t>
            </w:r>
          </w:p>
        </w:tc>
        <w:tc>
          <w:tcPr>
            <w:tcW w:w="6830" w:type="dxa"/>
            <w:gridSpan w:val="2"/>
          </w:tcPr>
          <w:p w14:paraId="36C5F750" w14:textId="77777777" w:rsidR="000A052C" w:rsidRDefault="000A052C" w:rsidP="000A052C">
            <w:r>
              <w:t>Beheerder</w:t>
            </w:r>
          </w:p>
        </w:tc>
      </w:tr>
      <w:tr w:rsidR="000A052C" w14:paraId="06BAAF12" w14:textId="77777777" w:rsidTr="000A052C">
        <w:tc>
          <w:tcPr>
            <w:tcW w:w="1413" w:type="dxa"/>
          </w:tcPr>
          <w:p w14:paraId="1153842B" w14:textId="77777777" w:rsidR="000A052C" w:rsidRDefault="000A052C" w:rsidP="000A052C">
            <w:r>
              <w:t>Aannamen</w:t>
            </w:r>
          </w:p>
        </w:tc>
        <w:tc>
          <w:tcPr>
            <w:tcW w:w="6830" w:type="dxa"/>
            <w:gridSpan w:val="2"/>
          </w:tcPr>
          <w:p w14:paraId="4C0213B4" w14:textId="2206247D" w:rsidR="000A052C" w:rsidRDefault="000A052C" w:rsidP="000A052C">
            <w:r>
              <w:t>De actor is ingelogd en heeft het overzicht van seizoenen voor een racediscipline geselecteerd.</w:t>
            </w:r>
          </w:p>
        </w:tc>
      </w:tr>
      <w:tr w:rsidR="000A052C" w14:paraId="2CF250FF" w14:textId="77777777" w:rsidTr="000A052C">
        <w:tc>
          <w:tcPr>
            <w:tcW w:w="1413" w:type="dxa"/>
          </w:tcPr>
          <w:p w14:paraId="42DAEE60" w14:textId="77777777" w:rsidR="000A052C" w:rsidRDefault="000A052C" w:rsidP="000A052C">
            <w:r>
              <w:t>Omschrijving</w:t>
            </w:r>
          </w:p>
        </w:tc>
        <w:tc>
          <w:tcPr>
            <w:tcW w:w="6830" w:type="dxa"/>
            <w:gridSpan w:val="2"/>
          </w:tcPr>
          <w:p w14:paraId="63F7B27D" w14:textId="42EF2EE8" w:rsidR="000A052C" w:rsidRDefault="000A052C" w:rsidP="00275D0E">
            <w:pPr>
              <w:pStyle w:val="ListParagraph"/>
              <w:numPr>
                <w:ilvl w:val="0"/>
                <w:numId w:val="39"/>
              </w:numPr>
            </w:pPr>
            <w:r>
              <w:t>De actor selecteert raceteam toevoegen.</w:t>
            </w:r>
          </w:p>
          <w:p w14:paraId="3087488B" w14:textId="7FE3CE54" w:rsidR="000A052C" w:rsidRDefault="000A052C" w:rsidP="00275D0E">
            <w:pPr>
              <w:pStyle w:val="ListParagraph"/>
              <w:numPr>
                <w:ilvl w:val="0"/>
                <w:numId w:val="39"/>
              </w:numPr>
            </w:pPr>
            <w:r>
              <w:t>Het systeem geeft de teams die beschikbaar zijn.</w:t>
            </w:r>
          </w:p>
          <w:p w14:paraId="50F6BBE2" w14:textId="6391C18A" w:rsidR="000A052C" w:rsidRDefault="000A052C" w:rsidP="00275D0E">
            <w:pPr>
              <w:pStyle w:val="ListParagraph"/>
              <w:numPr>
                <w:ilvl w:val="0"/>
                <w:numId w:val="39"/>
              </w:numPr>
            </w:pPr>
            <w:r>
              <w:t>De actor selec</w:t>
            </w:r>
            <w:r w:rsidR="00FD4712">
              <w:t xml:space="preserve">teert een team en bevestigt. </w:t>
            </w:r>
          </w:p>
          <w:p w14:paraId="2492C091" w14:textId="3896F349" w:rsidR="000A052C" w:rsidRDefault="000A052C" w:rsidP="00275D0E">
            <w:pPr>
              <w:pStyle w:val="ListParagraph"/>
              <w:numPr>
                <w:ilvl w:val="0"/>
                <w:numId w:val="39"/>
              </w:numPr>
            </w:pPr>
            <w:r>
              <w:t xml:space="preserve">Het systeem koppelt </w:t>
            </w:r>
            <w:r w:rsidR="00FD4712">
              <w:t>het raceteam aan het seizoen. [1</w:t>
            </w:r>
            <w:r>
              <w:t>]</w:t>
            </w:r>
          </w:p>
        </w:tc>
      </w:tr>
      <w:tr w:rsidR="000A052C" w14:paraId="4D24E032" w14:textId="77777777" w:rsidTr="000A052C">
        <w:tc>
          <w:tcPr>
            <w:tcW w:w="1413" w:type="dxa"/>
          </w:tcPr>
          <w:p w14:paraId="671A03B4" w14:textId="77777777" w:rsidR="000A052C" w:rsidRDefault="000A052C" w:rsidP="000A052C">
            <w:r>
              <w:t>Uitzonderingen</w:t>
            </w:r>
          </w:p>
        </w:tc>
        <w:tc>
          <w:tcPr>
            <w:tcW w:w="6830" w:type="dxa"/>
            <w:gridSpan w:val="2"/>
          </w:tcPr>
          <w:p w14:paraId="46B948A6" w14:textId="5A3CF7F5" w:rsidR="000A052C" w:rsidRDefault="00FD4712" w:rsidP="00275D0E">
            <w:pPr>
              <w:pStyle w:val="ListParagraph"/>
              <w:numPr>
                <w:ilvl w:val="0"/>
                <w:numId w:val="40"/>
              </w:numPr>
            </w:pPr>
            <w:r>
              <w:t>Het team is al gekoppeld aan het seizoen</w:t>
            </w:r>
            <w:r w:rsidR="000A052C">
              <w:t>.</w:t>
            </w:r>
            <w:r>
              <w:t xml:space="preserve"> Het systeem geeft een foutmelding en gaat terug naar stap 3.</w:t>
            </w:r>
          </w:p>
        </w:tc>
      </w:tr>
      <w:tr w:rsidR="000A052C" w14:paraId="7351690C" w14:textId="77777777" w:rsidTr="000A052C">
        <w:tc>
          <w:tcPr>
            <w:tcW w:w="1413" w:type="dxa"/>
          </w:tcPr>
          <w:p w14:paraId="1AB9BA7A" w14:textId="77777777" w:rsidR="000A052C" w:rsidRDefault="000A052C" w:rsidP="000A052C">
            <w:r>
              <w:t>Resultaat</w:t>
            </w:r>
          </w:p>
        </w:tc>
        <w:tc>
          <w:tcPr>
            <w:tcW w:w="6830" w:type="dxa"/>
            <w:gridSpan w:val="2"/>
          </w:tcPr>
          <w:p w14:paraId="6233ABC4" w14:textId="75547170" w:rsidR="000A052C" w:rsidRDefault="000A052C" w:rsidP="00FD4712">
            <w:r>
              <w:t xml:space="preserve">Het </w:t>
            </w:r>
            <w:r w:rsidR="00FD4712">
              <w:t>team</w:t>
            </w:r>
            <w:r>
              <w:t xml:space="preserve"> is </w:t>
            </w:r>
            <w:r w:rsidR="00FD4712">
              <w:t>in</w:t>
            </w:r>
            <w:r>
              <w:t xml:space="preserve"> het systeem</w:t>
            </w:r>
            <w:r w:rsidR="00FD4712">
              <w:t xml:space="preserve"> gekoppeld aan het seizoen</w:t>
            </w:r>
            <w:r>
              <w:t>.</w:t>
            </w:r>
          </w:p>
        </w:tc>
      </w:tr>
    </w:tbl>
    <w:p w14:paraId="672B8E5E" w14:textId="77777777" w:rsidR="000A052C" w:rsidRDefault="000A052C" w:rsidP="00887B7C"/>
    <w:tbl>
      <w:tblPr>
        <w:tblStyle w:val="GridTable4"/>
        <w:tblW w:w="0" w:type="auto"/>
        <w:tblLook w:val="0620" w:firstRow="1" w:lastRow="0" w:firstColumn="0" w:lastColumn="0" w:noHBand="1" w:noVBand="1"/>
      </w:tblPr>
      <w:tblGrid>
        <w:gridCol w:w="1586"/>
        <w:gridCol w:w="6140"/>
        <w:gridCol w:w="690"/>
      </w:tblGrid>
      <w:tr w:rsidR="00FD4712" w14:paraId="4A07021E"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DB99535" w14:textId="77777777" w:rsidR="00FD4712" w:rsidRDefault="00FD4712" w:rsidP="00023914">
            <w:r>
              <w:t>Naam</w:t>
            </w:r>
          </w:p>
        </w:tc>
        <w:tc>
          <w:tcPr>
            <w:tcW w:w="6140" w:type="dxa"/>
          </w:tcPr>
          <w:p w14:paraId="239DBFF6" w14:textId="76AE7952" w:rsidR="00FD4712" w:rsidRDefault="00FD4712" w:rsidP="00FD4712">
            <w:r>
              <w:t>Een coureur toevoegen</w:t>
            </w:r>
          </w:p>
        </w:tc>
        <w:tc>
          <w:tcPr>
            <w:tcW w:w="0" w:type="auto"/>
          </w:tcPr>
          <w:p w14:paraId="75DA1290" w14:textId="7BCC5858" w:rsidR="00FD4712" w:rsidRDefault="00023914" w:rsidP="00023914">
            <w:r>
              <w:t>UC11</w:t>
            </w:r>
          </w:p>
        </w:tc>
      </w:tr>
      <w:tr w:rsidR="00FD4712" w14:paraId="4CF93754" w14:textId="77777777" w:rsidTr="00023914">
        <w:tc>
          <w:tcPr>
            <w:tcW w:w="1413" w:type="dxa"/>
          </w:tcPr>
          <w:p w14:paraId="09E910A5" w14:textId="77777777" w:rsidR="00FD4712" w:rsidRDefault="00FD4712" w:rsidP="00023914">
            <w:r>
              <w:t>Samenvatting</w:t>
            </w:r>
          </w:p>
        </w:tc>
        <w:tc>
          <w:tcPr>
            <w:tcW w:w="6830" w:type="dxa"/>
            <w:gridSpan w:val="2"/>
          </w:tcPr>
          <w:p w14:paraId="4D3031F4" w14:textId="0B167F63" w:rsidR="00FD4712" w:rsidRDefault="00FD4712" w:rsidP="00FD4712">
            <w:r>
              <w:t>Na het ingeven van de vereiste gegevens wordt een coureur aan het systeem toegevoegd.</w:t>
            </w:r>
          </w:p>
        </w:tc>
      </w:tr>
      <w:tr w:rsidR="00FD4712" w14:paraId="022BC89A" w14:textId="77777777" w:rsidTr="00023914">
        <w:tc>
          <w:tcPr>
            <w:tcW w:w="1413" w:type="dxa"/>
          </w:tcPr>
          <w:p w14:paraId="0FCC7B9E" w14:textId="77777777" w:rsidR="00FD4712" w:rsidRDefault="00FD4712" w:rsidP="00023914">
            <w:r>
              <w:t>Actoren</w:t>
            </w:r>
          </w:p>
        </w:tc>
        <w:tc>
          <w:tcPr>
            <w:tcW w:w="6830" w:type="dxa"/>
            <w:gridSpan w:val="2"/>
          </w:tcPr>
          <w:p w14:paraId="32AF17AB" w14:textId="77777777" w:rsidR="00FD4712" w:rsidRDefault="00FD4712" w:rsidP="00023914">
            <w:r>
              <w:t>Beheerder</w:t>
            </w:r>
          </w:p>
        </w:tc>
      </w:tr>
      <w:tr w:rsidR="00FD4712" w14:paraId="0DFAF9F4" w14:textId="77777777" w:rsidTr="00023914">
        <w:tc>
          <w:tcPr>
            <w:tcW w:w="1413" w:type="dxa"/>
          </w:tcPr>
          <w:p w14:paraId="64BB6860" w14:textId="77777777" w:rsidR="00FD4712" w:rsidRDefault="00FD4712" w:rsidP="00023914">
            <w:r>
              <w:t>Aannamen</w:t>
            </w:r>
          </w:p>
        </w:tc>
        <w:tc>
          <w:tcPr>
            <w:tcW w:w="6830" w:type="dxa"/>
            <w:gridSpan w:val="2"/>
          </w:tcPr>
          <w:p w14:paraId="04A02012" w14:textId="77777777" w:rsidR="00FD4712" w:rsidRDefault="00FD4712" w:rsidP="00023914">
            <w:r>
              <w:t>De actor is ingelogd</w:t>
            </w:r>
          </w:p>
        </w:tc>
      </w:tr>
      <w:tr w:rsidR="00FD4712" w14:paraId="664105C5" w14:textId="77777777" w:rsidTr="00023914">
        <w:tc>
          <w:tcPr>
            <w:tcW w:w="1413" w:type="dxa"/>
          </w:tcPr>
          <w:p w14:paraId="7053CDF2" w14:textId="77777777" w:rsidR="00FD4712" w:rsidRDefault="00FD4712" w:rsidP="00023914">
            <w:r>
              <w:t>Omschrijving</w:t>
            </w:r>
          </w:p>
        </w:tc>
        <w:tc>
          <w:tcPr>
            <w:tcW w:w="6830" w:type="dxa"/>
            <w:gridSpan w:val="2"/>
          </w:tcPr>
          <w:p w14:paraId="5A10A19E" w14:textId="7EF0E2DF" w:rsidR="00FD4712" w:rsidRDefault="00FD4712" w:rsidP="00FD4712">
            <w:pPr>
              <w:pStyle w:val="ListParagraph"/>
              <w:numPr>
                <w:ilvl w:val="0"/>
                <w:numId w:val="25"/>
              </w:numPr>
            </w:pPr>
            <w:r>
              <w:t>De actor selecteert een nieuw coureur toe te willen voegen.</w:t>
            </w:r>
          </w:p>
          <w:p w14:paraId="4B150908" w14:textId="77777777" w:rsidR="00FD4712" w:rsidRDefault="00FD4712" w:rsidP="00FD4712">
            <w:pPr>
              <w:pStyle w:val="ListParagraph"/>
              <w:numPr>
                <w:ilvl w:val="0"/>
                <w:numId w:val="25"/>
              </w:numPr>
            </w:pPr>
            <w:r>
              <w:t>Het systeem toont een pagina waarop de gegevens ingevuld kunnen worden.</w:t>
            </w:r>
          </w:p>
          <w:p w14:paraId="0108618F" w14:textId="6CA69B51" w:rsidR="00FD4712" w:rsidRDefault="00FD4712" w:rsidP="00FD4712">
            <w:pPr>
              <w:pStyle w:val="ListParagraph"/>
              <w:numPr>
                <w:ilvl w:val="0"/>
                <w:numId w:val="25"/>
              </w:numPr>
            </w:pPr>
            <w:r>
              <w:t>De actor voert de gegevens van de coureur in en bevestigt.</w:t>
            </w:r>
          </w:p>
          <w:p w14:paraId="399362C6" w14:textId="56050CCF" w:rsidR="00FD4712" w:rsidRDefault="00FD4712" w:rsidP="00FD4712">
            <w:pPr>
              <w:pStyle w:val="ListParagraph"/>
              <w:numPr>
                <w:ilvl w:val="0"/>
                <w:numId w:val="25"/>
              </w:numPr>
            </w:pPr>
            <w:r>
              <w:t>Het systeem controleert de gegevens en voegt de coureur toe. [1][2]</w:t>
            </w:r>
          </w:p>
        </w:tc>
      </w:tr>
      <w:tr w:rsidR="00FD4712" w14:paraId="1EFF8384" w14:textId="77777777" w:rsidTr="00023914">
        <w:tc>
          <w:tcPr>
            <w:tcW w:w="1413" w:type="dxa"/>
          </w:tcPr>
          <w:p w14:paraId="67873294" w14:textId="77777777" w:rsidR="00FD4712" w:rsidRDefault="00FD4712" w:rsidP="00023914">
            <w:r>
              <w:t>Uitzonderingen</w:t>
            </w:r>
          </w:p>
        </w:tc>
        <w:tc>
          <w:tcPr>
            <w:tcW w:w="6830" w:type="dxa"/>
            <w:gridSpan w:val="2"/>
          </w:tcPr>
          <w:p w14:paraId="48AC33B4" w14:textId="77777777" w:rsidR="00FD4712" w:rsidRDefault="00FD4712" w:rsidP="00FD4712">
            <w:pPr>
              <w:pStyle w:val="ListParagraph"/>
              <w:numPr>
                <w:ilvl w:val="0"/>
                <w:numId w:val="26"/>
              </w:numPr>
            </w:pPr>
            <w:r>
              <w:t>Niet alle benodigde gegevens zijn ingevoerd. Toon een melding en ga terug naar stap 3.</w:t>
            </w:r>
          </w:p>
          <w:p w14:paraId="1148555D" w14:textId="2A9E480A" w:rsidR="00FD4712" w:rsidRDefault="00FD4712" w:rsidP="00FD4712">
            <w:pPr>
              <w:pStyle w:val="ListParagraph"/>
              <w:numPr>
                <w:ilvl w:val="0"/>
                <w:numId w:val="26"/>
              </w:numPr>
            </w:pPr>
            <w:r>
              <w:lastRenderedPageBreak/>
              <w:t>De coureur bestaat al. Toon een melding en ga terug naar stap 3.</w:t>
            </w:r>
          </w:p>
        </w:tc>
      </w:tr>
      <w:tr w:rsidR="00FD4712" w14:paraId="16BD06E2" w14:textId="77777777" w:rsidTr="00023914">
        <w:tc>
          <w:tcPr>
            <w:tcW w:w="1413" w:type="dxa"/>
          </w:tcPr>
          <w:p w14:paraId="4B65114E" w14:textId="77777777" w:rsidR="00FD4712" w:rsidRDefault="00FD4712" w:rsidP="00023914">
            <w:r>
              <w:lastRenderedPageBreak/>
              <w:t>Resultaat</w:t>
            </w:r>
          </w:p>
        </w:tc>
        <w:tc>
          <w:tcPr>
            <w:tcW w:w="6830" w:type="dxa"/>
            <w:gridSpan w:val="2"/>
          </w:tcPr>
          <w:p w14:paraId="7F55B992" w14:textId="16481B2E" w:rsidR="00FD4712" w:rsidRDefault="00FD4712" w:rsidP="00023914">
            <w:r>
              <w:t>De nieuwe coureur is toegevoegd aan het systeem.</w:t>
            </w:r>
          </w:p>
        </w:tc>
      </w:tr>
    </w:tbl>
    <w:p w14:paraId="6CBDD4DB" w14:textId="77777777" w:rsidR="00FD4712" w:rsidRDefault="00FD4712" w:rsidP="00FD4712"/>
    <w:tbl>
      <w:tblPr>
        <w:tblStyle w:val="GridTable4"/>
        <w:tblW w:w="0" w:type="auto"/>
        <w:tblLook w:val="0620" w:firstRow="1" w:lastRow="0" w:firstColumn="0" w:lastColumn="0" w:noHBand="1" w:noVBand="1"/>
      </w:tblPr>
      <w:tblGrid>
        <w:gridCol w:w="1586"/>
        <w:gridCol w:w="6140"/>
        <w:gridCol w:w="690"/>
      </w:tblGrid>
      <w:tr w:rsidR="00FD4712" w14:paraId="12CE0341"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99BBDB5" w14:textId="77777777" w:rsidR="00FD4712" w:rsidRDefault="00FD4712" w:rsidP="00023914">
            <w:r>
              <w:t>Naam</w:t>
            </w:r>
          </w:p>
        </w:tc>
        <w:tc>
          <w:tcPr>
            <w:tcW w:w="6140" w:type="dxa"/>
          </w:tcPr>
          <w:p w14:paraId="76C9B52C" w14:textId="3B343841" w:rsidR="00FD4712" w:rsidRDefault="00FD4712" w:rsidP="00FD4712">
            <w:r>
              <w:t>Een coureur verwijderen</w:t>
            </w:r>
          </w:p>
        </w:tc>
        <w:tc>
          <w:tcPr>
            <w:tcW w:w="0" w:type="auto"/>
          </w:tcPr>
          <w:p w14:paraId="333852D2" w14:textId="0D82045C" w:rsidR="00FD4712" w:rsidRDefault="00023914" w:rsidP="00023914">
            <w:r>
              <w:t>UC12</w:t>
            </w:r>
          </w:p>
        </w:tc>
      </w:tr>
      <w:tr w:rsidR="00FD4712" w14:paraId="2E688CED" w14:textId="77777777" w:rsidTr="00023914">
        <w:tc>
          <w:tcPr>
            <w:tcW w:w="1413" w:type="dxa"/>
          </w:tcPr>
          <w:p w14:paraId="045F9A9A" w14:textId="77777777" w:rsidR="00FD4712" w:rsidRDefault="00FD4712" w:rsidP="00023914">
            <w:r>
              <w:t>Samenvatting</w:t>
            </w:r>
          </w:p>
        </w:tc>
        <w:tc>
          <w:tcPr>
            <w:tcW w:w="6830" w:type="dxa"/>
            <w:gridSpan w:val="2"/>
          </w:tcPr>
          <w:p w14:paraId="62BAAC15" w14:textId="085FE7A2" w:rsidR="00FD4712" w:rsidRDefault="00FD4712" w:rsidP="00FD4712">
            <w:r>
              <w:t>Na het selecteren van een coureur wordt deze verwijderd</w:t>
            </w:r>
          </w:p>
        </w:tc>
      </w:tr>
      <w:tr w:rsidR="00FD4712" w14:paraId="430A6457" w14:textId="77777777" w:rsidTr="00023914">
        <w:tc>
          <w:tcPr>
            <w:tcW w:w="1413" w:type="dxa"/>
          </w:tcPr>
          <w:p w14:paraId="7BF33E21" w14:textId="77777777" w:rsidR="00FD4712" w:rsidRDefault="00FD4712" w:rsidP="00023914">
            <w:r>
              <w:t>Actoren</w:t>
            </w:r>
          </w:p>
        </w:tc>
        <w:tc>
          <w:tcPr>
            <w:tcW w:w="6830" w:type="dxa"/>
            <w:gridSpan w:val="2"/>
          </w:tcPr>
          <w:p w14:paraId="3DA3769E" w14:textId="77777777" w:rsidR="00FD4712" w:rsidRDefault="00FD4712" w:rsidP="00023914">
            <w:r>
              <w:t>Beheerder</w:t>
            </w:r>
          </w:p>
        </w:tc>
      </w:tr>
      <w:tr w:rsidR="00FD4712" w14:paraId="6A2C1B5B" w14:textId="77777777" w:rsidTr="00023914">
        <w:tc>
          <w:tcPr>
            <w:tcW w:w="1413" w:type="dxa"/>
          </w:tcPr>
          <w:p w14:paraId="00B82863" w14:textId="77777777" w:rsidR="00FD4712" w:rsidRDefault="00FD4712" w:rsidP="00023914">
            <w:r>
              <w:t>Aannamen</w:t>
            </w:r>
          </w:p>
        </w:tc>
        <w:tc>
          <w:tcPr>
            <w:tcW w:w="6830" w:type="dxa"/>
            <w:gridSpan w:val="2"/>
          </w:tcPr>
          <w:p w14:paraId="33F21C15" w14:textId="30FC9C59" w:rsidR="00FD4712" w:rsidRDefault="00FD4712" w:rsidP="00FD4712">
            <w:r>
              <w:t>De actor is ingelogd en heeft het overzicht van coureurs geselecteerd.</w:t>
            </w:r>
          </w:p>
        </w:tc>
      </w:tr>
      <w:tr w:rsidR="00FD4712" w14:paraId="1F475979" w14:textId="77777777" w:rsidTr="00023914">
        <w:tc>
          <w:tcPr>
            <w:tcW w:w="1413" w:type="dxa"/>
          </w:tcPr>
          <w:p w14:paraId="39227393" w14:textId="77777777" w:rsidR="00FD4712" w:rsidRDefault="00FD4712" w:rsidP="00023914">
            <w:r>
              <w:t>Omschrijving</w:t>
            </w:r>
          </w:p>
        </w:tc>
        <w:tc>
          <w:tcPr>
            <w:tcW w:w="6830" w:type="dxa"/>
            <w:gridSpan w:val="2"/>
          </w:tcPr>
          <w:p w14:paraId="79B893C8" w14:textId="660F06CD" w:rsidR="00FD4712" w:rsidRDefault="00FD4712" w:rsidP="00FD4712">
            <w:pPr>
              <w:pStyle w:val="ListParagraph"/>
              <w:numPr>
                <w:ilvl w:val="0"/>
                <w:numId w:val="27"/>
              </w:numPr>
            </w:pPr>
            <w:r>
              <w:t>De actor selecteert coureur verwijderen voor een coureur en bevestigt.</w:t>
            </w:r>
          </w:p>
          <w:p w14:paraId="390A6781" w14:textId="77777777" w:rsidR="00FD4712" w:rsidRDefault="00FD4712" w:rsidP="00FD4712">
            <w:pPr>
              <w:pStyle w:val="ListParagraph"/>
              <w:numPr>
                <w:ilvl w:val="0"/>
                <w:numId w:val="27"/>
              </w:numPr>
            </w:pPr>
            <w:r>
              <w:t>Het systeem vraagt of de actor het zeker weet.</w:t>
            </w:r>
          </w:p>
          <w:p w14:paraId="5F317F7A" w14:textId="77777777" w:rsidR="00FD4712" w:rsidRDefault="00FD4712" w:rsidP="00FD4712">
            <w:pPr>
              <w:pStyle w:val="ListParagraph"/>
              <w:numPr>
                <w:ilvl w:val="0"/>
                <w:numId w:val="27"/>
              </w:numPr>
            </w:pPr>
            <w:r>
              <w:t>De actor bevestigt. [1]</w:t>
            </w:r>
          </w:p>
          <w:p w14:paraId="08F44D55" w14:textId="6CB7F629" w:rsidR="00FD4712" w:rsidRDefault="00FD4712" w:rsidP="00FD4712">
            <w:pPr>
              <w:pStyle w:val="ListParagraph"/>
              <w:numPr>
                <w:ilvl w:val="0"/>
                <w:numId w:val="27"/>
              </w:numPr>
            </w:pPr>
            <w:r>
              <w:t>Het systeem verwijdert de coureur uit het systeem. [2]</w:t>
            </w:r>
          </w:p>
        </w:tc>
      </w:tr>
      <w:tr w:rsidR="00FD4712" w14:paraId="48B294C3" w14:textId="77777777" w:rsidTr="00023914">
        <w:tc>
          <w:tcPr>
            <w:tcW w:w="1413" w:type="dxa"/>
          </w:tcPr>
          <w:p w14:paraId="0F403527" w14:textId="77777777" w:rsidR="00FD4712" w:rsidRDefault="00FD4712" w:rsidP="00023914">
            <w:r>
              <w:t>Uitzonderingen</w:t>
            </w:r>
          </w:p>
        </w:tc>
        <w:tc>
          <w:tcPr>
            <w:tcW w:w="6830" w:type="dxa"/>
            <w:gridSpan w:val="2"/>
          </w:tcPr>
          <w:p w14:paraId="2D43C381" w14:textId="77777777" w:rsidR="00FD4712" w:rsidRDefault="00FD4712" w:rsidP="00FD4712">
            <w:pPr>
              <w:pStyle w:val="ListParagraph"/>
              <w:numPr>
                <w:ilvl w:val="0"/>
                <w:numId w:val="28"/>
              </w:numPr>
            </w:pPr>
            <w:r>
              <w:t xml:space="preserve">De actor annuleert de verwijdering. De </w:t>
            </w:r>
            <w:proofErr w:type="spellStart"/>
            <w:r>
              <w:t>use</w:t>
            </w:r>
            <w:proofErr w:type="spellEnd"/>
            <w:r>
              <w:t xml:space="preserve"> case wordt afgebroken.</w:t>
            </w:r>
          </w:p>
          <w:p w14:paraId="1BAFF765" w14:textId="259B6A81" w:rsidR="00FD4712" w:rsidRDefault="00FD4712" w:rsidP="00FD4712">
            <w:pPr>
              <w:pStyle w:val="ListParagraph"/>
              <w:numPr>
                <w:ilvl w:val="0"/>
                <w:numId w:val="28"/>
              </w:numPr>
            </w:pPr>
            <w:r>
              <w:t xml:space="preserve">De coureur is nog gekoppeld aan een seizoen. Het systeem </w:t>
            </w:r>
            <w:proofErr w:type="spellStart"/>
            <w:r>
              <w:t>geeeft</w:t>
            </w:r>
            <w:proofErr w:type="spellEnd"/>
            <w:r>
              <w:t xml:space="preserve"> een foutmelding en breekt de </w:t>
            </w:r>
            <w:proofErr w:type="spellStart"/>
            <w:r>
              <w:t>use</w:t>
            </w:r>
            <w:proofErr w:type="spellEnd"/>
            <w:r>
              <w:t xml:space="preserve"> case af</w:t>
            </w:r>
          </w:p>
        </w:tc>
      </w:tr>
      <w:tr w:rsidR="00FD4712" w14:paraId="0BD3B32D" w14:textId="77777777" w:rsidTr="00023914">
        <w:tc>
          <w:tcPr>
            <w:tcW w:w="1413" w:type="dxa"/>
          </w:tcPr>
          <w:p w14:paraId="0601EA17" w14:textId="77777777" w:rsidR="00FD4712" w:rsidRDefault="00FD4712" w:rsidP="00023914">
            <w:r>
              <w:t>Resultaat</w:t>
            </w:r>
          </w:p>
        </w:tc>
        <w:tc>
          <w:tcPr>
            <w:tcW w:w="6830" w:type="dxa"/>
            <w:gridSpan w:val="2"/>
          </w:tcPr>
          <w:p w14:paraId="127E2164" w14:textId="400DCCAA" w:rsidR="00FD4712" w:rsidRDefault="00FD4712" w:rsidP="00023914">
            <w:r>
              <w:t>De coureur is verwijderd uit het systeem.</w:t>
            </w:r>
          </w:p>
        </w:tc>
      </w:tr>
    </w:tbl>
    <w:p w14:paraId="1609B6E1" w14:textId="77777777" w:rsidR="00FD4712" w:rsidRDefault="00FD4712" w:rsidP="00887B7C"/>
    <w:tbl>
      <w:tblPr>
        <w:tblStyle w:val="GridTable4"/>
        <w:tblW w:w="0" w:type="auto"/>
        <w:tblLook w:val="0620" w:firstRow="1" w:lastRow="0" w:firstColumn="0" w:lastColumn="0" w:noHBand="1" w:noVBand="1"/>
      </w:tblPr>
      <w:tblGrid>
        <w:gridCol w:w="1586"/>
        <w:gridCol w:w="6140"/>
        <w:gridCol w:w="690"/>
      </w:tblGrid>
      <w:tr w:rsidR="00FD4712" w14:paraId="17F33FB5"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17DDC47F" w14:textId="77777777" w:rsidR="00FD4712" w:rsidRDefault="00FD4712" w:rsidP="00023914">
            <w:r>
              <w:t>Naam</w:t>
            </w:r>
          </w:p>
        </w:tc>
        <w:tc>
          <w:tcPr>
            <w:tcW w:w="6140" w:type="dxa"/>
          </w:tcPr>
          <w:p w14:paraId="31C7EFEA" w14:textId="7482C807" w:rsidR="00FD4712" w:rsidRDefault="00FD4712" w:rsidP="00023914">
            <w:r>
              <w:t>Een coureur aan een team voor een seizoen koppelen</w:t>
            </w:r>
          </w:p>
        </w:tc>
        <w:tc>
          <w:tcPr>
            <w:tcW w:w="0" w:type="auto"/>
          </w:tcPr>
          <w:p w14:paraId="5E4BAB30" w14:textId="742BB126" w:rsidR="00FD4712" w:rsidRDefault="00023914" w:rsidP="00023914">
            <w:r>
              <w:t>UC13</w:t>
            </w:r>
          </w:p>
        </w:tc>
      </w:tr>
      <w:tr w:rsidR="00FD4712" w14:paraId="22BB20FB" w14:textId="77777777" w:rsidTr="00023914">
        <w:tc>
          <w:tcPr>
            <w:tcW w:w="1413" w:type="dxa"/>
          </w:tcPr>
          <w:p w14:paraId="69DFD27A" w14:textId="77777777" w:rsidR="00FD4712" w:rsidRDefault="00FD4712" w:rsidP="00023914">
            <w:r>
              <w:t>Samenvatting</w:t>
            </w:r>
          </w:p>
        </w:tc>
        <w:tc>
          <w:tcPr>
            <w:tcW w:w="6830" w:type="dxa"/>
            <w:gridSpan w:val="2"/>
          </w:tcPr>
          <w:p w14:paraId="4A9A7659" w14:textId="1C8E1B3E" w:rsidR="00FD4712" w:rsidRDefault="00FD4712" w:rsidP="00FD4712">
            <w:r>
              <w:t>Na het selecteren van een coureur, team en een seizoen worden deze gekoppeld.</w:t>
            </w:r>
          </w:p>
        </w:tc>
      </w:tr>
      <w:tr w:rsidR="00FD4712" w14:paraId="20FD855B" w14:textId="77777777" w:rsidTr="00023914">
        <w:tc>
          <w:tcPr>
            <w:tcW w:w="1413" w:type="dxa"/>
          </w:tcPr>
          <w:p w14:paraId="7FECFF31" w14:textId="77777777" w:rsidR="00FD4712" w:rsidRDefault="00FD4712" w:rsidP="00023914">
            <w:r>
              <w:t>Actoren</w:t>
            </w:r>
          </w:p>
        </w:tc>
        <w:tc>
          <w:tcPr>
            <w:tcW w:w="6830" w:type="dxa"/>
            <w:gridSpan w:val="2"/>
          </w:tcPr>
          <w:p w14:paraId="4206FBFA" w14:textId="77777777" w:rsidR="00FD4712" w:rsidRDefault="00FD4712" w:rsidP="00023914">
            <w:r>
              <w:t>Beheerder</w:t>
            </w:r>
          </w:p>
        </w:tc>
      </w:tr>
      <w:tr w:rsidR="00FD4712" w14:paraId="25CF9150" w14:textId="77777777" w:rsidTr="00023914">
        <w:tc>
          <w:tcPr>
            <w:tcW w:w="1413" w:type="dxa"/>
          </w:tcPr>
          <w:p w14:paraId="38F1BE3D" w14:textId="77777777" w:rsidR="00FD4712" w:rsidRDefault="00FD4712" w:rsidP="00023914">
            <w:r>
              <w:t>Aannamen</w:t>
            </w:r>
          </w:p>
        </w:tc>
        <w:tc>
          <w:tcPr>
            <w:tcW w:w="6830" w:type="dxa"/>
            <w:gridSpan w:val="2"/>
          </w:tcPr>
          <w:p w14:paraId="2D1BFD42" w14:textId="53D0819B" w:rsidR="00FD4712" w:rsidRDefault="00FD4712" w:rsidP="00FD4712">
            <w:r>
              <w:t>De actor is ingelogd en heeft het overzicht van teams in een seizoen voor een racediscipline geselecteerd.</w:t>
            </w:r>
          </w:p>
        </w:tc>
      </w:tr>
      <w:tr w:rsidR="00FD4712" w14:paraId="4EF5B667" w14:textId="77777777" w:rsidTr="00023914">
        <w:tc>
          <w:tcPr>
            <w:tcW w:w="1413" w:type="dxa"/>
          </w:tcPr>
          <w:p w14:paraId="270676B7" w14:textId="77777777" w:rsidR="00FD4712" w:rsidRDefault="00FD4712" w:rsidP="00023914">
            <w:r>
              <w:t>Omschrijving</w:t>
            </w:r>
          </w:p>
        </w:tc>
        <w:tc>
          <w:tcPr>
            <w:tcW w:w="6830" w:type="dxa"/>
            <w:gridSpan w:val="2"/>
          </w:tcPr>
          <w:p w14:paraId="3E051D5A" w14:textId="414F56FC" w:rsidR="00FD4712" w:rsidRDefault="00FD4712" w:rsidP="00FD4712">
            <w:pPr>
              <w:pStyle w:val="ListParagraph"/>
              <w:numPr>
                <w:ilvl w:val="0"/>
                <w:numId w:val="29"/>
              </w:numPr>
            </w:pPr>
            <w:r>
              <w:t>De actor selecteert coureur toevoegen aan team.</w:t>
            </w:r>
          </w:p>
          <w:p w14:paraId="6543DB7C" w14:textId="00761A98" w:rsidR="00FD4712" w:rsidRDefault="00FD4712" w:rsidP="00FD4712">
            <w:pPr>
              <w:pStyle w:val="ListParagraph"/>
              <w:numPr>
                <w:ilvl w:val="0"/>
                <w:numId w:val="29"/>
              </w:numPr>
            </w:pPr>
            <w:r>
              <w:t>Het systeem geeft de coureurs die beschikbaar zijn.</w:t>
            </w:r>
          </w:p>
          <w:p w14:paraId="7748236C" w14:textId="2E38C42B" w:rsidR="00FD4712" w:rsidRDefault="00FD4712" w:rsidP="00FD4712">
            <w:pPr>
              <w:pStyle w:val="ListParagraph"/>
              <w:numPr>
                <w:ilvl w:val="0"/>
                <w:numId w:val="29"/>
              </w:numPr>
            </w:pPr>
            <w:r>
              <w:t xml:space="preserve">De actor selecteert een coureur en bevestigt. </w:t>
            </w:r>
          </w:p>
          <w:p w14:paraId="2583DE59" w14:textId="32AC833F" w:rsidR="00FD4712" w:rsidRDefault="00FD4712" w:rsidP="00FD4712">
            <w:pPr>
              <w:pStyle w:val="ListParagraph"/>
              <w:numPr>
                <w:ilvl w:val="0"/>
                <w:numId w:val="29"/>
              </w:numPr>
            </w:pPr>
            <w:r>
              <w:t>Het systeem koppelt de coureur aan het seizoen. [1]</w:t>
            </w:r>
          </w:p>
        </w:tc>
      </w:tr>
      <w:tr w:rsidR="00FD4712" w14:paraId="102BF47D" w14:textId="77777777" w:rsidTr="00023914">
        <w:tc>
          <w:tcPr>
            <w:tcW w:w="1413" w:type="dxa"/>
          </w:tcPr>
          <w:p w14:paraId="43635E7E" w14:textId="77777777" w:rsidR="00FD4712" w:rsidRDefault="00FD4712" w:rsidP="00023914">
            <w:r>
              <w:t>Uitzonderingen</w:t>
            </w:r>
          </w:p>
        </w:tc>
        <w:tc>
          <w:tcPr>
            <w:tcW w:w="6830" w:type="dxa"/>
            <w:gridSpan w:val="2"/>
          </w:tcPr>
          <w:p w14:paraId="562CCFC7" w14:textId="0E616F76" w:rsidR="00FD4712" w:rsidRDefault="00FD4712" w:rsidP="00FD4712">
            <w:r>
              <w:t>Geen</w:t>
            </w:r>
          </w:p>
        </w:tc>
      </w:tr>
      <w:tr w:rsidR="00FD4712" w14:paraId="1A56710E" w14:textId="77777777" w:rsidTr="00023914">
        <w:tc>
          <w:tcPr>
            <w:tcW w:w="1413" w:type="dxa"/>
          </w:tcPr>
          <w:p w14:paraId="014F282B" w14:textId="77777777" w:rsidR="00FD4712" w:rsidRDefault="00FD4712" w:rsidP="00023914">
            <w:r>
              <w:t>Resultaat</w:t>
            </w:r>
          </w:p>
        </w:tc>
        <w:tc>
          <w:tcPr>
            <w:tcW w:w="6830" w:type="dxa"/>
            <w:gridSpan w:val="2"/>
          </w:tcPr>
          <w:p w14:paraId="54C4BB68" w14:textId="6310A371" w:rsidR="00FD4712" w:rsidRDefault="00FD4712" w:rsidP="00FD4712">
            <w:r>
              <w:t>De coureur is in het systeem gekoppeld aan een team voor het seizoen.</w:t>
            </w:r>
          </w:p>
        </w:tc>
      </w:tr>
    </w:tbl>
    <w:p w14:paraId="6F793471" w14:textId="77777777" w:rsidR="00FD4712" w:rsidRDefault="00FD4712" w:rsidP="00887B7C"/>
    <w:tbl>
      <w:tblPr>
        <w:tblStyle w:val="GridTable4"/>
        <w:tblW w:w="0" w:type="auto"/>
        <w:tblLook w:val="0620" w:firstRow="1" w:lastRow="0" w:firstColumn="0" w:lastColumn="0" w:noHBand="1" w:noVBand="1"/>
      </w:tblPr>
      <w:tblGrid>
        <w:gridCol w:w="1586"/>
        <w:gridCol w:w="6140"/>
        <w:gridCol w:w="690"/>
      </w:tblGrid>
      <w:tr w:rsidR="00FD4712" w14:paraId="3EF784D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F8C44C" w14:textId="77777777" w:rsidR="00FD4712" w:rsidRDefault="00FD4712" w:rsidP="00023914">
            <w:r>
              <w:t>Naam</w:t>
            </w:r>
          </w:p>
        </w:tc>
        <w:tc>
          <w:tcPr>
            <w:tcW w:w="6140" w:type="dxa"/>
          </w:tcPr>
          <w:p w14:paraId="228F75CC" w14:textId="415234ED" w:rsidR="00FD4712" w:rsidRDefault="00FD4712" w:rsidP="00FD4712">
            <w:r>
              <w:t xml:space="preserve">Een </w:t>
            </w:r>
            <w:proofErr w:type="spellStart"/>
            <w:r>
              <w:t>raceuitslag</w:t>
            </w:r>
            <w:proofErr w:type="spellEnd"/>
            <w:r>
              <w:t xml:space="preserve"> toevoegen</w:t>
            </w:r>
          </w:p>
        </w:tc>
        <w:tc>
          <w:tcPr>
            <w:tcW w:w="0" w:type="auto"/>
          </w:tcPr>
          <w:p w14:paraId="74A6D2F2" w14:textId="3D72AA95" w:rsidR="00FD4712" w:rsidRDefault="00023914" w:rsidP="00023914">
            <w:r>
              <w:t>UC14</w:t>
            </w:r>
          </w:p>
        </w:tc>
      </w:tr>
      <w:tr w:rsidR="00FD4712" w14:paraId="581402EF" w14:textId="77777777" w:rsidTr="00023914">
        <w:tc>
          <w:tcPr>
            <w:tcW w:w="1413" w:type="dxa"/>
          </w:tcPr>
          <w:p w14:paraId="38AF76AF" w14:textId="77777777" w:rsidR="00FD4712" w:rsidRDefault="00FD4712" w:rsidP="00023914">
            <w:r>
              <w:t>Samenvatting</w:t>
            </w:r>
          </w:p>
        </w:tc>
        <w:tc>
          <w:tcPr>
            <w:tcW w:w="6830" w:type="dxa"/>
            <w:gridSpan w:val="2"/>
          </w:tcPr>
          <w:p w14:paraId="3E68DDDB" w14:textId="16482290" w:rsidR="00FD4712" w:rsidRDefault="00FD4712" w:rsidP="00023914">
            <w:r>
              <w:t xml:space="preserve">Na het invoegen van de vereiste gegevens wordt de </w:t>
            </w:r>
            <w:proofErr w:type="spellStart"/>
            <w:r>
              <w:t>raceuitslag</w:t>
            </w:r>
            <w:proofErr w:type="spellEnd"/>
            <w:r>
              <w:t xml:space="preserve"> toegevoegd</w:t>
            </w:r>
          </w:p>
        </w:tc>
      </w:tr>
      <w:tr w:rsidR="00FD4712" w14:paraId="5D6778ED" w14:textId="77777777" w:rsidTr="00023914">
        <w:tc>
          <w:tcPr>
            <w:tcW w:w="1413" w:type="dxa"/>
          </w:tcPr>
          <w:p w14:paraId="12C165A4" w14:textId="77777777" w:rsidR="00FD4712" w:rsidRDefault="00FD4712" w:rsidP="00023914">
            <w:r>
              <w:t>Actoren</w:t>
            </w:r>
          </w:p>
        </w:tc>
        <w:tc>
          <w:tcPr>
            <w:tcW w:w="6830" w:type="dxa"/>
            <w:gridSpan w:val="2"/>
          </w:tcPr>
          <w:p w14:paraId="2064FDC0" w14:textId="77777777" w:rsidR="00FD4712" w:rsidRDefault="00FD4712" w:rsidP="00023914">
            <w:r>
              <w:t>Beheerder</w:t>
            </w:r>
          </w:p>
        </w:tc>
      </w:tr>
      <w:tr w:rsidR="00FD4712" w14:paraId="0310642D" w14:textId="77777777" w:rsidTr="00023914">
        <w:tc>
          <w:tcPr>
            <w:tcW w:w="1413" w:type="dxa"/>
          </w:tcPr>
          <w:p w14:paraId="6597158E" w14:textId="77777777" w:rsidR="00FD4712" w:rsidRDefault="00FD4712" w:rsidP="00023914">
            <w:r>
              <w:t>Aannamen</w:t>
            </w:r>
          </w:p>
        </w:tc>
        <w:tc>
          <w:tcPr>
            <w:tcW w:w="6830" w:type="dxa"/>
            <w:gridSpan w:val="2"/>
          </w:tcPr>
          <w:p w14:paraId="7022D348" w14:textId="77777777" w:rsidR="00FD4712" w:rsidRDefault="00FD4712" w:rsidP="00023914">
            <w:r>
              <w:t>De actor is ingelogd</w:t>
            </w:r>
          </w:p>
        </w:tc>
      </w:tr>
      <w:tr w:rsidR="00FD4712" w14:paraId="27FB3034" w14:textId="77777777" w:rsidTr="00023914">
        <w:tc>
          <w:tcPr>
            <w:tcW w:w="1413" w:type="dxa"/>
          </w:tcPr>
          <w:p w14:paraId="26DFBEEF" w14:textId="77777777" w:rsidR="00FD4712" w:rsidRDefault="00FD4712" w:rsidP="00023914">
            <w:r>
              <w:t>Omschrijving</w:t>
            </w:r>
          </w:p>
        </w:tc>
        <w:tc>
          <w:tcPr>
            <w:tcW w:w="6830" w:type="dxa"/>
            <w:gridSpan w:val="2"/>
          </w:tcPr>
          <w:p w14:paraId="70AC8D39" w14:textId="2B19AF76" w:rsidR="00FD4712" w:rsidRDefault="00FD4712" w:rsidP="00FD4712">
            <w:pPr>
              <w:pStyle w:val="ListParagraph"/>
              <w:numPr>
                <w:ilvl w:val="0"/>
                <w:numId w:val="31"/>
              </w:numPr>
            </w:pPr>
            <w:r>
              <w:t>De actor selecteert een race in een seizoen en selecteert uitslag toevoegen</w:t>
            </w:r>
          </w:p>
          <w:p w14:paraId="26B2AF9B" w14:textId="136D083B" w:rsidR="00FD4712" w:rsidRDefault="00FD4712" w:rsidP="00FD4712">
            <w:pPr>
              <w:pStyle w:val="ListParagraph"/>
              <w:numPr>
                <w:ilvl w:val="0"/>
                <w:numId w:val="31"/>
              </w:numPr>
            </w:pPr>
            <w:r>
              <w:lastRenderedPageBreak/>
              <w:t>Het systeem toont een pagina waarop de gegevens ingevuld kunnen worden.[1]</w:t>
            </w:r>
          </w:p>
          <w:p w14:paraId="3007965D" w14:textId="329F1484" w:rsidR="00FD4712" w:rsidRDefault="00FD4712" w:rsidP="00FD4712">
            <w:pPr>
              <w:pStyle w:val="ListParagraph"/>
              <w:numPr>
                <w:ilvl w:val="0"/>
                <w:numId w:val="31"/>
              </w:numPr>
            </w:pPr>
            <w:r>
              <w:t>De actor voert de uitslag in en bevestigt (zie B-B09.1).</w:t>
            </w:r>
          </w:p>
          <w:p w14:paraId="2E204B72" w14:textId="7940DD6A" w:rsidR="00FD4712" w:rsidRDefault="00FD4712" w:rsidP="00FD4712">
            <w:pPr>
              <w:pStyle w:val="ListParagraph"/>
              <w:numPr>
                <w:ilvl w:val="0"/>
                <w:numId w:val="31"/>
              </w:numPr>
            </w:pPr>
            <w:r>
              <w:t>Het systeem controleert de gegevens en voegt het raceteam toe. [2][3]</w:t>
            </w:r>
          </w:p>
        </w:tc>
      </w:tr>
      <w:tr w:rsidR="00FD4712" w14:paraId="00F7185D" w14:textId="77777777" w:rsidTr="00023914">
        <w:tc>
          <w:tcPr>
            <w:tcW w:w="1413" w:type="dxa"/>
          </w:tcPr>
          <w:p w14:paraId="6A7501EC" w14:textId="77777777" w:rsidR="00FD4712" w:rsidRDefault="00FD4712" w:rsidP="00023914">
            <w:r>
              <w:lastRenderedPageBreak/>
              <w:t>Uitzonderingen</w:t>
            </w:r>
          </w:p>
        </w:tc>
        <w:tc>
          <w:tcPr>
            <w:tcW w:w="6830" w:type="dxa"/>
            <w:gridSpan w:val="2"/>
          </w:tcPr>
          <w:p w14:paraId="25D79C11" w14:textId="00B49736" w:rsidR="00FD4712" w:rsidRDefault="00FD4712" w:rsidP="00FD4712">
            <w:pPr>
              <w:pStyle w:val="ListParagraph"/>
              <w:numPr>
                <w:ilvl w:val="0"/>
                <w:numId w:val="32"/>
              </w:numPr>
            </w:pPr>
            <w:r>
              <w:t xml:space="preserve">Er is al een uitslag voor dit seizoen. De </w:t>
            </w:r>
            <w:proofErr w:type="spellStart"/>
            <w:r>
              <w:t>use</w:t>
            </w:r>
            <w:proofErr w:type="spellEnd"/>
            <w:r>
              <w:t xml:space="preserve"> case wordt afgebroken</w:t>
            </w:r>
          </w:p>
          <w:p w14:paraId="6B25A0FA" w14:textId="77777777" w:rsidR="00FD4712" w:rsidRDefault="00FD4712" w:rsidP="00FD4712">
            <w:pPr>
              <w:pStyle w:val="ListParagraph"/>
              <w:numPr>
                <w:ilvl w:val="0"/>
                <w:numId w:val="32"/>
              </w:numPr>
            </w:pPr>
            <w:r>
              <w:t>Een coureur is meermaals aan de uitslag toegevoegd. Het systeem toont een foutmelding en gaat terug naar stap 3</w:t>
            </w:r>
          </w:p>
          <w:p w14:paraId="5B8B1024" w14:textId="2502D8B8" w:rsidR="00FD4712" w:rsidRDefault="00FD4712" w:rsidP="00FD4712">
            <w:pPr>
              <w:pStyle w:val="ListParagraph"/>
              <w:numPr>
                <w:ilvl w:val="0"/>
                <w:numId w:val="32"/>
              </w:numPr>
            </w:pPr>
            <w:r>
              <w:t>Niet alle gegevens zijn ingevuld. Het systeem toont een foutmelding en gaat terug naar stap 3</w:t>
            </w:r>
          </w:p>
        </w:tc>
      </w:tr>
      <w:tr w:rsidR="00FD4712" w14:paraId="4DE8A33D" w14:textId="77777777" w:rsidTr="00023914">
        <w:tc>
          <w:tcPr>
            <w:tcW w:w="1413" w:type="dxa"/>
          </w:tcPr>
          <w:p w14:paraId="226E4EC0" w14:textId="1D9D7981" w:rsidR="00FD4712" w:rsidRDefault="00FD4712" w:rsidP="00023914">
            <w:r>
              <w:t>Resultaat</w:t>
            </w:r>
          </w:p>
        </w:tc>
        <w:tc>
          <w:tcPr>
            <w:tcW w:w="6830" w:type="dxa"/>
            <w:gridSpan w:val="2"/>
          </w:tcPr>
          <w:p w14:paraId="7CCFE09B" w14:textId="2A6F0E4F" w:rsidR="00FD4712" w:rsidRDefault="00FD4712" w:rsidP="00FD4712">
            <w:r>
              <w:t>Het nieuwe uitslag is toegevoegd aan het systeem.</w:t>
            </w:r>
          </w:p>
        </w:tc>
      </w:tr>
    </w:tbl>
    <w:p w14:paraId="645F8EDE" w14:textId="77777777" w:rsidR="00FD4712" w:rsidRDefault="00FD4712" w:rsidP="00887B7C"/>
    <w:tbl>
      <w:tblPr>
        <w:tblStyle w:val="GridTable4"/>
        <w:tblW w:w="0" w:type="auto"/>
        <w:tblLook w:val="0620" w:firstRow="1" w:lastRow="0" w:firstColumn="0" w:lastColumn="0" w:noHBand="1" w:noVBand="1"/>
      </w:tblPr>
      <w:tblGrid>
        <w:gridCol w:w="1586"/>
        <w:gridCol w:w="6140"/>
        <w:gridCol w:w="690"/>
      </w:tblGrid>
      <w:tr w:rsidR="00FD4712" w14:paraId="185BCE6B"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184BD2D" w14:textId="77777777" w:rsidR="00FD4712" w:rsidRDefault="00FD4712" w:rsidP="00023914">
            <w:r>
              <w:t>Naam</w:t>
            </w:r>
          </w:p>
        </w:tc>
        <w:tc>
          <w:tcPr>
            <w:tcW w:w="6140" w:type="dxa"/>
          </w:tcPr>
          <w:p w14:paraId="5C5A1DF8" w14:textId="31BCDA4B" w:rsidR="00FD4712" w:rsidRDefault="00FD4712" w:rsidP="00023914">
            <w:r>
              <w:t>Een scoresysteem toevoegen</w:t>
            </w:r>
          </w:p>
        </w:tc>
        <w:tc>
          <w:tcPr>
            <w:tcW w:w="0" w:type="auto"/>
          </w:tcPr>
          <w:p w14:paraId="083C9CE6" w14:textId="69FA883E" w:rsidR="00FD4712" w:rsidRDefault="00023914" w:rsidP="00023914">
            <w:r>
              <w:t>UC15</w:t>
            </w:r>
          </w:p>
        </w:tc>
      </w:tr>
      <w:tr w:rsidR="00FD4712" w14:paraId="3046A771" w14:textId="77777777" w:rsidTr="00023914">
        <w:tc>
          <w:tcPr>
            <w:tcW w:w="1413" w:type="dxa"/>
          </w:tcPr>
          <w:p w14:paraId="150A8E74" w14:textId="77777777" w:rsidR="00FD4712" w:rsidRDefault="00FD4712" w:rsidP="00023914">
            <w:r>
              <w:t>Samenvatting</w:t>
            </w:r>
          </w:p>
        </w:tc>
        <w:tc>
          <w:tcPr>
            <w:tcW w:w="6830" w:type="dxa"/>
            <w:gridSpan w:val="2"/>
          </w:tcPr>
          <w:p w14:paraId="5107B8BA" w14:textId="14FA41EA" w:rsidR="00FD4712" w:rsidRDefault="00FD4712" w:rsidP="00023914">
            <w:r>
              <w:t>Na het invoegen va</w:t>
            </w:r>
            <w:r w:rsidR="003B4A1F">
              <w:t>n de vereiste gegevens wordt het scoresysteem toegevoegd.</w:t>
            </w:r>
          </w:p>
        </w:tc>
      </w:tr>
      <w:tr w:rsidR="00FD4712" w14:paraId="78573643" w14:textId="77777777" w:rsidTr="00023914">
        <w:tc>
          <w:tcPr>
            <w:tcW w:w="1413" w:type="dxa"/>
          </w:tcPr>
          <w:p w14:paraId="219254CC" w14:textId="77777777" w:rsidR="00FD4712" w:rsidRDefault="00FD4712" w:rsidP="00023914">
            <w:r>
              <w:t>Actoren</w:t>
            </w:r>
          </w:p>
        </w:tc>
        <w:tc>
          <w:tcPr>
            <w:tcW w:w="6830" w:type="dxa"/>
            <w:gridSpan w:val="2"/>
          </w:tcPr>
          <w:p w14:paraId="05CBD92D" w14:textId="77777777" w:rsidR="00FD4712" w:rsidRDefault="00FD4712" w:rsidP="00023914">
            <w:r>
              <w:t>Beheerder</w:t>
            </w:r>
          </w:p>
        </w:tc>
      </w:tr>
      <w:tr w:rsidR="00FD4712" w14:paraId="4A4118C8" w14:textId="77777777" w:rsidTr="00023914">
        <w:tc>
          <w:tcPr>
            <w:tcW w:w="1413" w:type="dxa"/>
          </w:tcPr>
          <w:p w14:paraId="44C99AE8" w14:textId="77777777" w:rsidR="00FD4712" w:rsidRDefault="00FD4712" w:rsidP="00023914">
            <w:r>
              <w:t>Aannamen</w:t>
            </w:r>
          </w:p>
        </w:tc>
        <w:tc>
          <w:tcPr>
            <w:tcW w:w="6830" w:type="dxa"/>
            <w:gridSpan w:val="2"/>
          </w:tcPr>
          <w:p w14:paraId="054885C9" w14:textId="77777777" w:rsidR="00FD4712" w:rsidRDefault="00FD4712" w:rsidP="00023914">
            <w:r>
              <w:t>De actor is ingelogd</w:t>
            </w:r>
          </w:p>
        </w:tc>
      </w:tr>
      <w:tr w:rsidR="00FD4712" w14:paraId="3D6A5990" w14:textId="77777777" w:rsidTr="00023914">
        <w:tc>
          <w:tcPr>
            <w:tcW w:w="1413" w:type="dxa"/>
          </w:tcPr>
          <w:p w14:paraId="3E60834D" w14:textId="77777777" w:rsidR="00FD4712" w:rsidRDefault="00FD4712" w:rsidP="00023914">
            <w:r>
              <w:t>Omschrijving</w:t>
            </w:r>
          </w:p>
        </w:tc>
        <w:tc>
          <w:tcPr>
            <w:tcW w:w="6830" w:type="dxa"/>
            <w:gridSpan w:val="2"/>
          </w:tcPr>
          <w:p w14:paraId="179A083A" w14:textId="562AF95D" w:rsidR="00FD4712" w:rsidRDefault="003B4A1F" w:rsidP="003B4A1F">
            <w:pPr>
              <w:pStyle w:val="ListParagraph"/>
              <w:numPr>
                <w:ilvl w:val="0"/>
                <w:numId w:val="33"/>
              </w:numPr>
            </w:pPr>
            <w:r>
              <w:t>De actor selecteert scoresysteem toevoegen</w:t>
            </w:r>
          </w:p>
          <w:p w14:paraId="0B3A5817" w14:textId="781EC06B" w:rsidR="00FD4712" w:rsidRDefault="00FD4712" w:rsidP="003B4A1F">
            <w:pPr>
              <w:pStyle w:val="ListParagraph"/>
              <w:numPr>
                <w:ilvl w:val="0"/>
                <w:numId w:val="33"/>
              </w:numPr>
            </w:pPr>
            <w:r>
              <w:t>Het systeem toont een pagina waarop de gegevens ingevuld kunnen worden.</w:t>
            </w:r>
          </w:p>
          <w:p w14:paraId="5852149D" w14:textId="1DFD54DB" w:rsidR="00FD4712" w:rsidRDefault="00FD4712" w:rsidP="003B4A1F">
            <w:pPr>
              <w:pStyle w:val="ListParagraph"/>
              <w:numPr>
                <w:ilvl w:val="0"/>
                <w:numId w:val="33"/>
              </w:numPr>
            </w:pPr>
            <w:r>
              <w:t xml:space="preserve">De actor voert </w:t>
            </w:r>
            <w:r w:rsidR="003B4A1F">
              <w:t>de gegevens in en bevestigt (zie B-B12.1 t/m B-B12.3)</w:t>
            </w:r>
          </w:p>
          <w:p w14:paraId="5FEDB5F5" w14:textId="5C8069B0" w:rsidR="00FD4712" w:rsidRDefault="00FD4712" w:rsidP="003B4A1F">
            <w:pPr>
              <w:pStyle w:val="ListParagraph"/>
              <w:numPr>
                <w:ilvl w:val="0"/>
                <w:numId w:val="33"/>
              </w:numPr>
            </w:pPr>
            <w:r>
              <w:t xml:space="preserve">Het systeem controleert de gegevens en voegt het </w:t>
            </w:r>
            <w:r w:rsidR="003B4A1F">
              <w:t>scoresysteem</w:t>
            </w:r>
            <w:r>
              <w:t xml:space="preserve"> toe. </w:t>
            </w:r>
          </w:p>
        </w:tc>
      </w:tr>
      <w:tr w:rsidR="00FD4712" w14:paraId="66D94556" w14:textId="77777777" w:rsidTr="00023914">
        <w:tc>
          <w:tcPr>
            <w:tcW w:w="1413" w:type="dxa"/>
          </w:tcPr>
          <w:p w14:paraId="33FAAFD2" w14:textId="77777777" w:rsidR="00FD4712" w:rsidRDefault="00FD4712" w:rsidP="00023914">
            <w:r>
              <w:t>Uitzonderingen</w:t>
            </w:r>
          </w:p>
        </w:tc>
        <w:tc>
          <w:tcPr>
            <w:tcW w:w="6830" w:type="dxa"/>
            <w:gridSpan w:val="2"/>
          </w:tcPr>
          <w:p w14:paraId="1CC5AF0D" w14:textId="1C7AD725" w:rsidR="00FD4712" w:rsidRDefault="003B4A1F" w:rsidP="003B4A1F">
            <w:r>
              <w:t>Geen</w:t>
            </w:r>
          </w:p>
        </w:tc>
      </w:tr>
      <w:tr w:rsidR="00FD4712" w14:paraId="6ADFEEE0" w14:textId="77777777" w:rsidTr="00023914">
        <w:tc>
          <w:tcPr>
            <w:tcW w:w="1413" w:type="dxa"/>
          </w:tcPr>
          <w:p w14:paraId="3845ED41" w14:textId="77777777" w:rsidR="00FD4712" w:rsidRDefault="00FD4712" w:rsidP="00023914">
            <w:r>
              <w:t>Resultaat</w:t>
            </w:r>
          </w:p>
        </w:tc>
        <w:tc>
          <w:tcPr>
            <w:tcW w:w="6830" w:type="dxa"/>
            <w:gridSpan w:val="2"/>
          </w:tcPr>
          <w:p w14:paraId="6DAB9780" w14:textId="11E9D671" w:rsidR="00FD4712" w:rsidRDefault="00FD4712" w:rsidP="003B4A1F">
            <w:r>
              <w:t xml:space="preserve">Het nieuwe </w:t>
            </w:r>
            <w:r w:rsidR="003B4A1F">
              <w:t>scoresysteem</w:t>
            </w:r>
            <w:r>
              <w:t xml:space="preserve"> is toegevoegd aan het systeem.</w:t>
            </w:r>
          </w:p>
        </w:tc>
      </w:tr>
    </w:tbl>
    <w:p w14:paraId="690128A6" w14:textId="77777777" w:rsidR="00FD4712" w:rsidRDefault="00FD4712" w:rsidP="00887B7C"/>
    <w:tbl>
      <w:tblPr>
        <w:tblStyle w:val="GridTable4"/>
        <w:tblW w:w="0" w:type="auto"/>
        <w:tblLook w:val="0620" w:firstRow="1" w:lastRow="0" w:firstColumn="0" w:lastColumn="0" w:noHBand="1" w:noVBand="1"/>
      </w:tblPr>
      <w:tblGrid>
        <w:gridCol w:w="1586"/>
        <w:gridCol w:w="6140"/>
        <w:gridCol w:w="690"/>
      </w:tblGrid>
      <w:tr w:rsidR="00E44339" w14:paraId="127BD562"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2C93BD09" w14:textId="77777777" w:rsidR="00E44339" w:rsidRDefault="00E44339" w:rsidP="00023914">
            <w:r>
              <w:t>Naam</w:t>
            </w:r>
          </w:p>
        </w:tc>
        <w:tc>
          <w:tcPr>
            <w:tcW w:w="6140" w:type="dxa"/>
          </w:tcPr>
          <w:p w14:paraId="3AC7CCAD" w14:textId="2620E7F6" w:rsidR="00E44339" w:rsidRDefault="00E44339" w:rsidP="00023914">
            <w:r>
              <w:t>Een scoresysteem koppelen aan een seizoen</w:t>
            </w:r>
          </w:p>
        </w:tc>
        <w:tc>
          <w:tcPr>
            <w:tcW w:w="0" w:type="auto"/>
          </w:tcPr>
          <w:p w14:paraId="1E03CA7D" w14:textId="607AD35E" w:rsidR="00E44339" w:rsidRDefault="00023914" w:rsidP="00023914">
            <w:r>
              <w:t>UC16</w:t>
            </w:r>
          </w:p>
        </w:tc>
      </w:tr>
      <w:tr w:rsidR="00E44339" w14:paraId="02C57434" w14:textId="77777777" w:rsidTr="00023914">
        <w:tc>
          <w:tcPr>
            <w:tcW w:w="1413" w:type="dxa"/>
          </w:tcPr>
          <w:p w14:paraId="33B5DE61" w14:textId="77777777" w:rsidR="00E44339" w:rsidRDefault="00E44339" w:rsidP="00023914">
            <w:r>
              <w:t>Samenvatting</w:t>
            </w:r>
          </w:p>
        </w:tc>
        <w:tc>
          <w:tcPr>
            <w:tcW w:w="6830" w:type="dxa"/>
            <w:gridSpan w:val="2"/>
          </w:tcPr>
          <w:p w14:paraId="6320F78B" w14:textId="6E55D7F4" w:rsidR="00E44339" w:rsidRDefault="00E44339" w:rsidP="00E44339">
            <w:r>
              <w:t>Na het invoegen van de vereiste gegevens wordt het scoresysteem gekoppeld aan een seizoen.</w:t>
            </w:r>
          </w:p>
        </w:tc>
      </w:tr>
      <w:tr w:rsidR="00E44339" w14:paraId="566EFEC2" w14:textId="77777777" w:rsidTr="00023914">
        <w:tc>
          <w:tcPr>
            <w:tcW w:w="1413" w:type="dxa"/>
          </w:tcPr>
          <w:p w14:paraId="6C07A729" w14:textId="77777777" w:rsidR="00E44339" w:rsidRDefault="00E44339" w:rsidP="00023914">
            <w:r>
              <w:t>Actoren</w:t>
            </w:r>
          </w:p>
        </w:tc>
        <w:tc>
          <w:tcPr>
            <w:tcW w:w="6830" w:type="dxa"/>
            <w:gridSpan w:val="2"/>
          </w:tcPr>
          <w:p w14:paraId="7CA4B98B" w14:textId="77777777" w:rsidR="00E44339" w:rsidRDefault="00E44339" w:rsidP="00023914">
            <w:r>
              <w:t>Beheerder</w:t>
            </w:r>
          </w:p>
        </w:tc>
      </w:tr>
      <w:tr w:rsidR="00E44339" w14:paraId="3535F062" w14:textId="77777777" w:rsidTr="00023914">
        <w:tc>
          <w:tcPr>
            <w:tcW w:w="1413" w:type="dxa"/>
          </w:tcPr>
          <w:p w14:paraId="7B303CA7" w14:textId="77777777" w:rsidR="00E44339" w:rsidRDefault="00E44339" w:rsidP="00023914">
            <w:r>
              <w:t>Aannamen</w:t>
            </w:r>
          </w:p>
        </w:tc>
        <w:tc>
          <w:tcPr>
            <w:tcW w:w="6830" w:type="dxa"/>
            <w:gridSpan w:val="2"/>
          </w:tcPr>
          <w:p w14:paraId="0493CD41" w14:textId="77777777" w:rsidR="00E44339" w:rsidRDefault="00E44339" w:rsidP="00023914">
            <w:r>
              <w:t>De actor is ingelogd</w:t>
            </w:r>
          </w:p>
        </w:tc>
      </w:tr>
      <w:tr w:rsidR="00E44339" w14:paraId="0457F1AC" w14:textId="77777777" w:rsidTr="00023914">
        <w:tc>
          <w:tcPr>
            <w:tcW w:w="1413" w:type="dxa"/>
          </w:tcPr>
          <w:p w14:paraId="7153BB29" w14:textId="77777777" w:rsidR="00E44339" w:rsidRDefault="00E44339" w:rsidP="00023914">
            <w:r>
              <w:t>Omschrijving</w:t>
            </w:r>
          </w:p>
        </w:tc>
        <w:tc>
          <w:tcPr>
            <w:tcW w:w="6830" w:type="dxa"/>
            <w:gridSpan w:val="2"/>
          </w:tcPr>
          <w:p w14:paraId="344012C0" w14:textId="3E765442" w:rsidR="00E44339" w:rsidRDefault="00E44339" w:rsidP="00E44339">
            <w:pPr>
              <w:pStyle w:val="ListParagraph"/>
              <w:numPr>
                <w:ilvl w:val="0"/>
                <w:numId w:val="36"/>
              </w:numPr>
            </w:pPr>
            <w:r>
              <w:t>De actor selecteert een seizoen voor een racediscipline en selecteert scoresysteem koppelen</w:t>
            </w:r>
          </w:p>
          <w:p w14:paraId="191C1729" w14:textId="6C0A7F8B" w:rsidR="00E44339" w:rsidRDefault="00E44339" w:rsidP="00E44339">
            <w:pPr>
              <w:pStyle w:val="ListParagraph"/>
              <w:numPr>
                <w:ilvl w:val="0"/>
                <w:numId w:val="36"/>
              </w:numPr>
            </w:pPr>
            <w:r>
              <w:t>Het systeem toont een pagina waarop het gewenste scoresysteem geselecteerd kan worden</w:t>
            </w:r>
          </w:p>
          <w:p w14:paraId="65B13757" w14:textId="7581FF4B" w:rsidR="00E44339" w:rsidRDefault="00E44339" w:rsidP="00E44339">
            <w:pPr>
              <w:pStyle w:val="ListParagraph"/>
              <w:numPr>
                <w:ilvl w:val="0"/>
                <w:numId w:val="36"/>
              </w:numPr>
            </w:pPr>
            <w:r>
              <w:t>De actor selecteert een scoresysteem en bevestigt.</w:t>
            </w:r>
          </w:p>
          <w:p w14:paraId="5AA4EE54" w14:textId="7CCFF6A3" w:rsidR="00E44339" w:rsidRDefault="00E44339" w:rsidP="00E44339">
            <w:pPr>
              <w:pStyle w:val="ListParagraph"/>
              <w:numPr>
                <w:ilvl w:val="0"/>
                <w:numId w:val="36"/>
              </w:numPr>
            </w:pPr>
            <w:r>
              <w:t>Het systeem koppelt het scoresysteem aan het seizoen</w:t>
            </w:r>
          </w:p>
        </w:tc>
      </w:tr>
      <w:tr w:rsidR="00E44339" w14:paraId="2AE021FF" w14:textId="77777777" w:rsidTr="00023914">
        <w:tc>
          <w:tcPr>
            <w:tcW w:w="1413" w:type="dxa"/>
          </w:tcPr>
          <w:p w14:paraId="3CDF0F34" w14:textId="77777777" w:rsidR="00E44339" w:rsidRDefault="00E44339" w:rsidP="00023914">
            <w:r>
              <w:t>Uitzonderingen</w:t>
            </w:r>
          </w:p>
        </w:tc>
        <w:tc>
          <w:tcPr>
            <w:tcW w:w="6830" w:type="dxa"/>
            <w:gridSpan w:val="2"/>
          </w:tcPr>
          <w:p w14:paraId="54570ED0" w14:textId="77777777" w:rsidR="00E44339" w:rsidRDefault="00E44339" w:rsidP="00023914">
            <w:r>
              <w:t>Geen</w:t>
            </w:r>
          </w:p>
        </w:tc>
      </w:tr>
      <w:tr w:rsidR="00E44339" w14:paraId="4E16CE88" w14:textId="77777777" w:rsidTr="00023914">
        <w:tc>
          <w:tcPr>
            <w:tcW w:w="1413" w:type="dxa"/>
          </w:tcPr>
          <w:p w14:paraId="738504B5" w14:textId="77777777" w:rsidR="00E44339" w:rsidRDefault="00E44339" w:rsidP="00023914">
            <w:r>
              <w:t>Resultaat</w:t>
            </w:r>
          </w:p>
        </w:tc>
        <w:tc>
          <w:tcPr>
            <w:tcW w:w="6830" w:type="dxa"/>
            <w:gridSpan w:val="2"/>
          </w:tcPr>
          <w:p w14:paraId="5112821F" w14:textId="57C7A1E9" w:rsidR="00E44339" w:rsidRDefault="00E44339" w:rsidP="00E44339">
            <w:r>
              <w:t>Het scoresysteem is gekoppeld aan het seizoen.</w:t>
            </w:r>
          </w:p>
        </w:tc>
      </w:tr>
    </w:tbl>
    <w:p w14:paraId="4A474E4D" w14:textId="77777777" w:rsidR="00E44339" w:rsidRDefault="00E44339" w:rsidP="00887B7C"/>
    <w:tbl>
      <w:tblPr>
        <w:tblStyle w:val="GridTable4"/>
        <w:tblW w:w="0" w:type="auto"/>
        <w:tblLook w:val="0620" w:firstRow="1" w:lastRow="0" w:firstColumn="0" w:lastColumn="0" w:noHBand="1" w:noVBand="1"/>
      </w:tblPr>
      <w:tblGrid>
        <w:gridCol w:w="1586"/>
        <w:gridCol w:w="6140"/>
        <w:gridCol w:w="690"/>
      </w:tblGrid>
      <w:tr w:rsidR="00E44339" w14:paraId="2977BEF3"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409FA8DE" w14:textId="77777777" w:rsidR="00E44339" w:rsidRDefault="00E44339" w:rsidP="00023914">
            <w:r>
              <w:lastRenderedPageBreak/>
              <w:t>Naam</w:t>
            </w:r>
          </w:p>
        </w:tc>
        <w:tc>
          <w:tcPr>
            <w:tcW w:w="6140" w:type="dxa"/>
          </w:tcPr>
          <w:p w14:paraId="481E1567" w14:textId="56FF0E0B" w:rsidR="00E44339" w:rsidRDefault="00E44339" w:rsidP="00023914">
            <w:r>
              <w:t xml:space="preserve">Een </w:t>
            </w:r>
            <w:proofErr w:type="spellStart"/>
            <w:r>
              <w:t>all</w:t>
            </w:r>
            <w:proofErr w:type="spellEnd"/>
            <w:r>
              <w:t>-time ranglijst weergeven</w:t>
            </w:r>
          </w:p>
        </w:tc>
        <w:tc>
          <w:tcPr>
            <w:tcW w:w="0" w:type="auto"/>
          </w:tcPr>
          <w:p w14:paraId="4527F891" w14:textId="522D113B" w:rsidR="00E44339" w:rsidRDefault="00023914" w:rsidP="00023914">
            <w:r>
              <w:t>UC17</w:t>
            </w:r>
          </w:p>
        </w:tc>
      </w:tr>
      <w:tr w:rsidR="00E44339" w14:paraId="306BCC23" w14:textId="77777777" w:rsidTr="00023914">
        <w:tc>
          <w:tcPr>
            <w:tcW w:w="1413" w:type="dxa"/>
          </w:tcPr>
          <w:p w14:paraId="71E535CF" w14:textId="77777777" w:rsidR="00E44339" w:rsidRDefault="00E44339" w:rsidP="00023914">
            <w:r>
              <w:t>Samenvatting</w:t>
            </w:r>
          </w:p>
        </w:tc>
        <w:tc>
          <w:tcPr>
            <w:tcW w:w="6830" w:type="dxa"/>
            <w:gridSpan w:val="2"/>
          </w:tcPr>
          <w:p w14:paraId="014E359F" w14:textId="29BFBB9F" w:rsidR="00E44339" w:rsidRDefault="00E44339" w:rsidP="00023914">
            <w:r>
              <w:t xml:space="preserve">Na het selecteren van een racediscipline wordt de </w:t>
            </w:r>
            <w:proofErr w:type="spellStart"/>
            <w:r>
              <w:t>all</w:t>
            </w:r>
            <w:proofErr w:type="spellEnd"/>
            <w:r>
              <w:t>-time ranglijst getoond.</w:t>
            </w:r>
          </w:p>
        </w:tc>
      </w:tr>
      <w:tr w:rsidR="00E44339" w14:paraId="1038537D" w14:textId="77777777" w:rsidTr="00023914">
        <w:tc>
          <w:tcPr>
            <w:tcW w:w="1413" w:type="dxa"/>
          </w:tcPr>
          <w:p w14:paraId="3283171C" w14:textId="77777777" w:rsidR="00E44339" w:rsidRDefault="00E44339" w:rsidP="00023914">
            <w:r>
              <w:t>Actoren</w:t>
            </w:r>
          </w:p>
        </w:tc>
        <w:tc>
          <w:tcPr>
            <w:tcW w:w="6830" w:type="dxa"/>
            <w:gridSpan w:val="2"/>
          </w:tcPr>
          <w:p w14:paraId="6A1A5B95" w14:textId="1FA6F6E3" w:rsidR="00E44339" w:rsidRDefault="00E44339" w:rsidP="00023914">
            <w:r>
              <w:t>Gebruiker</w:t>
            </w:r>
          </w:p>
        </w:tc>
      </w:tr>
      <w:tr w:rsidR="00E44339" w14:paraId="5F411C6E" w14:textId="77777777" w:rsidTr="00023914">
        <w:tc>
          <w:tcPr>
            <w:tcW w:w="1413" w:type="dxa"/>
          </w:tcPr>
          <w:p w14:paraId="5BE790DD" w14:textId="77777777" w:rsidR="00E44339" w:rsidRDefault="00E44339" w:rsidP="00023914">
            <w:r>
              <w:t>Aannamen</w:t>
            </w:r>
          </w:p>
        </w:tc>
        <w:tc>
          <w:tcPr>
            <w:tcW w:w="6830" w:type="dxa"/>
            <w:gridSpan w:val="2"/>
          </w:tcPr>
          <w:p w14:paraId="5DAD5FCD" w14:textId="3EFD7CD0" w:rsidR="00E44339" w:rsidRDefault="00E44339" w:rsidP="00023914">
            <w:r>
              <w:t>Geen</w:t>
            </w:r>
          </w:p>
        </w:tc>
      </w:tr>
      <w:tr w:rsidR="00E44339" w14:paraId="59C26BBB" w14:textId="77777777" w:rsidTr="00023914">
        <w:tc>
          <w:tcPr>
            <w:tcW w:w="1413" w:type="dxa"/>
          </w:tcPr>
          <w:p w14:paraId="5FEC8372" w14:textId="77777777" w:rsidR="00E44339" w:rsidRDefault="00E44339" w:rsidP="00023914">
            <w:r>
              <w:t>Omschrijving</w:t>
            </w:r>
          </w:p>
        </w:tc>
        <w:tc>
          <w:tcPr>
            <w:tcW w:w="6830" w:type="dxa"/>
            <w:gridSpan w:val="2"/>
          </w:tcPr>
          <w:p w14:paraId="0F7BA44D" w14:textId="0AD3BFB3" w:rsidR="00E44339" w:rsidRDefault="00E44339" w:rsidP="00E44339">
            <w:pPr>
              <w:pStyle w:val="ListParagraph"/>
              <w:numPr>
                <w:ilvl w:val="0"/>
                <w:numId w:val="37"/>
              </w:numPr>
            </w:pPr>
            <w:r>
              <w:t xml:space="preserve">De actor selecteert een racediscipline en selecteert </w:t>
            </w:r>
            <w:proofErr w:type="spellStart"/>
            <w:r>
              <w:t>All</w:t>
            </w:r>
            <w:proofErr w:type="spellEnd"/>
            <w:r>
              <w:t>-time ranglijst tonen</w:t>
            </w:r>
          </w:p>
          <w:p w14:paraId="0296442F" w14:textId="615DDAF8" w:rsidR="00E44339" w:rsidRDefault="00E44339" w:rsidP="00E44339">
            <w:pPr>
              <w:pStyle w:val="ListParagraph"/>
              <w:numPr>
                <w:ilvl w:val="0"/>
                <w:numId w:val="37"/>
              </w:numPr>
            </w:pPr>
            <w:r>
              <w:t xml:space="preserve">Het systeem toont een pagina waarop de </w:t>
            </w:r>
            <w:proofErr w:type="spellStart"/>
            <w:r>
              <w:t>all</w:t>
            </w:r>
            <w:proofErr w:type="spellEnd"/>
            <w:r>
              <w:t>-time ranglijst te zien is.</w:t>
            </w:r>
          </w:p>
        </w:tc>
      </w:tr>
      <w:tr w:rsidR="00E44339" w14:paraId="5E009633" w14:textId="77777777" w:rsidTr="00023914">
        <w:tc>
          <w:tcPr>
            <w:tcW w:w="1413" w:type="dxa"/>
          </w:tcPr>
          <w:p w14:paraId="12ABC8AB" w14:textId="77777777" w:rsidR="00E44339" w:rsidRDefault="00E44339" w:rsidP="00023914">
            <w:r>
              <w:t>Uitzonderingen</w:t>
            </w:r>
          </w:p>
        </w:tc>
        <w:tc>
          <w:tcPr>
            <w:tcW w:w="6830" w:type="dxa"/>
            <w:gridSpan w:val="2"/>
          </w:tcPr>
          <w:p w14:paraId="633E0988" w14:textId="77777777" w:rsidR="00E44339" w:rsidRDefault="00E44339" w:rsidP="00023914">
            <w:r>
              <w:t>Geen</w:t>
            </w:r>
          </w:p>
        </w:tc>
      </w:tr>
      <w:tr w:rsidR="00E44339" w14:paraId="7EA5C03D" w14:textId="77777777" w:rsidTr="00023914">
        <w:tc>
          <w:tcPr>
            <w:tcW w:w="1413" w:type="dxa"/>
          </w:tcPr>
          <w:p w14:paraId="578EFCAA" w14:textId="77777777" w:rsidR="00E44339" w:rsidRDefault="00E44339" w:rsidP="00023914">
            <w:r>
              <w:t>Resultaat</w:t>
            </w:r>
          </w:p>
        </w:tc>
        <w:tc>
          <w:tcPr>
            <w:tcW w:w="6830" w:type="dxa"/>
            <w:gridSpan w:val="2"/>
          </w:tcPr>
          <w:p w14:paraId="237FF34E" w14:textId="4C5B98E4" w:rsidR="00E44339" w:rsidRDefault="00E44339" w:rsidP="00023914">
            <w:r>
              <w:t xml:space="preserve">De </w:t>
            </w:r>
            <w:proofErr w:type="spellStart"/>
            <w:r>
              <w:t>all</w:t>
            </w:r>
            <w:proofErr w:type="spellEnd"/>
            <w:r>
              <w:t>-time ranglijst is getoond.</w:t>
            </w:r>
          </w:p>
        </w:tc>
      </w:tr>
    </w:tbl>
    <w:p w14:paraId="70B73CAD" w14:textId="77777777" w:rsidR="00E44339" w:rsidRDefault="00E44339" w:rsidP="00887B7C"/>
    <w:tbl>
      <w:tblPr>
        <w:tblStyle w:val="GridTable4"/>
        <w:tblW w:w="0" w:type="auto"/>
        <w:tblLook w:val="0620" w:firstRow="1" w:lastRow="0" w:firstColumn="0" w:lastColumn="0" w:noHBand="1" w:noVBand="1"/>
      </w:tblPr>
      <w:tblGrid>
        <w:gridCol w:w="1586"/>
        <w:gridCol w:w="6140"/>
        <w:gridCol w:w="690"/>
      </w:tblGrid>
      <w:tr w:rsidR="00E44339" w14:paraId="0B188A0F" w14:textId="77777777" w:rsidTr="00023914">
        <w:trPr>
          <w:cnfStyle w:val="100000000000" w:firstRow="1" w:lastRow="0" w:firstColumn="0" w:lastColumn="0" w:oddVBand="0" w:evenVBand="0" w:oddHBand="0" w:evenHBand="0" w:firstRowFirstColumn="0" w:firstRowLastColumn="0" w:lastRowFirstColumn="0" w:lastRowLastColumn="0"/>
        </w:trPr>
        <w:tc>
          <w:tcPr>
            <w:tcW w:w="1413" w:type="dxa"/>
          </w:tcPr>
          <w:p w14:paraId="08D523FB" w14:textId="77777777" w:rsidR="00E44339" w:rsidRDefault="00E44339" w:rsidP="00023914">
            <w:r>
              <w:t>Naam</w:t>
            </w:r>
          </w:p>
        </w:tc>
        <w:tc>
          <w:tcPr>
            <w:tcW w:w="6140" w:type="dxa"/>
          </w:tcPr>
          <w:p w14:paraId="73D1F84C" w14:textId="456E414B" w:rsidR="00E44339" w:rsidRDefault="00E44339" w:rsidP="00023914">
            <w:r>
              <w:t xml:space="preserve">Een </w:t>
            </w:r>
            <w:proofErr w:type="spellStart"/>
            <w:r>
              <w:t>all</w:t>
            </w:r>
            <w:proofErr w:type="spellEnd"/>
            <w:r>
              <w:t>-time ranglijst weergeven op basis van scoresysteem</w:t>
            </w:r>
          </w:p>
        </w:tc>
        <w:tc>
          <w:tcPr>
            <w:tcW w:w="0" w:type="auto"/>
          </w:tcPr>
          <w:p w14:paraId="592F6A94" w14:textId="26E595CE" w:rsidR="00E44339" w:rsidRDefault="00023914" w:rsidP="00023914">
            <w:r>
              <w:t>UC18</w:t>
            </w:r>
          </w:p>
        </w:tc>
      </w:tr>
      <w:tr w:rsidR="00E44339" w14:paraId="7BB3E4D7" w14:textId="77777777" w:rsidTr="00023914">
        <w:tc>
          <w:tcPr>
            <w:tcW w:w="1413" w:type="dxa"/>
          </w:tcPr>
          <w:p w14:paraId="47751034" w14:textId="77777777" w:rsidR="00E44339" w:rsidRDefault="00E44339" w:rsidP="00023914">
            <w:r>
              <w:t>Samenvatting</w:t>
            </w:r>
          </w:p>
        </w:tc>
        <w:tc>
          <w:tcPr>
            <w:tcW w:w="6830" w:type="dxa"/>
            <w:gridSpan w:val="2"/>
          </w:tcPr>
          <w:p w14:paraId="70FB81EA" w14:textId="38BC91E6" w:rsidR="00E44339" w:rsidRDefault="00E44339" w:rsidP="00023914">
            <w:r>
              <w:t xml:space="preserve">Na het selecteren van een racediscipline en scoresysteem wordt de </w:t>
            </w:r>
            <w:proofErr w:type="spellStart"/>
            <w:r>
              <w:t>all</w:t>
            </w:r>
            <w:proofErr w:type="spellEnd"/>
            <w:r>
              <w:t>-time ranglijst getoond.</w:t>
            </w:r>
          </w:p>
        </w:tc>
      </w:tr>
      <w:tr w:rsidR="00E44339" w14:paraId="71999CF5" w14:textId="77777777" w:rsidTr="00023914">
        <w:tc>
          <w:tcPr>
            <w:tcW w:w="1413" w:type="dxa"/>
          </w:tcPr>
          <w:p w14:paraId="3F5F0F9B" w14:textId="77777777" w:rsidR="00E44339" w:rsidRDefault="00E44339" w:rsidP="00023914">
            <w:r>
              <w:t>Actoren</w:t>
            </w:r>
          </w:p>
        </w:tc>
        <w:tc>
          <w:tcPr>
            <w:tcW w:w="6830" w:type="dxa"/>
            <w:gridSpan w:val="2"/>
          </w:tcPr>
          <w:p w14:paraId="3CE67EC2" w14:textId="77777777" w:rsidR="00E44339" w:rsidRDefault="00E44339" w:rsidP="00023914">
            <w:r>
              <w:t>Gebruiker</w:t>
            </w:r>
          </w:p>
        </w:tc>
      </w:tr>
      <w:tr w:rsidR="00E44339" w14:paraId="3A4D9544" w14:textId="77777777" w:rsidTr="00023914">
        <w:tc>
          <w:tcPr>
            <w:tcW w:w="1413" w:type="dxa"/>
          </w:tcPr>
          <w:p w14:paraId="2D2763F5" w14:textId="77777777" w:rsidR="00E44339" w:rsidRDefault="00E44339" w:rsidP="00023914">
            <w:r>
              <w:t>Aannamen</w:t>
            </w:r>
          </w:p>
        </w:tc>
        <w:tc>
          <w:tcPr>
            <w:tcW w:w="6830" w:type="dxa"/>
            <w:gridSpan w:val="2"/>
          </w:tcPr>
          <w:p w14:paraId="5B3278B5" w14:textId="77777777" w:rsidR="00E44339" w:rsidRDefault="00E44339" w:rsidP="00023914">
            <w:r>
              <w:t>Geen</w:t>
            </w:r>
          </w:p>
        </w:tc>
      </w:tr>
      <w:tr w:rsidR="00E44339" w14:paraId="73058CDF" w14:textId="77777777" w:rsidTr="00023914">
        <w:tc>
          <w:tcPr>
            <w:tcW w:w="1413" w:type="dxa"/>
          </w:tcPr>
          <w:p w14:paraId="4D641F8E" w14:textId="77777777" w:rsidR="00E44339" w:rsidRDefault="00E44339" w:rsidP="00023914">
            <w:r>
              <w:t>Omschrijving</w:t>
            </w:r>
          </w:p>
        </w:tc>
        <w:tc>
          <w:tcPr>
            <w:tcW w:w="6830" w:type="dxa"/>
            <w:gridSpan w:val="2"/>
          </w:tcPr>
          <w:p w14:paraId="151B59DD" w14:textId="07771390" w:rsidR="00E44339" w:rsidRDefault="00E44339" w:rsidP="00E44339">
            <w:pPr>
              <w:pStyle w:val="ListParagraph"/>
              <w:numPr>
                <w:ilvl w:val="0"/>
                <w:numId w:val="38"/>
              </w:numPr>
            </w:pPr>
            <w:r>
              <w:t xml:space="preserve">De actor selecteert een racediscipline en selecteert </w:t>
            </w:r>
            <w:proofErr w:type="spellStart"/>
            <w:r>
              <w:t>All</w:t>
            </w:r>
            <w:proofErr w:type="spellEnd"/>
            <w:r>
              <w:t xml:space="preserve">-time ranglijst </w:t>
            </w:r>
            <w:r w:rsidR="00797CD0">
              <w:t xml:space="preserve">op basis van scoresysteem </w:t>
            </w:r>
            <w:r>
              <w:t>tonen</w:t>
            </w:r>
          </w:p>
          <w:p w14:paraId="08EB33D0" w14:textId="77777777" w:rsidR="00E44339" w:rsidRDefault="00E44339" w:rsidP="00797CD0">
            <w:pPr>
              <w:pStyle w:val="ListParagraph"/>
              <w:numPr>
                <w:ilvl w:val="0"/>
                <w:numId w:val="38"/>
              </w:numPr>
            </w:pPr>
            <w:r>
              <w:t xml:space="preserve">Het systeem toont </w:t>
            </w:r>
            <w:r w:rsidR="00797CD0">
              <w:t>een lijst met scoresystemen</w:t>
            </w:r>
            <w:r>
              <w:t>.</w:t>
            </w:r>
          </w:p>
          <w:p w14:paraId="422F575A" w14:textId="77777777" w:rsidR="00797CD0" w:rsidRDefault="00797CD0" w:rsidP="00797CD0">
            <w:pPr>
              <w:pStyle w:val="ListParagraph"/>
              <w:numPr>
                <w:ilvl w:val="0"/>
                <w:numId w:val="38"/>
              </w:numPr>
            </w:pPr>
            <w:r>
              <w:t>De actor kiest een scoresysteem en bevestigt</w:t>
            </w:r>
          </w:p>
          <w:p w14:paraId="55532D81" w14:textId="30EDFA28" w:rsidR="00797CD0" w:rsidRDefault="00797CD0" w:rsidP="00797CD0">
            <w:pPr>
              <w:pStyle w:val="ListParagraph"/>
              <w:numPr>
                <w:ilvl w:val="0"/>
                <w:numId w:val="38"/>
              </w:numPr>
            </w:pPr>
            <w:r>
              <w:t xml:space="preserve">Het systeem toont de </w:t>
            </w:r>
            <w:proofErr w:type="spellStart"/>
            <w:r>
              <w:t>all</w:t>
            </w:r>
            <w:proofErr w:type="spellEnd"/>
            <w:r>
              <w:t>-time ranglijst op basis van het gekozen scoresysteem</w:t>
            </w:r>
          </w:p>
        </w:tc>
      </w:tr>
      <w:tr w:rsidR="00E44339" w14:paraId="143DFFFB" w14:textId="77777777" w:rsidTr="00023914">
        <w:tc>
          <w:tcPr>
            <w:tcW w:w="1413" w:type="dxa"/>
          </w:tcPr>
          <w:p w14:paraId="36FA2D24" w14:textId="2D36F8A7" w:rsidR="00E44339" w:rsidRDefault="00E44339" w:rsidP="00023914">
            <w:r>
              <w:t>Uitzonderingen</w:t>
            </w:r>
          </w:p>
        </w:tc>
        <w:tc>
          <w:tcPr>
            <w:tcW w:w="6830" w:type="dxa"/>
            <w:gridSpan w:val="2"/>
          </w:tcPr>
          <w:p w14:paraId="36A287BC" w14:textId="77777777" w:rsidR="00E44339" w:rsidRDefault="00E44339" w:rsidP="00023914">
            <w:r>
              <w:t>Geen</w:t>
            </w:r>
          </w:p>
        </w:tc>
      </w:tr>
      <w:tr w:rsidR="00E44339" w14:paraId="095C2ADB" w14:textId="77777777" w:rsidTr="00023914">
        <w:tc>
          <w:tcPr>
            <w:tcW w:w="1413" w:type="dxa"/>
          </w:tcPr>
          <w:p w14:paraId="2991FB01" w14:textId="77777777" w:rsidR="00E44339" w:rsidRDefault="00E44339" w:rsidP="00023914">
            <w:r>
              <w:t>Resultaat</w:t>
            </w:r>
          </w:p>
        </w:tc>
        <w:tc>
          <w:tcPr>
            <w:tcW w:w="6830" w:type="dxa"/>
            <w:gridSpan w:val="2"/>
          </w:tcPr>
          <w:p w14:paraId="60571F64" w14:textId="34A2A20E" w:rsidR="00E44339" w:rsidRDefault="00E44339" w:rsidP="00023914">
            <w:r>
              <w:t xml:space="preserve">De </w:t>
            </w:r>
            <w:proofErr w:type="spellStart"/>
            <w:r>
              <w:t>all</w:t>
            </w:r>
            <w:proofErr w:type="spellEnd"/>
            <w:r>
              <w:t xml:space="preserve">-time ranglijst </w:t>
            </w:r>
            <w:r w:rsidR="00797CD0">
              <w:t xml:space="preserve">op basis van het scoresysteem </w:t>
            </w:r>
            <w:r>
              <w:t>is getoond.</w:t>
            </w:r>
          </w:p>
        </w:tc>
      </w:tr>
    </w:tbl>
    <w:p w14:paraId="4AB7D0E1" w14:textId="77777777" w:rsidR="00E44339" w:rsidRDefault="00E44339" w:rsidP="00887B7C"/>
    <w:p w14:paraId="6C801DD6" w14:textId="73067041" w:rsidR="00094CC1" w:rsidRDefault="00094CC1" w:rsidP="00F84C43">
      <w:pPr>
        <w:pStyle w:val="Heading1"/>
      </w:pPr>
      <w:bookmarkStart w:id="10" w:name="_Toc511898125"/>
      <w:r>
        <w:lastRenderedPageBreak/>
        <w:t>EER</w:t>
      </w:r>
      <w:bookmarkEnd w:id="10"/>
    </w:p>
    <w:p w14:paraId="5148DB00" w14:textId="17B4585B" w:rsidR="00094CC1" w:rsidRPr="00094CC1" w:rsidRDefault="00671E4D" w:rsidP="00094CC1">
      <w:r>
        <w:rPr>
          <w:noProof/>
          <w:lang w:eastAsia="nl-NL"/>
        </w:rPr>
        <w:drawing>
          <wp:inline distT="0" distB="0" distL="0" distR="0" wp14:anchorId="7CAE51D4" wp14:editId="0B772427">
            <wp:extent cx="5486400" cy="36455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645535"/>
                    </a:xfrm>
                    <a:prstGeom prst="rect">
                      <a:avLst/>
                    </a:prstGeom>
                  </pic:spPr>
                </pic:pic>
              </a:graphicData>
            </a:graphic>
          </wp:inline>
        </w:drawing>
      </w:r>
    </w:p>
    <w:p w14:paraId="74E6FC2C" w14:textId="2FA69AF0" w:rsidR="00F84C43" w:rsidRDefault="00F84C43" w:rsidP="00F84C43">
      <w:pPr>
        <w:pStyle w:val="Heading1"/>
      </w:pPr>
      <w:bookmarkStart w:id="11" w:name="_Toc511898126"/>
      <w:r>
        <w:t>Testplan</w:t>
      </w:r>
      <w:bookmarkEnd w:id="11"/>
    </w:p>
    <w:p w14:paraId="2592B58B" w14:textId="07B49284" w:rsidR="001C0DAB" w:rsidRPr="001C0DAB" w:rsidRDefault="001C0DAB" w:rsidP="001C0DAB">
      <w:r>
        <w:t>TODO; Overwegen aan te geven welke uitzondering geraakt wordt</w:t>
      </w:r>
    </w:p>
    <w:tbl>
      <w:tblPr>
        <w:tblStyle w:val="GridTable4"/>
        <w:tblW w:w="8642" w:type="dxa"/>
        <w:tblLook w:val="0620" w:firstRow="1" w:lastRow="0" w:firstColumn="0" w:lastColumn="0" w:noHBand="1" w:noVBand="1"/>
      </w:tblPr>
      <w:tblGrid>
        <w:gridCol w:w="1162"/>
        <w:gridCol w:w="1046"/>
        <w:gridCol w:w="1756"/>
        <w:gridCol w:w="2037"/>
        <w:gridCol w:w="2641"/>
      </w:tblGrid>
      <w:tr w:rsidR="00100288" w14:paraId="52BC8ECB" w14:textId="77777777" w:rsidTr="00100288">
        <w:trPr>
          <w:cnfStyle w:val="100000000000" w:firstRow="1" w:lastRow="0" w:firstColumn="0" w:lastColumn="0" w:oddVBand="0" w:evenVBand="0" w:oddHBand="0" w:evenHBand="0" w:firstRowFirstColumn="0" w:firstRowLastColumn="0" w:lastRowFirstColumn="0" w:lastRowLastColumn="0"/>
        </w:trPr>
        <w:tc>
          <w:tcPr>
            <w:tcW w:w="1162" w:type="dxa"/>
          </w:tcPr>
          <w:p w14:paraId="67EC72A1" w14:textId="7ABBF782" w:rsidR="00100288" w:rsidRDefault="00100288" w:rsidP="00023914">
            <w:r>
              <w:t>Testcase</w:t>
            </w:r>
          </w:p>
        </w:tc>
        <w:tc>
          <w:tcPr>
            <w:tcW w:w="1046" w:type="dxa"/>
          </w:tcPr>
          <w:p w14:paraId="21D8E00B" w14:textId="7A68362F" w:rsidR="00100288" w:rsidRDefault="00100288" w:rsidP="00023914">
            <w:proofErr w:type="spellStart"/>
            <w:r>
              <w:t>Use</w:t>
            </w:r>
            <w:proofErr w:type="spellEnd"/>
            <w:r>
              <w:t xml:space="preserve"> cases</w:t>
            </w:r>
          </w:p>
        </w:tc>
        <w:tc>
          <w:tcPr>
            <w:tcW w:w="1756" w:type="dxa"/>
          </w:tcPr>
          <w:p w14:paraId="71C64CE4" w14:textId="53206758" w:rsidR="00100288" w:rsidRDefault="00100288" w:rsidP="00023914">
            <w:proofErr w:type="spellStart"/>
            <w:r>
              <w:t>Precondition</w:t>
            </w:r>
            <w:proofErr w:type="spellEnd"/>
          </w:p>
        </w:tc>
        <w:tc>
          <w:tcPr>
            <w:tcW w:w="2037" w:type="dxa"/>
          </w:tcPr>
          <w:p w14:paraId="74F66F6A" w14:textId="1161D8C9" w:rsidR="00100288" w:rsidRDefault="00100288" w:rsidP="00023914">
            <w:r>
              <w:t>Invoer</w:t>
            </w:r>
          </w:p>
        </w:tc>
        <w:tc>
          <w:tcPr>
            <w:tcW w:w="2641" w:type="dxa"/>
          </w:tcPr>
          <w:p w14:paraId="2D1D290C" w14:textId="2841CCCB" w:rsidR="00100288" w:rsidRDefault="00100288" w:rsidP="00023914">
            <w:r>
              <w:t>Verwachte uitvoer</w:t>
            </w:r>
          </w:p>
        </w:tc>
      </w:tr>
      <w:tr w:rsidR="00100288" w14:paraId="0E4BDA0D" w14:textId="77777777" w:rsidTr="00100288">
        <w:tc>
          <w:tcPr>
            <w:tcW w:w="1162" w:type="dxa"/>
          </w:tcPr>
          <w:p w14:paraId="26BEEEFE" w14:textId="57B7A98D" w:rsidR="00100288" w:rsidRDefault="00100288" w:rsidP="00023914">
            <w:r>
              <w:t>TC01</w:t>
            </w:r>
          </w:p>
        </w:tc>
        <w:tc>
          <w:tcPr>
            <w:tcW w:w="1046" w:type="dxa"/>
          </w:tcPr>
          <w:p w14:paraId="6360CF8A" w14:textId="3BF06289" w:rsidR="00100288" w:rsidRDefault="00100288" w:rsidP="00023914">
            <w:r>
              <w:t>UC01</w:t>
            </w:r>
          </w:p>
        </w:tc>
        <w:tc>
          <w:tcPr>
            <w:tcW w:w="1756" w:type="dxa"/>
          </w:tcPr>
          <w:p w14:paraId="68130A3D" w14:textId="1D29775C" w:rsidR="00100288" w:rsidRDefault="00100288" w:rsidP="00023914">
            <w:r>
              <w:t>-</w:t>
            </w:r>
          </w:p>
        </w:tc>
        <w:tc>
          <w:tcPr>
            <w:tcW w:w="2037" w:type="dxa"/>
          </w:tcPr>
          <w:p w14:paraId="05E359AC" w14:textId="5F80B7AB" w:rsidR="00100288" w:rsidRDefault="00100288" w:rsidP="00023914">
            <w:r>
              <w:t>Naam: Formule 1</w:t>
            </w:r>
          </w:p>
        </w:tc>
        <w:tc>
          <w:tcPr>
            <w:tcW w:w="2641" w:type="dxa"/>
          </w:tcPr>
          <w:p w14:paraId="7DF3D553" w14:textId="1995F1FF" w:rsidR="00100288" w:rsidRDefault="00100288" w:rsidP="00023914">
            <w:r>
              <w:t>Racediscipline toegevoegd</w:t>
            </w:r>
          </w:p>
        </w:tc>
      </w:tr>
      <w:tr w:rsidR="00100288" w14:paraId="69377412" w14:textId="77777777" w:rsidTr="00100288">
        <w:tc>
          <w:tcPr>
            <w:tcW w:w="1162" w:type="dxa"/>
          </w:tcPr>
          <w:p w14:paraId="3D4D40D9" w14:textId="0F6CD70B" w:rsidR="00100288" w:rsidRDefault="00100288" w:rsidP="00023914">
            <w:r>
              <w:t>TC02</w:t>
            </w:r>
          </w:p>
        </w:tc>
        <w:tc>
          <w:tcPr>
            <w:tcW w:w="1046" w:type="dxa"/>
          </w:tcPr>
          <w:p w14:paraId="57BD86B1" w14:textId="5D82882D" w:rsidR="00100288" w:rsidRDefault="00100288" w:rsidP="00023914">
            <w:r>
              <w:t>UC01</w:t>
            </w:r>
          </w:p>
        </w:tc>
        <w:tc>
          <w:tcPr>
            <w:tcW w:w="1756" w:type="dxa"/>
          </w:tcPr>
          <w:p w14:paraId="7337F8F8" w14:textId="5AD4B679" w:rsidR="00100288" w:rsidRDefault="00100288" w:rsidP="00023914">
            <w:r>
              <w:t>-</w:t>
            </w:r>
          </w:p>
        </w:tc>
        <w:tc>
          <w:tcPr>
            <w:tcW w:w="2037" w:type="dxa"/>
          </w:tcPr>
          <w:p w14:paraId="1CE5278B" w14:textId="3D7CAE50" w:rsidR="00100288" w:rsidRDefault="00100288" w:rsidP="00023914">
            <w:r>
              <w:t>Naam: “”</w:t>
            </w:r>
          </w:p>
        </w:tc>
        <w:tc>
          <w:tcPr>
            <w:tcW w:w="2641" w:type="dxa"/>
          </w:tcPr>
          <w:p w14:paraId="1E2AC0E9" w14:textId="717458F0" w:rsidR="00100288" w:rsidRDefault="00100288" w:rsidP="00023914">
            <w:r>
              <w:t>Racediscipline niet toegevoegd, met foutmelding: vul gegevens in</w:t>
            </w:r>
          </w:p>
        </w:tc>
      </w:tr>
      <w:tr w:rsidR="00100288" w14:paraId="6B2B1FDF" w14:textId="77777777" w:rsidTr="00100288">
        <w:tc>
          <w:tcPr>
            <w:tcW w:w="1162" w:type="dxa"/>
          </w:tcPr>
          <w:p w14:paraId="7E4F2B22" w14:textId="707292DD" w:rsidR="00100288" w:rsidRDefault="00100288" w:rsidP="00023914">
            <w:r>
              <w:t>TC03</w:t>
            </w:r>
          </w:p>
        </w:tc>
        <w:tc>
          <w:tcPr>
            <w:tcW w:w="1046" w:type="dxa"/>
          </w:tcPr>
          <w:p w14:paraId="3E36A785" w14:textId="76791501" w:rsidR="00100288" w:rsidRDefault="00100288" w:rsidP="00023914">
            <w:r>
              <w:t>UC01</w:t>
            </w:r>
          </w:p>
        </w:tc>
        <w:tc>
          <w:tcPr>
            <w:tcW w:w="1756" w:type="dxa"/>
          </w:tcPr>
          <w:p w14:paraId="3C8C3254" w14:textId="2D6926AF" w:rsidR="00100288" w:rsidRDefault="00100288" w:rsidP="00F84C43">
            <w:r>
              <w:t>TC01</w:t>
            </w:r>
          </w:p>
        </w:tc>
        <w:tc>
          <w:tcPr>
            <w:tcW w:w="2037" w:type="dxa"/>
          </w:tcPr>
          <w:p w14:paraId="51C57002" w14:textId="20BD4CD9" w:rsidR="00100288" w:rsidRDefault="00100288" w:rsidP="00A27E7C">
            <w:r>
              <w:t>Naam: Formule 1</w:t>
            </w:r>
          </w:p>
        </w:tc>
        <w:tc>
          <w:tcPr>
            <w:tcW w:w="2641" w:type="dxa"/>
          </w:tcPr>
          <w:p w14:paraId="1E66DCA3" w14:textId="4E010F7E" w:rsidR="00100288" w:rsidRDefault="00100288" w:rsidP="00F84C43">
            <w:r>
              <w:t>Racediscipline niet toegevoegd, met foutmelding: Racediscipline bestaat al</w:t>
            </w:r>
          </w:p>
        </w:tc>
      </w:tr>
      <w:tr w:rsidR="00100288" w14:paraId="25A36139" w14:textId="77777777" w:rsidTr="00100288">
        <w:tc>
          <w:tcPr>
            <w:tcW w:w="1162" w:type="dxa"/>
          </w:tcPr>
          <w:p w14:paraId="4B1C742D" w14:textId="07D58274" w:rsidR="00100288" w:rsidRDefault="00100288" w:rsidP="00023914">
            <w:r>
              <w:t>TC04</w:t>
            </w:r>
          </w:p>
        </w:tc>
        <w:tc>
          <w:tcPr>
            <w:tcW w:w="1046" w:type="dxa"/>
          </w:tcPr>
          <w:p w14:paraId="1DA1B393" w14:textId="24FA5F34" w:rsidR="00100288" w:rsidRDefault="00100288" w:rsidP="00023914">
            <w:r>
              <w:t>UC02</w:t>
            </w:r>
          </w:p>
        </w:tc>
        <w:tc>
          <w:tcPr>
            <w:tcW w:w="1756" w:type="dxa"/>
          </w:tcPr>
          <w:p w14:paraId="13880023" w14:textId="35FDE28A" w:rsidR="00100288" w:rsidRDefault="00100288" w:rsidP="00023914">
            <w:r>
              <w:t>TC01</w:t>
            </w:r>
          </w:p>
        </w:tc>
        <w:tc>
          <w:tcPr>
            <w:tcW w:w="2037" w:type="dxa"/>
          </w:tcPr>
          <w:p w14:paraId="5F72BDFB" w14:textId="030D6DEB" w:rsidR="00100288" w:rsidRDefault="00100288" w:rsidP="00023914">
            <w:r>
              <w:t>Selecteer Formule 1 en bevestig</w:t>
            </w:r>
          </w:p>
        </w:tc>
        <w:tc>
          <w:tcPr>
            <w:tcW w:w="2641" w:type="dxa"/>
          </w:tcPr>
          <w:p w14:paraId="4FEF2D22" w14:textId="327108E4" w:rsidR="00100288" w:rsidRDefault="00100288" w:rsidP="00F84C43">
            <w:r>
              <w:t>Racediscipline is verwijderd</w:t>
            </w:r>
          </w:p>
        </w:tc>
      </w:tr>
      <w:tr w:rsidR="00100288" w14:paraId="47F4AEB1" w14:textId="77777777" w:rsidTr="00100288">
        <w:tc>
          <w:tcPr>
            <w:tcW w:w="1162" w:type="dxa"/>
          </w:tcPr>
          <w:p w14:paraId="777D6297" w14:textId="10DEA594" w:rsidR="00100288" w:rsidRDefault="00100288" w:rsidP="00023914">
            <w:r>
              <w:t>TC05</w:t>
            </w:r>
          </w:p>
        </w:tc>
        <w:tc>
          <w:tcPr>
            <w:tcW w:w="1046" w:type="dxa"/>
          </w:tcPr>
          <w:p w14:paraId="203C40FB" w14:textId="4882DA1C" w:rsidR="00100288" w:rsidRDefault="00100288" w:rsidP="00023914">
            <w:r>
              <w:t>UC02</w:t>
            </w:r>
          </w:p>
        </w:tc>
        <w:tc>
          <w:tcPr>
            <w:tcW w:w="1756" w:type="dxa"/>
          </w:tcPr>
          <w:p w14:paraId="5B3B51B8" w14:textId="3A326F0F" w:rsidR="00100288" w:rsidRDefault="00100288" w:rsidP="00100288">
            <w:r>
              <w:t>TC01</w:t>
            </w:r>
          </w:p>
        </w:tc>
        <w:tc>
          <w:tcPr>
            <w:tcW w:w="2037" w:type="dxa"/>
          </w:tcPr>
          <w:p w14:paraId="4295960E" w14:textId="353E82F3" w:rsidR="00100288" w:rsidRDefault="00100288" w:rsidP="00023914">
            <w:r>
              <w:t>Selecteer Formule 1 en annuleer</w:t>
            </w:r>
          </w:p>
        </w:tc>
        <w:tc>
          <w:tcPr>
            <w:tcW w:w="2641" w:type="dxa"/>
          </w:tcPr>
          <w:p w14:paraId="7FAA6BC0" w14:textId="362CF932" w:rsidR="00100288" w:rsidRDefault="00100288" w:rsidP="00F84C43">
            <w:r>
              <w:t>Racediscipline is niet verwijderd</w:t>
            </w:r>
          </w:p>
        </w:tc>
      </w:tr>
      <w:tr w:rsidR="00100288" w14:paraId="364D2A39" w14:textId="77777777" w:rsidTr="00100288">
        <w:tc>
          <w:tcPr>
            <w:tcW w:w="1162" w:type="dxa"/>
          </w:tcPr>
          <w:p w14:paraId="753C9EC7" w14:textId="49598EDE" w:rsidR="00100288" w:rsidRDefault="00100288" w:rsidP="00023914">
            <w:r>
              <w:t>TC06</w:t>
            </w:r>
          </w:p>
        </w:tc>
        <w:tc>
          <w:tcPr>
            <w:tcW w:w="1046" w:type="dxa"/>
          </w:tcPr>
          <w:p w14:paraId="31A43F3D" w14:textId="0BCAC367" w:rsidR="00100288" w:rsidRDefault="00100288" w:rsidP="00023914">
            <w:r>
              <w:t>UC02</w:t>
            </w:r>
          </w:p>
        </w:tc>
        <w:tc>
          <w:tcPr>
            <w:tcW w:w="1756" w:type="dxa"/>
          </w:tcPr>
          <w:p w14:paraId="53F6037A" w14:textId="1364DF54" w:rsidR="00100288" w:rsidRDefault="00C72E62" w:rsidP="00C72E62">
            <w:r>
              <w:t>TC07</w:t>
            </w:r>
          </w:p>
        </w:tc>
        <w:tc>
          <w:tcPr>
            <w:tcW w:w="2037" w:type="dxa"/>
          </w:tcPr>
          <w:p w14:paraId="051AE640" w14:textId="6B210CB3" w:rsidR="00100288" w:rsidRDefault="00100288" w:rsidP="00023914">
            <w:r>
              <w:t>Selecteer Formule 1 en bevestig</w:t>
            </w:r>
          </w:p>
        </w:tc>
        <w:tc>
          <w:tcPr>
            <w:tcW w:w="2641" w:type="dxa"/>
          </w:tcPr>
          <w:p w14:paraId="73FFC59E" w14:textId="7C975E2D" w:rsidR="00100288" w:rsidRDefault="00100288" w:rsidP="00F84C43">
            <w:r>
              <w:t xml:space="preserve">Racediscipline is niet verwijderd, met </w:t>
            </w:r>
            <w:r>
              <w:lastRenderedPageBreak/>
              <w:t>foutmelding: er zijn nog gegevens gekoppeld aan deze discipline</w:t>
            </w:r>
          </w:p>
        </w:tc>
      </w:tr>
      <w:tr w:rsidR="00100288" w14:paraId="03F1E2DF" w14:textId="77777777" w:rsidTr="00100288">
        <w:tc>
          <w:tcPr>
            <w:tcW w:w="1162" w:type="dxa"/>
          </w:tcPr>
          <w:p w14:paraId="2289F099" w14:textId="71992A53" w:rsidR="00100288" w:rsidRDefault="00100288" w:rsidP="00023914">
            <w:r>
              <w:lastRenderedPageBreak/>
              <w:t>TC07</w:t>
            </w:r>
          </w:p>
        </w:tc>
        <w:tc>
          <w:tcPr>
            <w:tcW w:w="1046" w:type="dxa"/>
          </w:tcPr>
          <w:p w14:paraId="20DFE092" w14:textId="1BF99D87" w:rsidR="00100288" w:rsidRDefault="00100288" w:rsidP="00023914">
            <w:r>
              <w:t>UC03</w:t>
            </w:r>
          </w:p>
        </w:tc>
        <w:tc>
          <w:tcPr>
            <w:tcW w:w="1756" w:type="dxa"/>
          </w:tcPr>
          <w:p w14:paraId="61AD5EF2" w14:textId="6DF125DC" w:rsidR="00100288" w:rsidRDefault="00100288" w:rsidP="00023914">
            <w:r>
              <w:t>TC01</w:t>
            </w:r>
          </w:p>
        </w:tc>
        <w:tc>
          <w:tcPr>
            <w:tcW w:w="2037" w:type="dxa"/>
          </w:tcPr>
          <w:p w14:paraId="47B7035A" w14:textId="43BA3CAE" w:rsidR="00100288" w:rsidRDefault="00100288" w:rsidP="00023914">
            <w:r>
              <w:t>Naam: 2010</w:t>
            </w:r>
          </w:p>
        </w:tc>
        <w:tc>
          <w:tcPr>
            <w:tcW w:w="2641" w:type="dxa"/>
          </w:tcPr>
          <w:p w14:paraId="53086405" w14:textId="5AB6CA0F" w:rsidR="00100288" w:rsidRDefault="00100288" w:rsidP="00F84C43">
            <w:r>
              <w:t>Seizoen is toegevoegd</w:t>
            </w:r>
          </w:p>
        </w:tc>
      </w:tr>
      <w:tr w:rsidR="00100288" w14:paraId="39F6D728" w14:textId="77777777" w:rsidTr="00100288">
        <w:tc>
          <w:tcPr>
            <w:tcW w:w="1162" w:type="dxa"/>
          </w:tcPr>
          <w:p w14:paraId="212D0DA7" w14:textId="4DA8F05F" w:rsidR="00100288" w:rsidRDefault="00100288" w:rsidP="00023914">
            <w:r>
              <w:t>TC08</w:t>
            </w:r>
          </w:p>
        </w:tc>
        <w:tc>
          <w:tcPr>
            <w:tcW w:w="1046" w:type="dxa"/>
          </w:tcPr>
          <w:p w14:paraId="587193E3" w14:textId="651A5A5B" w:rsidR="00100288" w:rsidRDefault="00100288" w:rsidP="00023914">
            <w:r>
              <w:t>UC03</w:t>
            </w:r>
          </w:p>
        </w:tc>
        <w:tc>
          <w:tcPr>
            <w:tcW w:w="1756" w:type="dxa"/>
          </w:tcPr>
          <w:p w14:paraId="18434B9A" w14:textId="3F0939D6" w:rsidR="00100288" w:rsidRDefault="00100288" w:rsidP="00023914">
            <w:r>
              <w:t>-</w:t>
            </w:r>
          </w:p>
        </w:tc>
        <w:tc>
          <w:tcPr>
            <w:tcW w:w="2037" w:type="dxa"/>
          </w:tcPr>
          <w:p w14:paraId="68B80824" w14:textId="7DB3E72F" w:rsidR="00100288" w:rsidRDefault="00100288" w:rsidP="00023914">
            <w:r>
              <w:t>Naam: “”</w:t>
            </w:r>
          </w:p>
        </w:tc>
        <w:tc>
          <w:tcPr>
            <w:tcW w:w="2641" w:type="dxa"/>
          </w:tcPr>
          <w:p w14:paraId="771D4BEE" w14:textId="79B8FF31" w:rsidR="00100288" w:rsidRDefault="00100288" w:rsidP="00F84C43">
            <w:r>
              <w:t>Seizoen is niet toegevoegd, met foutmelding: vul gegevens in</w:t>
            </w:r>
          </w:p>
        </w:tc>
      </w:tr>
      <w:tr w:rsidR="00100288" w14:paraId="3E59DFCB" w14:textId="77777777" w:rsidTr="00100288">
        <w:tc>
          <w:tcPr>
            <w:tcW w:w="1162" w:type="dxa"/>
          </w:tcPr>
          <w:p w14:paraId="2BF5549D" w14:textId="18EB3362" w:rsidR="00100288" w:rsidRDefault="00100288" w:rsidP="00023914">
            <w:r>
              <w:t>TC09</w:t>
            </w:r>
          </w:p>
        </w:tc>
        <w:tc>
          <w:tcPr>
            <w:tcW w:w="1046" w:type="dxa"/>
          </w:tcPr>
          <w:p w14:paraId="7DBBD92F" w14:textId="121EF8C4" w:rsidR="00100288" w:rsidRDefault="00100288" w:rsidP="00023914">
            <w:r>
              <w:t>UC03</w:t>
            </w:r>
          </w:p>
        </w:tc>
        <w:tc>
          <w:tcPr>
            <w:tcW w:w="1756" w:type="dxa"/>
          </w:tcPr>
          <w:p w14:paraId="2A87CB39" w14:textId="493A3997" w:rsidR="00100288" w:rsidRDefault="00100288" w:rsidP="00023914">
            <w:r>
              <w:t>TC01</w:t>
            </w:r>
          </w:p>
        </w:tc>
        <w:tc>
          <w:tcPr>
            <w:tcW w:w="2037" w:type="dxa"/>
          </w:tcPr>
          <w:p w14:paraId="368C19F5" w14:textId="59C02D25" w:rsidR="00100288" w:rsidRDefault="00100288" w:rsidP="00023914">
            <w:r>
              <w:t>Naam: 2010</w:t>
            </w:r>
          </w:p>
        </w:tc>
        <w:tc>
          <w:tcPr>
            <w:tcW w:w="2641" w:type="dxa"/>
          </w:tcPr>
          <w:p w14:paraId="37CC9416" w14:textId="1B64595A" w:rsidR="00100288" w:rsidRDefault="00100288" w:rsidP="00F84C43">
            <w:r>
              <w:t>Seizoen is niet toegevoegd, met foutmelding: seizoen bestaat al</w:t>
            </w:r>
          </w:p>
        </w:tc>
      </w:tr>
      <w:tr w:rsidR="00100288" w14:paraId="26F1E81C" w14:textId="77777777" w:rsidTr="00100288">
        <w:tc>
          <w:tcPr>
            <w:tcW w:w="1162" w:type="dxa"/>
          </w:tcPr>
          <w:p w14:paraId="71FEBE72" w14:textId="296240C2" w:rsidR="00100288" w:rsidRDefault="00100288" w:rsidP="00023914">
            <w:r>
              <w:t>TC10</w:t>
            </w:r>
          </w:p>
        </w:tc>
        <w:tc>
          <w:tcPr>
            <w:tcW w:w="1046" w:type="dxa"/>
          </w:tcPr>
          <w:p w14:paraId="54DCFDCB" w14:textId="395B0A00" w:rsidR="00100288" w:rsidRDefault="00100288" w:rsidP="00023914">
            <w:r>
              <w:t>UC04</w:t>
            </w:r>
          </w:p>
        </w:tc>
        <w:tc>
          <w:tcPr>
            <w:tcW w:w="1756" w:type="dxa"/>
          </w:tcPr>
          <w:p w14:paraId="3D01419E" w14:textId="1BCFE465" w:rsidR="00100288" w:rsidRDefault="00100288" w:rsidP="00023914">
            <w:r>
              <w:t>TC07</w:t>
            </w:r>
          </w:p>
        </w:tc>
        <w:tc>
          <w:tcPr>
            <w:tcW w:w="2037" w:type="dxa"/>
          </w:tcPr>
          <w:p w14:paraId="743F2150" w14:textId="1179A4B3" w:rsidR="00100288" w:rsidRDefault="00100288" w:rsidP="00023914">
            <w:r>
              <w:t>Selecteer 2010 en bevestig</w:t>
            </w:r>
          </w:p>
        </w:tc>
        <w:tc>
          <w:tcPr>
            <w:tcW w:w="2641" w:type="dxa"/>
          </w:tcPr>
          <w:p w14:paraId="34EDEEE0" w14:textId="02B02EBD" w:rsidR="00100288" w:rsidRDefault="00100288" w:rsidP="00F84C43">
            <w:r>
              <w:t>Seizoen is verwijderd</w:t>
            </w:r>
          </w:p>
        </w:tc>
      </w:tr>
      <w:tr w:rsidR="00100288" w14:paraId="70070297" w14:textId="77777777" w:rsidTr="00100288">
        <w:tc>
          <w:tcPr>
            <w:tcW w:w="1162" w:type="dxa"/>
          </w:tcPr>
          <w:p w14:paraId="59FA46CB" w14:textId="57FB40D5" w:rsidR="00100288" w:rsidRDefault="00100288" w:rsidP="00023914">
            <w:r>
              <w:t>TC11</w:t>
            </w:r>
          </w:p>
        </w:tc>
        <w:tc>
          <w:tcPr>
            <w:tcW w:w="1046" w:type="dxa"/>
          </w:tcPr>
          <w:p w14:paraId="717AD081" w14:textId="5CF30D75" w:rsidR="00100288" w:rsidRDefault="00100288" w:rsidP="00023914">
            <w:r>
              <w:t>UC04</w:t>
            </w:r>
          </w:p>
        </w:tc>
        <w:tc>
          <w:tcPr>
            <w:tcW w:w="1756" w:type="dxa"/>
          </w:tcPr>
          <w:p w14:paraId="0F9DE13F" w14:textId="735838C9" w:rsidR="00100288" w:rsidRDefault="00100288" w:rsidP="00023914">
            <w:r>
              <w:t>TC07</w:t>
            </w:r>
          </w:p>
        </w:tc>
        <w:tc>
          <w:tcPr>
            <w:tcW w:w="2037" w:type="dxa"/>
          </w:tcPr>
          <w:p w14:paraId="36D6F572" w14:textId="1A877DD1" w:rsidR="00100288" w:rsidRDefault="00100288" w:rsidP="00023914">
            <w:r>
              <w:t>Selecteer 2010 en annuleer</w:t>
            </w:r>
          </w:p>
        </w:tc>
        <w:tc>
          <w:tcPr>
            <w:tcW w:w="2641" w:type="dxa"/>
          </w:tcPr>
          <w:p w14:paraId="6F92DBCC" w14:textId="5AF28C12" w:rsidR="00100288" w:rsidRDefault="00100288" w:rsidP="00F84C43">
            <w:r>
              <w:t>Seizoen is niet verwijderd</w:t>
            </w:r>
          </w:p>
        </w:tc>
      </w:tr>
      <w:tr w:rsidR="00100288" w14:paraId="6B3F8707" w14:textId="77777777" w:rsidTr="00100288">
        <w:tc>
          <w:tcPr>
            <w:tcW w:w="1162" w:type="dxa"/>
          </w:tcPr>
          <w:p w14:paraId="5AD29D57" w14:textId="59A90B5B" w:rsidR="00100288" w:rsidRDefault="00100288" w:rsidP="00023914">
            <w:r>
              <w:t>TC12</w:t>
            </w:r>
          </w:p>
        </w:tc>
        <w:tc>
          <w:tcPr>
            <w:tcW w:w="1046" w:type="dxa"/>
          </w:tcPr>
          <w:p w14:paraId="5CEAEC4B" w14:textId="45259021" w:rsidR="00100288" w:rsidRDefault="00100288" w:rsidP="00023914">
            <w:r>
              <w:t>UC04</w:t>
            </w:r>
          </w:p>
        </w:tc>
        <w:tc>
          <w:tcPr>
            <w:tcW w:w="1756" w:type="dxa"/>
          </w:tcPr>
          <w:p w14:paraId="3B77E358" w14:textId="743421EE" w:rsidR="00100288" w:rsidRDefault="00100288" w:rsidP="000650E6">
            <w:r>
              <w:t xml:space="preserve">TC07 en </w:t>
            </w:r>
            <w:r w:rsidR="000650E6">
              <w:t>TC38</w:t>
            </w:r>
          </w:p>
        </w:tc>
        <w:tc>
          <w:tcPr>
            <w:tcW w:w="2037" w:type="dxa"/>
          </w:tcPr>
          <w:p w14:paraId="0159889B" w14:textId="089B6EF4" w:rsidR="00100288" w:rsidRDefault="00100288" w:rsidP="00023914">
            <w:r>
              <w:t>Selecteer 2010 en bevestig, bevestig weggooien bestaande resultaten</w:t>
            </w:r>
          </w:p>
        </w:tc>
        <w:tc>
          <w:tcPr>
            <w:tcW w:w="2641" w:type="dxa"/>
          </w:tcPr>
          <w:p w14:paraId="62DA496B" w14:textId="17D153E0" w:rsidR="00100288" w:rsidRDefault="00100288" w:rsidP="00F84C43">
            <w:r>
              <w:t>Seizoe</w:t>
            </w:r>
            <w:r w:rsidR="00C45FAC">
              <w:t>n</w:t>
            </w:r>
            <w:r>
              <w:t xml:space="preserve"> is verwijderd, inclusief de resultaten</w:t>
            </w:r>
          </w:p>
        </w:tc>
      </w:tr>
      <w:tr w:rsidR="00100288" w14:paraId="5F0E7F19" w14:textId="77777777" w:rsidTr="00100288">
        <w:tc>
          <w:tcPr>
            <w:tcW w:w="1162" w:type="dxa"/>
          </w:tcPr>
          <w:p w14:paraId="0A6DC0C5" w14:textId="4A2ECFB4" w:rsidR="00100288" w:rsidRDefault="00100288" w:rsidP="00023914">
            <w:r>
              <w:t>TC13</w:t>
            </w:r>
          </w:p>
        </w:tc>
        <w:tc>
          <w:tcPr>
            <w:tcW w:w="1046" w:type="dxa"/>
          </w:tcPr>
          <w:p w14:paraId="2F88F23A" w14:textId="00E2FC45" w:rsidR="00100288" w:rsidRDefault="00100288" w:rsidP="00023914">
            <w:r>
              <w:t>UC04</w:t>
            </w:r>
          </w:p>
        </w:tc>
        <w:tc>
          <w:tcPr>
            <w:tcW w:w="1756" w:type="dxa"/>
          </w:tcPr>
          <w:p w14:paraId="33C15870" w14:textId="07DE0437" w:rsidR="00100288" w:rsidRDefault="000650E6" w:rsidP="00023914">
            <w:r>
              <w:t>TC07 en TC38</w:t>
            </w:r>
          </w:p>
        </w:tc>
        <w:tc>
          <w:tcPr>
            <w:tcW w:w="2037" w:type="dxa"/>
          </w:tcPr>
          <w:p w14:paraId="1B6A9176" w14:textId="64B45B2A" w:rsidR="00100288" w:rsidRDefault="00100288" w:rsidP="000650E6">
            <w:r>
              <w:t xml:space="preserve">Selecteer 2010 en bevestig, </w:t>
            </w:r>
            <w:r w:rsidR="000650E6">
              <w:t>annuleer</w:t>
            </w:r>
            <w:r>
              <w:t xml:space="preserve"> weggooien bestaande resultaten</w:t>
            </w:r>
          </w:p>
        </w:tc>
        <w:tc>
          <w:tcPr>
            <w:tcW w:w="2641" w:type="dxa"/>
          </w:tcPr>
          <w:p w14:paraId="625B2E5D" w14:textId="548B6E53" w:rsidR="00100288" w:rsidRDefault="00C45FAC" w:rsidP="00F84C43">
            <w:r>
              <w:t>Seizoen is niet verwijderd</w:t>
            </w:r>
          </w:p>
        </w:tc>
      </w:tr>
      <w:tr w:rsidR="00C45FAC" w14:paraId="68F324A2" w14:textId="77777777" w:rsidTr="00100288">
        <w:tc>
          <w:tcPr>
            <w:tcW w:w="1162" w:type="dxa"/>
          </w:tcPr>
          <w:p w14:paraId="530075B5" w14:textId="52D13FB4" w:rsidR="00C45FAC" w:rsidRDefault="00C45FAC" w:rsidP="00023914">
            <w:r>
              <w:t>TC14</w:t>
            </w:r>
          </w:p>
        </w:tc>
        <w:tc>
          <w:tcPr>
            <w:tcW w:w="1046" w:type="dxa"/>
          </w:tcPr>
          <w:p w14:paraId="53B076A0" w14:textId="042298DE" w:rsidR="00C45FAC" w:rsidRDefault="00C45FAC" w:rsidP="00023914">
            <w:r>
              <w:t>UC05</w:t>
            </w:r>
          </w:p>
        </w:tc>
        <w:tc>
          <w:tcPr>
            <w:tcW w:w="1756" w:type="dxa"/>
          </w:tcPr>
          <w:p w14:paraId="33C3A8C0" w14:textId="3E4F3572" w:rsidR="00C45FAC" w:rsidRDefault="00C45FAC" w:rsidP="00023914">
            <w:r>
              <w:t>-</w:t>
            </w:r>
          </w:p>
        </w:tc>
        <w:tc>
          <w:tcPr>
            <w:tcW w:w="2037" w:type="dxa"/>
          </w:tcPr>
          <w:p w14:paraId="742D924E" w14:textId="3C0FC614" w:rsidR="00C45FAC" w:rsidRDefault="00C45FAC" w:rsidP="00C45FAC">
            <w:r>
              <w:t xml:space="preserve">Naam: Spa </w:t>
            </w:r>
            <w:proofErr w:type="spellStart"/>
            <w:r>
              <w:t>Francorchamps</w:t>
            </w:r>
            <w:proofErr w:type="spellEnd"/>
            <w:r>
              <w:br/>
              <w:t xml:space="preserve">Land: </w:t>
            </w:r>
            <w:proofErr w:type="spellStart"/>
            <w:r>
              <w:t>Belgie</w:t>
            </w:r>
            <w:proofErr w:type="spellEnd"/>
            <w:r>
              <w:br/>
              <w:t>Plaats: Spa</w:t>
            </w:r>
          </w:p>
        </w:tc>
        <w:tc>
          <w:tcPr>
            <w:tcW w:w="2641" w:type="dxa"/>
          </w:tcPr>
          <w:p w14:paraId="1352C242" w14:textId="442EC95A" w:rsidR="00C45FAC" w:rsidRDefault="00C45FAC" w:rsidP="00F84C43">
            <w:r>
              <w:t>Circuit is toegevoegd</w:t>
            </w:r>
          </w:p>
        </w:tc>
      </w:tr>
      <w:tr w:rsidR="00C45FAC" w14:paraId="592F4B10" w14:textId="77777777" w:rsidTr="00100288">
        <w:tc>
          <w:tcPr>
            <w:tcW w:w="1162" w:type="dxa"/>
          </w:tcPr>
          <w:p w14:paraId="37A2CE63" w14:textId="065F9BF4" w:rsidR="00C45FAC" w:rsidRDefault="00C45FAC" w:rsidP="00023914">
            <w:r>
              <w:t>TC15</w:t>
            </w:r>
          </w:p>
        </w:tc>
        <w:tc>
          <w:tcPr>
            <w:tcW w:w="1046" w:type="dxa"/>
          </w:tcPr>
          <w:p w14:paraId="7BD48534" w14:textId="1CEE8BC7" w:rsidR="00C45FAC" w:rsidRDefault="00C45FAC" w:rsidP="00023914">
            <w:r>
              <w:t>UC05</w:t>
            </w:r>
          </w:p>
        </w:tc>
        <w:tc>
          <w:tcPr>
            <w:tcW w:w="1756" w:type="dxa"/>
          </w:tcPr>
          <w:p w14:paraId="2307198C" w14:textId="06750440" w:rsidR="00C45FAC" w:rsidRDefault="00C45FAC" w:rsidP="00023914">
            <w:r>
              <w:t>-</w:t>
            </w:r>
          </w:p>
        </w:tc>
        <w:tc>
          <w:tcPr>
            <w:tcW w:w="2037" w:type="dxa"/>
          </w:tcPr>
          <w:p w14:paraId="626BDADC" w14:textId="6014A21A" w:rsidR="00C45FAC" w:rsidRDefault="00C45FAC" w:rsidP="00C45FAC">
            <w:r>
              <w:t>Naam: “”</w:t>
            </w:r>
            <w:r>
              <w:br/>
              <w:t xml:space="preserve">Land: </w:t>
            </w:r>
            <w:proofErr w:type="spellStart"/>
            <w:r>
              <w:t>Belgie</w:t>
            </w:r>
            <w:proofErr w:type="spellEnd"/>
            <w:r>
              <w:br/>
              <w:t>Plaats: Spa</w:t>
            </w:r>
          </w:p>
        </w:tc>
        <w:tc>
          <w:tcPr>
            <w:tcW w:w="2641" w:type="dxa"/>
          </w:tcPr>
          <w:p w14:paraId="5EB8234E" w14:textId="15AA29E2" w:rsidR="00C45FAC" w:rsidRDefault="00C45FAC" w:rsidP="00C45FAC">
            <w:r>
              <w:t>Circuit is niet toegevoegd, foutmelding: niet alle gegevens ingevuld</w:t>
            </w:r>
          </w:p>
        </w:tc>
      </w:tr>
      <w:tr w:rsidR="00C45FAC" w14:paraId="05A5D5B4" w14:textId="77777777" w:rsidTr="00100288">
        <w:tc>
          <w:tcPr>
            <w:tcW w:w="1162" w:type="dxa"/>
          </w:tcPr>
          <w:p w14:paraId="0606E5A5" w14:textId="4603FD62" w:rsidR="00C45FAC" w:rsidRDefault="00C45FAC" w:rsidP="00023914">
            <w:r>
              <w:t>TC16</w:t>
            </w:r>
          </w:p>
        </w:tc>
        <w:tc>
          <w:tcPr>
            <w:tcW w:w="1046" w:type="dxa"/>
          </w:tcPr>
          <w:p w14:paraId="51A49FC4" w14:textId="221C6BC6" w:rsidR="00C45FAC" w:rsidRDefault="00C45FAC" w:rsidP="00023914">
            <w:r>
              <w:t>UC05</w:t>
            </w:r>
          </w:p>
        </w:tc>
        <w:tc>
          <w:tcPr>
            <w:tcW w:w="1756" w:type="dxa"/>
          </w:tcPr>
          <w:p w14:paraId="3391FE37" w14:textId="375F563C" w:rsidR="00C45FAC" w:rsidRDefault="00C45FAC" w:rsidP="00023914">
            <w:r>
              <w:t>TC14</w:t>
            </w:r>
          </w:p>
        </w:tc>
        <w:tc>
          <w:tcPr>
            <w:tcW w:w="2037" w:type="dxa"/>
          </w:tcPr>
          <w:p w14:paraId="02D25FEC" w14:textId="54143788" w:rsidR="00C45FAC" w:rsidRDefault="00C45FAC" w:rsidP="00C45FAC">
            <w:r>
              <w:t xml:space="preserve">Naam: Spa </w:t>
            </w:r>
            <w:proofErr w:type="spellStart"/>
            <w:r>
              <w:t>Francorchamps</w:t>
            </w:r>
            <w:proofErr w:type="spellEnd"/>
            <w:r>
              <w:br/>
              <w:t xml:space="preserve">Land: </w:t>
            </w:r>
            <w:proofErr w:type="spellStart"/>
            <w:r>
              <w:t>Belgie</w:t>
            </w:r>
            <w:proofErr w:type="spellEnd"/>
            <w:r>
              <w:br/>
              <w:t>Plaats: Spa</w:t>
            </w:r>
          </w:p>
        </w:tc>
        <w:tc>
          <w:tcPr>
            <w:tcW w:w="2641" w:type="dxa"/>
          </w:tcPr>
          <w:p w14:paraId="5BB68F57" w14:textId="26A35185" w:rsidR="00C45FAC" w:rsidRDefault="00C45FAC" w:rsidP="00C45FAC">
            <w:r>
              <w:t>Circuit is niet toegevoegd, foutmelding: Circuit bestaat al.</w:t>
            </w:r>
          </w:p>
        </w:tc>
      </w:tr>
      <w:tr w:rsidR="00C45FAC" w14:paraId="59EE174D" w14:textId="77777777" w:rsidTr="00100288">
        <w:tc>
          <w:tcPr>
            <w:tcW w:w="1162" w:type="dxa"/>
          </w:tcPr>
          <w:p w14:paraId="72159C7D" w14:textId="1E00C4E2" w:rsidR="00C45FAC" w:rsidRDefault="00C45FAC" w:rsidP="00023914">
            <w:r>
              <w:t>TC17</w:t>
            </w:r>
          </w:p>
        </w:tc>
        <w:tc>
          <w:tcPr>
            <w:tcW w:w="1046" w:type="dxa"/>
          </w:tcPr>
          <w:p w14:paraId="42215B79" w14:textId="1E8DD8C3" w:rsidR="00C45FAC" w:rsidRDefault="00C45FAC" w:rsidP="00023914">
            <w:r>
              <w:t>UC06</w:t>
            </w:r>
          </w:p>
        </w:tc>
        <w:tc>
          <w:tcPr>
            <w:tcW w:w="1756" w:type="dxa"/>
          </w:tcPr>
          <w:p w14:paraId="14BF18BC" w14:textId="42C16F55" w:rsidR="00C45FAC" w:rsidRDefault="00C45FAC" w:rsidP="00023914">
            <w:r>
              <w:t>TC14</w:t>
            </w:r>
          </w:p>
        </w:tc>
        <w:tc>
          <w:tcPr>
            <w:tcW w:w="2037" w:type="dxa"/>
          </w:tcPr>
          <w:p w14:paraId="0224ADBB" w14:textId="414B0BE0" w:rsidR="00C45FAC" w:rsidRDefault="00C45FAC" w:rsidP="00C45FAC">
            <w:r>
              <w:t xml:space="preserve">Selecteer: Spa </w:t>
            </w:r>
            <w:proofErr w:type="spellStart"/>
            <w:r>
              <w:t>Francorchamps</w:t>
            </w:r>
            <w:proofErr w:type="spellEnd"/>
            <w:r>
              <w:t xml:space="preserve"> en bevestig</w:t>
            </w:r>
          </w:p>
        </w:tc>
        <w:tc>
          <w:tcPr>
            <w:tcW w:w="2641" w:type="dxa"/>
          </w:tcPr>
          <w:p w14:paraId="542992B5" w14:textId="4699EB66" w:rsidR="00C45FAC" w:rsidRDefault="00C45FAC" w:rsidP="00C45FAC">
            <w:r>
              <w:t>Circuit is verwijderd</w:t>
            </w:r>
          </w:p>
        </w:tc>
      </w:tr>
      <w:tr w:rsidR="00C45FAC" w14:paraId="3F8AD175" w14:textId="77777777" w:rsidTr="00100288">
        <w:tc>
          <w:tcPr>
            <w:tcW w:w="1162" w:type="dxa"/>
          </w:tcPr>
          <w:p w14:paraId="42D03EA6" w14:textId="4B925171" w:rsidR="00C45FAC" w:rsidRDefault="00C45FAC" w:rsidP="00023914">
            <w:r>
              <w:t>TC18</w:t>
            </w:r>
          </w:p>
        </w:tc>
        <w:tc>
          <w:tcPr>
            <w:tcW w:w="1046" w:type="dxa"/>
          </w:tcPr>
          <w:p w14:paraId="4A004A69" w14:textId="474B3105" w:rsidR="00C45FAC" w:rsidRDefault="00C45FAC" w:rsidP="00023914">
            <w:r>
              <w:t>UC06</w:t>
            </w:r>
          </w:p>
        </w:tc>
        <w:tc>
          <w:tcPr>
            <w:tcW w:w="1756" w:type="dxa"/>
          </w:tcPr>
          <w:p w14:paraId="08336B66" w14:textId="2AA465E8" w:rsidR="00C45FAC" w:rsidRDefault="00C45FAC" w:rsidP="00023914">
            <w:r>
              <w:t>TC14</w:t>
            </w:r>
          </w:p>
        </w:tc>
        <w:tc>
          <w:tcPr>
            <w:tcW w:w="2037" w:type="dxa"/>
          </w:tcPr>
          <w:p w14:paraId="37ABE5F2" w14:textId="3C942C09" w:rsidR="00C45FAC" w:rsidRDefault="00C45FAC" w:rsidP="00C45FAC">
            <w:r>
              <w:t xml:space="preserve">Selecteer: Spa </w:t>
            </w:r>
            <w:proofErr w:type="spellStart"/>
            <w:r>
              <w:t>Francorchamps</w:t>
            </w:r>
            <w:proofErr w:type="spellEnd"/>
            <w:r>
              <w:t xml:space="preserve"> en annuleer</w:t>
            </w:r>
          </w:p>
        </w:tc>
        <w:tc>
          <w:tcPr>
            <w:tcW w:w="2641" w:type="dxa"/>
          </w:tcPr>
          <w:p w14:paraId="58A1501A" w14:textId="1B6A2B84" w:rsidR="00C45FAC" w:rsidRDefault="00C45FAC" w:rsidP="00C45FAC">
            <w:r>
              <w:t>Circuit is niet verwijderd</w:t>
            </w:r>
          </w:p>
        </w:tc>
      </w:tr>
      <w:tr w:rsidR="00C45FAC" w14:paraId="345376FC" w14:textId="77777777" w:rsidTr="00100288">
        <w:tc>
          <w:tcPr>
            <w:tcW w:w="1162" w:type="dxa"/>
          </w:tcPr>
          <w:p w14:paraId="55205A91" w14:textId="01088102" w:rsidR="00C45FAC" w:rsidRDefault="00C45FAC" w:rsidP="00023914">
            <w:r>
              <w:t>TC19</w:t>
            </w:r>
          </w:p>
        </w:tc>
        <w:tc>
          <w:tcPr>
            <w:tcW w:w="1046" w:type="dxa"/>
          </w:tcPr>
          <w:p w14:paraId="553F4265" w14:textId="3E49ECF0" w:rsidR="00C45FAC" w:rsidRDefault="00C45FAC" w:rsidP="00023914">
            <w:r>
              <w:t>UC06</w:t>
            </w:r>
          </w:p>
        </w:tc>
        <w:tc>
          <w:tcPr>
            <w:tcW w:w="1756" w:type="dxa"/>
          </w:tcPr>
          <w:p w14:paraId="76E2EEBC" w14:textId="2E143F93" w:rsidR="00C45FAC" w:rsidRDefault="00C72E62" w:rsidP="00023914">
            <w:r>
              <w:t>TC14 en TC20</w:t>
            </w:r>
          </w:p>
        </w:tc>
        <w:tc>
          <w:tcPr>
            <w:tcW w:w="2037" w:type="dxa"/>
          </w:tcPr>
          <w:p w14:paraId="7AED9E86" w14:textId="49B18734" w:rsidR="00C45FAC" w:rsidRDefault="00C45FAC" w:rsidP="00C45FAC">
            <w:r>
              <w:t xml:space="preserve">Selecteer: Spa </w:t>
            </w:r>
            <w:proofErr w:type="spellStart"/>
            <w:r>
              <w:t>Francorchamps</w:t>
            </w:r>
            <w:proofErr w:type="spellEnd"/>
            <w:r>
              <w:t xml:space="preserve"> en bevestig</w:t>
            </w:r>
          </w:p>
        </w:tc>
        <w:tc>
          <w:tcPr>
            <w:tcW w:w="2641" w:type="dxa"/>
          </w:tcPr>
          <w:p w14:paraId="08E7812E" w14:textId="3A9CC469" w:rsidR="00C45FAC" w:rsidRDefault="00C45FAC" w:rsidP="00C45FAC">
            <w:r>
              <w:t>Circuit is niet verwijderd, foutmelding: Circuit komt voor in seizoenen</w:t>
            </w:r>
          </w:p>
        </w:tc>
      </w:tr>
      <w:tr w:rsidR="00023914" w14:paraId="4B7E78C2" w14:textId="77777777" w:rsidTr="00100288">
        <w:tc>
          <w:tcPr>
            <w:tcW w:w="1162" w:type="dxa"/>
          </w:tcPr>
          <w:p w14:paraId="34D05A29" w14:textId="4DEB8C1C" w:rsidR="00023914" w:rsidRDefault="00023914" w:rsidP="00023914">
            <w:r>
              <w:t>TC20</w:t>
            </w:r>
          </w:p>
        </w:tc>
        <w:tc>
          <w:tcPr>
            <w:tcW w:w="1046" w:type="dxa"/>
          </w:tcPr>
          <w:p w14:paraId="381FA98B" w14:textId="606ADBA5" w:rsidR="00023914" w:rsidRDefault="00023914" w:rsidP="00023914">
            <w:r>
              <w:t>UC07</w:t>
            </w:r>
          </w:p>
        </w:tc>
        <w:tc>
          <w:tcPr>
            <w:tcW w:w="1756" w:type="dxa"/>
          </w:tcPr>
          <w:p w14:paraId="31B7FA63" w14:textId="7F4C98BB" w:rsidR="00023914" w:rsidRDefault="00B86EF0" w:rsidP="00023914">
            <w:r>
              <w:t>TC07</w:t>
            </w:r>
            <w:r w:rsidR="00023914">
              <w:t xml:space="preserve"> en TC14</w:t>
            </w:r>
          </w:p>
        </w:tc>
        <w:tc>
          <w:tcPr>
            <w:tcW w:w="2037" w:type="dxa"/>
          </w:tcPr>
          <w:p w14:paraId="7A0D66FA" w14:textId="5BCF2976" w:rsidR="00023914" w:rsidRDefault="00023914" w:rsidP="00023914">
            <w:r>
              <w:t xml:space="preserve">Selecteer: Spa </w:t>
            </w:r>
            <w:proofErr w:type="spellStart"/>
            <w:r>
              <w:t>Francorchamps</w:t>
            </w:r>
            <w:proofErr w:type="spellEnd"/>
            <w:r>
              <w:br/>
              <w:t>Datum: 10-12-2010</w:t>
            </w:r>
            <w:r w:rsidR="000D6EB1">
              <w:br/>
            </w:r>
            <w:r w:rsidR="000D6EB1">
              <w:lastRenderedPageBreak/>
              <w:t xml:space="preserve">Naam: Grand prix van </w:t>
            </w:r>
            <w:proofErr w:type="spellStart"/>
            <w:r w:rsidR="000D6EB1">
              <w:t>Belgie</w:t>
            </w:r>
            <w:proofErr w:type="spellEnd"/>
          </w:p>
        </w:tc>
        <w:tc>
          <w:tcPr>
            <w:tcW w:w="2641" w:type="dxa"/>
          </w:tcPr>
          <w:p w14:paraId="6F347BCE" w14:textId="56321E8B" w:rsidR="00023914" w:rsidRDefault="00023914" w:rsidP="00C45FAC">
            <w:r>
              <w:lastRenderedPageBreak/>
              <w:t>Circuit is gekoppeld aan het seizoen</w:t>
            </w:r>
          </w:p>
        </w:tc>
      </w:tr>
      <w:tr w:rsidR="00023914" w14:paraId="78B985AB" w14:textId="77777777" w:rsidTr="00100288">
        <w:tc>
          <w:tcPr>
            <w:tcW w:w="1162" w:type="dxa"/>
          </w:tcPr>
          <w:p w14:paraId="01B0BF76" w14:textId="5BCAA890" w:rsidR="00023914" w:rsidRDefault="00023914" w:rsidP="00023914">
            <w:r>
              <w:t>TC21</w:t>
            </w:r>
          </w:p>
        </w:tc>
        <w:tc>
          <w:tcPr>
            <w:tcW w:w="1046" w:type="dxa"/>
          </w:tcPr>
          <w:p w14:paraId="74ADD4CF" w14:textId="08B19600" w:rsidR="00023914" w:rsidRDefault="00023914" w:rsidP="00023914">
            <w:r>
              <w:t>UC07</w:t>
            </w:r>
          </w:p>
        </w:tc>
        <w:tc>
          <w:tcPr>
            <w:tcW w:w="1756" w:type="dxa"/>
          </w:tcPr>
          <w:p w14:paraId="4BCA10F1" w14:textId="1FD430E1" w:rsidR="00023914" w:rsidRDefault="00023914" w:rsidP="00023914">
            <w:r>
              <w:t>TC20</w:t>
            </w:r>
          </w:p>
        </w:tc>
        <w:tc>
          <w:tcPr>
            <w:tcW w:w="2037" w:type="dxa"/>
          </w:tcPr>
          <w:p w14:paraId="21F8C525" w14:textId="5E838676" w:rsidR="00023914" w:rsidRDefault="00023914" w:rsidP="00C45FAC">
            <w:r>
              <w:t xml:space="preserve">Selecteer: Spa </w:t>
            </w:r>
            <w:proofErr w:type="spellStart"/>
            <w:r>
              <w:t>francorschamps</w:t>
            </w:r>
            <w:proofErr w:type="spellEnd"/>
            <w:r>
              <w:br/>
              <w:t>Datum: 10-12-2010</w:t>
            </w:r>
            <w:r w:rsidR="000D6EB1">
              <w:br/>
              <w:t xml:space="preserve">Naam: Grand prix van </w:t>
            </w:r>
            <w:proofErr w:type="spellStart"/>
            <w:r w:rsidR="000D6EB1">
              <w:t>Belgie</w:t>
            </w:r>
            <w:proofErr w:type="spellEnd"/>
          </w:p>
        </w:tc>
        <w:tc>
          <w:tcPr>
            <w:tcW w:w="2641" w:type="dxa"/>
          </w:tcPr>
          <w:p w14:paraId="5FAFDCE1" w14:textId="2125015D" w:rsidR="00023914" w:rsidRDefault="00023914" w:rsidP="00C45FAC">
            <w:r>
              <w:t>Circuit is niet gekoppeld, foutmelding: Circuit al gekoppeld aan seizoen</w:t>
            </w:r>
          </w:p>
        </w:tc>
      </w:tr>
      <w:tr w:rsidR="00023914" w14:paraId="4F77B33F" w14:textId="77777777" w:rsidTr="00100288">
        <w:tc>
          <w:tcPr>
            <w:tcW w:w="1162" w:type="dxa"/>
          </w:tcPr>
          <w:p w14:paraId="7B0F5ED6" w14:textId="3E24691B" w:rsidR="00023914" w:rsidRDefault="00023914" w:rsidP="00023914">
            <w:r>
              <w:t>TC22</w:t>
            </w:r>
          </w:p>
        </w:tc>
        <w:tc>
          <w:tcPr>
            <w:tcW w:w="1046" w:type="dxa"/>
          </w:tcPr>
          <w:p w14:paraId="17B6431D" w14:textId="15E0F5E5" w:rsidR="00023914" w:rsidRDefault="00023914" w:rsidP="00023914">
            <w:r>
              <w:t>UC07</w:t>
            </w:r>
          </w:p>
        </w:tc>
        <w:tc>
          <w:tcPr>
            <w:tcW w:w="1756" w:type="dxa"/>
          </w:tcPr>
          <w:p w14:paraId="46395D51" w14:textId="724617CC" w:rsidR="00023914" w:rsidRDefault="00023914" w:rsidP="00023914">
            <w:r>
              <w:t>TC20</w:t>
            </w:r>
          </w:p>
        </w:tc>
        <w:tc>
          <w:tcPr>
            <w:tcW w:w="2037" w:type="dxa"/>
          </w:tcPr>
          <w:p w14:paraId="21BDC598" w14:textId="63454E9C" w:rsidR="00023914" w:rsidRDefault="00023914" w:rsidP="000D6EB1">
            <w:r>
              <w:t xml:space="preserve">Selecteer: Spa </w:t>
            </w:r>
            <w:proofErr w:type="spellStart"/>
            <w:r>
              <w:t>Francorschamps</w:t>
            </w:r>
            <w:proofErr w:type="spellEnd"/>
            <w:r>
              <w:br/>
              <w:t xml:space="preserve">Datum: </w:t>
            </w:r>
            <w:r w:rsidR="000D6EB1">
              <w:t>5-9-2010</w:t>
            </w:r>
            <w:r w:rsidR="000D6EB1">
              <w:br/>
              <w:t>Naam: Grand prix van Spa</w:t>
            </w:r>
          </w:p>
        </w:tc>
        <w:tc>
          <w:tcPr>
            <w:tcW w:w="2641" w:type="dxa"/>
          </w:tcPr>
          <w:p w14:paraId="0852118B" w14:textId="1620D80B" w:rsidR="00023914" w:rsidRDefault="000D6EB1" w:rsidP="00C45FAC">
            <w:r>
              <w:t>Circuit is gekoppeld aan het seizoen</w:t>
            </w:r>
          </w:p>
        </w:tc>
      </w:tr>
      <w:tr w:rsidR="00C45FAC" w14:paraId="1BE5485B" w14:textId="77777777" w:rsidTr="00023914">
        <w:tc>
          <w:tcPr>
            <w:tcW w:w="1162" w:type="dxa"/>
          </w:tcPr>
          <w:p w14:paraId="55EA42F3" w14:textId="2710B5D0" w:rsidR="00C45FAC" w:rsidRDefault="000D6EB1" w:rsidP="00023914">
            <w:r>
              <w:t>TC23</w:t>
            </w:r>
          </w:p>
        </w:tc>
        <w:tc>
          <w:tcPr>
            <w:tcW w:w="1046" w:type="dxa"/>
          </w:tcPr>
          <w:p w14:paraId="1717374D" w14:textId="58088527" w:rsidR="00C45FAC" w:rsidRDefault="00023914" w:rsidP="00023914">
            <w:r>
              <w:t>UC08</w:t>
            </w:r>
          </w:p>
        </w:tc>
        <w:tc>
          <w:tcPr>
            <w:tcW w:w="1756" w:type="dxa"/>
          </w:tcPr>
          <w:p w14:paraId="70B14256" w14:textId="77777777" w:rsidR="00C45FAC" w:rsidRDefault="00C45FAC" w:rsidP="00023914">
            <w:r>
              <w:t>-</w:t>
            </w:r>
          </w:p>
        </w:tc>
        <w:tc>
          <w:tcPr>
            <w:tcW w:w="2037" w:type="dxa"/>
          </w:tcPr>
          <w:p w14:paraId="5B4AD460" w14:textId="6A7DC986" w:rsidR="00C45FAC" w:rsidRDefault="00C45FAC" w:rsidP="00023914">
            <w:r>
              <w:t>Naam: Red Bull</w:t>
            </w:r>
            <w:r>
              <w:br/>
              <w:t>Land: Oostenrijk</w:t>
            </w:r>
          </w:p>
        </w:tc>
        <w:tc>
          <w:tcPr>
            <w:tcW w:w="2641" w:type="dxa"/>
          </w:tcPr>
          <w:p w14:paraId="60C25FE2" w14:textId="4FB78BC2" w:rsidR="00C45FAC" w:rsidRDefault="00C45FAC" w:rsidP="00023914">
            <w:r>
              <w:t>Raceteam is toegevoegd</w:t>
            </w:r>
          </w:p>
        </w:tc>
      </w:tr>
      <w:tr w:rsidR="00C45FAC" w14:paraId="5FD0F56D" w14:textId="77777777" w:rsidTr="00023914">
        <w:tc>
          <w:tcPr>
            <w:tcW w:w="1162" w:type="dxa"/>
          </w:tcPr>
          <w:p w14:paraId="46158A13" w14:textId="0E8EBAFE" w:rsidR="00C45FAC" w:rsidRDefault="000D6EB1" w:rsidP="00023914">
            <w:r>
              <w:t>TC24</w:t>
            </w:r>
          </w:p>
        </w:tc>
        <w:tc>
          <w:tcPr>
            <w:tcW w:w="1046" w:type="dxa"/>
          </w:tcPr>
          <w:p w14:paraId="435ECB86" w14:textId="5C41C898" w:rsidR="00C45FAC" w:rsidRDefault="00023914" w:rsidP="00023914">
            <w:r>
              <w:t>UC08</w:t>
            </w:r>
          </w:p>
        </w:tc>
        <w:tc>
          <w:tcPr>
            <w:tcW w:w="1756" w:type="dxa"/>
          </w:tcPr>
          <w:p w14:paraId="26B2BE9B" w14:textId="77777777" w:rsidR="00C45FAC" w:rsidRDefault="00C45FAC" w:rsidP="00023914">
            <w:r>
              <w:t>-</w:t>
            </w:r>
          </w:p>
        </w:tc>
        <w:tc>
          <w:tcPr>
            <w:tcW w:w="2037" w:type="dxa"/>
          </w:tcPr>
          <w:p w14:paraId="3246FB81" w14:textId="7B434ECE" w:rsidR="00C45FAC" w:rsidRDefault="00C45FAC" w:rsidP="00C45FAC">
            <w:r>
              <w:t>Naam: “”</w:t>
            </w:r>
            <w:r>
              <w:br/>
              <w:t>Land: Oostenrijk</w:t>
            </w:r>
            <w:r>
              <w:br/>
            </w:r>
          </w:p>
        </w:tc>
        <w:tc>
          <w:tcPr>
            <w:tcW w:w="2641" w:type="dxa"/>
          </w:tcPr>
          <w:p w14:paraId="682B4A5E" w14:textId="250E2ED5" w:rsidR="00C45FAC" w:rsidRDefault="00C45FAC" w:rsidP="00023914">
            <w:r>
              <w:t>Raceteam is niet toegevoegd, foutmelding: niet alle gegevens ingevuld</w:t>
            </w:r>
          </w:p>
        </w:tc>
      </w:tr>
      <w:tr w:rsidR="00C45FAC" w14:paraId="5635C36A" w14:textId="77777777" w:rsidTr="00023914">
        <w:tc>
          <w:tcPr>
            <w:tcW w:w="1162" w:type="dxa"/>
          </w:tcPr>
          <w:p w14:paraId="6E644B69" w14:textId="1830C0F6" w:rsidR="00C45FAC" w:rsidRDefault="000D6EB1" w:rsidP="00023914">
            <w:r>
              <w:t>TC25</w:t>
            </w:r>
          </w:p>
        </w:tc>
        <w:tc>
          <w:tcPr>
            <w:tcW w:w="1046" w:type="dxa"/>
          </w:tcPr>
          <w:p w14:paraId="18ADDBCE" w14:textId="7B3CDEB6" w:rsidR="00C45FAC" w:rsidRDefault="00023914" w:rsidP="00023914">
            <w:r>
              <w:t>UC08</w:t>
            </w:r>
          </w:p>
        </w:tc>
        <w:tc>
          <w:tcPr>
            <w:tcW w:w="1756" w:type="dxa"/>
          </w:tcPr>
          <w:p w14:paraId="60D62D99" w14:textId="6C726219" w:rsidR="00C45FAC" w:rsidRDefault="00C45FAC" w:rsidP="00C45FAC">
            <w:r>
              <w:t>T</w:t>
            </w:r>
            <w:r w:rsidR="00023914">
              <w:t>C22</w:t>
            </w:r>
          </w:p>
        </w:tc>
        <w:tc>
          <w:tcPr>
            <w:tcW w:w="2037" w:type="dxa"/>
          </w:tcPr>
          <w:p w14:paraId="13A03687" w14:textId="3FBF244E" w:rsidR="00C45FAC" w:rsidRDefault="00C45FAC" w:rsidP="00023914">
            <w:r>
              <w:t>Naam: Red Bull</w:t>
            </w:r>
            <w:r>
              <w:br/>
              <w:t>Land: Oostenrijk</w:t>
            </w:r>
          </w:p>
        </w:tc>
        <w:tc>
          <w:tcPr>
            <w:tcW w:w="2641" w:type="dxa"/>
          </w:tcPr>
          <w:p w14:paraId="04589AC2" w14:textId="162A67CC" w:rsidR="00C45FAC" w:rsidRDefault="00C45FAC" w:rsidP="00C45FAC">
            <w:r>
              <w:t>Raceteam is niet toegevoegd, foutmelding: Raceteam bestaat al.</w:t>
            </w:r>
          </w:p>
        </w:tc>
      </w:tr>
      <w:tr w:rsidR="00C45FAC" w14:paraId="00DD81FB" w14:textId="77777777" w:rsidTr="00023914">
        <w:tc>
          <w:tcPr>
            <w:tcW w:w="1162" w:type="dxa"/>
          </w:tcPr>
          <w:p w14:paraId="132BD896" w14:textId="14083AF8" w:rsidR="00C45FAC" w:rsidRDefault="000D6EB1" w:rsidP="00023914">
            <w:r>
              <w:t>TC26</w:t>
            </w:r>
          </w:p>
        </w:tc>
        <w:tc>
          <w:tcPr>
            <w:tcW w:w="1046" w:type="dxa"/>
          </w:tcPr>
          <w:p w14:paraId="1420A85E" w14:textId="453115BE" w:rsidR="00C45FAC" w:rsidRDefault="00C45FAC" w:rsidP="00C45FAC">
            <w:r>
              <w:t>UC0</w:t>
            </w:r>
            <w:r w:rsidR="00023914">
              <w:t>9</w:t>
            </w:r>
          </w:p>
        </w:tc>
        <w:tc>
          <w:tcPr>
            <w:tcW w:w="1756" w:type="dxa"/>
          </w:tcPr>
          <w:p w14:paraId="43E7E8A1" w14:textId="1E158C4B" w:rsidR="00C45FAC" w:rsidRDefault="00C45FAC" w:rsidP="00C45FAC">
            <w:r>
              <w:t>TC</w:t>
            </w:r>
            <w:r w:rsidR="00023914">
              <w:t>22</w:t>
            </w:r>
          </w:p>
        </w:tc>
        <w:tc>
          <w:tcPr>
            <w:tcW w:w="2037" w:type="dxa"/>
          </w:tcPr>
          <w:p w14:paraId="32D43118" w14:textId="02733017" w:rsidR="00C45FAC" w:rsidRDefault="00C45FAC" w:rsidP="00023914">
            <w:r>
              <w:t>Selecteer Red Bull en bevestig</w:t>
            </w:r>
          </w:p>
        </w:tc>
        <w:tc>
          <w:tcPr>
            <w:tcW w:w="2641" w:type="dxa"/>
          </w:tcPr>
          <w:p w14:paraId="116C3FF0" w14:textId="1B15AD51" w:rsidR="00C45FAC" w:rsidRDefault="00C45FAC" w:rsidP="00023914">
            <w:r>
              <w:t>Raceteam is verwijderd</w:t>
            </w:r>
          </w:p>
        </w:tc>
      </w:tr>
      <w:tr w:rsidR="00C45FAC" w14:paraId="4DD8D4D9" w14:textId="77777777" w:rsidTr="00023914">
        <w:tc>
          <w:tcPr>
            <w:tcW w:w="1162" w:type="dxa"/>
          </w:tcPr>
          <w:p w14:paraId="4CD0189B" w14:textId="7A4F17ED" w:rsidR="00C45FAC" w:rsidRDefault="000D6EB1" w:rsidP="00023914">
            <w:r>
              <w:t>TC27</w:t>
            </w:r>
          </w:p>
        </w:tc>
        <w:tc>
          <w:tcPr>
            <w:tcW w:w="1046" w:type="dxa"/>
          </w:tcPr>
          <w:p w14:paraId="664CC268" w14:textId="5897BDBD" w:rsidR="00C45FAC" w:rsidRDefault="00023914" w:rsidP="00023914">
            <w:r>
              <w:t>UC09</w:t>
            </w:r>
          </w:p>
        </w:tc>
        <w:tc>
          <w:tcPr>
            <w:tcW w:w="1756" w:type="dxa"/>
          </w:tcPr>
          <w:p w14:paraId="29CAFBC1" w14:textId="7CFDD8A6" w:rsidR="00C45FAC" w:rsidRDefault="00023914" w:rsidP="00023914">
            <w:r>
              <w:t>TC22</w:t>
            </w:r>
          </w:p>
        </w:tc>
        <w:tc>
          <w:tcPr>
            <w:tcW w:w="2037" w:type="dxa"/>
          </w:tcPr>
          <w:p w14:paraId="6B28EB22" w14:textId="0982D35D" w:rsidR="00C45FAC" w:rsidRDefault="00C45FAC" w:rsidP="00C45FAC">
            <w:r>
              <w:t>Selecteer Red Bull en annuleer</w:t>
            </w:r>
          </w:p>
        </w:tc>
        <w:tc>
          <w:tcPr>
            <w:tcW w:w="2641" w:type="dxa"/>
          </w:tcPr>
          <w:p w14:paraId="1BD17742" w14:textId="6C7E6E7C" w:rsidR="00C45FAC" w:rsidRDefault="00C45FAC" w:rsidP="00023914">
            <w:r>
              <w:t>Raceteam is niet verwijderd</w:t>
            </w:r>
          </w:p>
        </w:tc>
      </w:tr>
      <w:tr w:rsidR="00C45FAC" w14:paraId="19D9DA85" w14:textId="77777777" w:rsidTr="00023914">
        <w:tc>
          <w:tcPr>
            <w:tcW w:w="1162" w:type="dxa"/>
          </w:tcPr>
          <w:p w14:paraId="126A79AD" w14:textId="442AE14E" w:rsidR="00C45FAC" w:rsidRDefault="000D6EB1" w:rsidP="00023914">
            <w:r>
              <w:t>TC28</w:t>
            </w:r>
          </w:p>
        </w:tc>
        <w:tc>
          <w:tcPr>
            <w:tcW w:w="1046" w:type="dxa"/>
          </w:tcPr>
          <w:p w14:paraId="19CAAA75" w14:textId="2E85BE75" w:rsidR="00C45FAC" w:rsidRDefault="00023914" w:rsidP="00023914">
            <w:r>
              <w:t>UC09</w:t>
            </w:r>
          </w:p>
        </w:tc>
        <w:tc>
          <w:tcPr>
            <w:tcW w:w="1756" w:type="dxa"/>
          </w:tcPr>
          <w:p w14:paraId="0EF9FE5C" w14:textId="0643B805" w:rsidR="00C45FAC" w:rsidRDefault="00023914" w:rsidP="000D6EB1">
            <w:r>
              <w:t>TC22</w:t>
            </w:r>
            <w:r w:rsidR="00C45FAC">
              <w:t xml:space="preserve"> en </w:t>
            </w:r>
            <w:r w:rsidR="000D6EB1">
              <w:t>TC29</w:t>
            </w:r>
          </w:p>
        </w:tc>
        <w:tc>
          <w:tcPr>
            <w:tcW w:w="2037" w:type="dxa"/>
          </w:tcPr>
          <w:p w14:paraId="279FB736" w14:textId="4414BABA" w:rsidR="00C45FAC" w:rsidRDefault="00C45FAC" w:rsidP="00023914">
            <w:r>
              <w:t>Selecteer Red Bull en bevestig</w:t>
            </w:r>
          </w:p>
        </w:tc>
        <w:tc>
          <w:tcPr>
            <w:tcW w:w="2641" w:type="dxa"/>
          </w:tcPr>
          <w:p w14:paraId="35445767" w14:textId="4DCAC379" w:rsidR="00C45FAC" w:rsidRDefault="00C45FAC" w:rsidP="00023914">
            <w:r>
              <w:t>Raceteam is niet verwijderd, foutmelding: Raceteam komt voor in seizoenen</w:t>
            </w:r>
          </w:p>
        </w:tc>
      </w:tr>
      <w:tr w:rsidR="00C45FAC" w14:paraId="71819486" w14:textId="77777777" w:rsidTr="00023914">
        <w:tc>
          <w:tcPr>
            <w:tcW w:w="1162" w:type="dxa"/>
          </w:tcPr>
          <w:p w14:paraId="6D177CC2" w14:textId="2615E5F1" w:rsidR="00C45FAC" w:rsidRDefault="000D6EB1" w:rsidP="00023914">
            <w:r>
              <w:t>TC29</w:t>
            </w:r>
          </w:p>
        </w:tc>
        <w:tc>
          <w:tcPr>
            <w:tcW w:w="1046" w:type="dxa"/>
          </w:tcPr>
          <w:p w14:paraId="391A1DC8" w14:textId="7C6DFB5B" w:rsidR="00C45FAC" w:rsidRDefault="00023914" w:rsidP="00023914">
            <w:r>
              <w:t>UC10</w:t>
            </w:r>
          </w:p>
        </w:tc>
        <w:tc>
          <w:tcPr>
            <w:tcW w:w="1756" w:type="dxa"/>
          </w:tcPr>
          <w:p w14:paraId="39F54C83" w14:textId="7527AE41" w:rsidR="00C45FAC" w:rsidRDefault="00023914" w:rsidP="00B86EF0">
            <w:r>
              <w:t>TC</w:t>
            </w:r>
            <w:r w:rsidR="000D6EB1">
              <w:t>0</w:t>
            </w:r>
            <w:r w:rsidR="00B86EF0">
              <w:t>7</w:t>
            </w:r>
            <w:r w:rsidR="000D6EB1">
              <w:t xml:space="preserve"> en TC23</w:t>
            </w:r>
          </w:p>
        </w:tc>
        <w:tc>
          <w:tcPr>
            <w:tcW w:w="2037" w:type="dxa"/>
          </w:tcPr>
          <w:p w14:paraId="128502AD" w14:textId="726CA694" w:rsidR="00C45FAC" w:rsidRDefault="000D6EB1" w:rsidP="00023914">
            <w:r>
              <w:t>Selecteer Red Bull</w:t>
            </w:r>
          </w:p>
        </w:tc>
        <w:tc>
          <w:tcPr>
            <w:tcW w:w="2641" w:type="dxa"/>
          </w:tcPr>
          <w:p w14:paraId="13C46C76" w14:textId="3F86C251" w:rsidR="00C45FAC" w:rsidRDefault="000D6EB1" w:rsidP="000D6EB1">
            <w:r>
              <w:t>Raceteam is toegevoegd aan het seizoen</w:t>
            </w:r>
          </w:p>
        </w:tc>
      </w:tr>
      <w:tr w:rsidR="000D6EB1" w14:paraId="5B718B36" w14:textId="77777777" w:rsidTr="00023914">
        <w:tc>
          <w:tcPr>
            <w:tcW w:w="1162" w:type="dxa"/>
          </w:tcPr>
          <w:p w14:paraId="3D2AE5C6" w14:textId="2DF68716" w:rsidR="000D6EB1" w:rsidRDefault="000D6EB1" w:rsidP="00023914">
            <w:r>
              <w:t>TC30</w:t>
            </w:r>
          </w:p>
        </w:tc>
        <w:tc>
          <w:tcPr>
            <w:tcW w:w="1046" w:type="dxa"/>
          </w:tcPr>
          <w:p w14:paraId="31BDAFCD" w14:textId="65A9231E" w:rsidR="000D6EB1" w:rsidRDefault="000D6EB1" w:rsidP="00023914">
            <w:r>
              <w:t>UC10</w:t>
            </w:r>
          </w:p>
        </w:tc>
        <w:tc>
          <w:tcPr>
            <w:tcW w:w="1756" w:type="dxa"/>
          </w:tcPr>
          <w:p w14:paraId="550E2144" w14:textId="6BBB8F03" w:rsidR="000D6EB1" w:rsidRDefault="00B86EF0" w:rsidP="00C45FAC">
            <w:r>
              <w:t>TC07</w:t>
            </w:r>
            <w:r w:rsidR="000D6EB1">
              <w:t>, TC23, TC29</w:t>
            </w:r>
          </w:p>
        </w:tc>
        <w:tc>
          <w:tcPr>
            <w:tcW w:w="2037" w:type="dxa"/>
          </w:tcPr>
          <w:p w14:paraId="1A1F06B8" w14:textId="544E731F" w:rsidR="000D6EB1" w:rsidRDefault="000D6EB1" w:rsidP="00023914">
            <w:r>
              <w:t>Selecteer Red Bull</w:t>
            </w:r>
          </w:p>
        </w:tc>
        <w:tc>
          <w:tcPr>
            <w:tcW w:w="2641" w:type="dxa"/>
          </w:tcPr>
          <w:p w14:paraId="33519297" w14:textId="2FD980DB" w:rsidR="000D6EB1" w:rsidRDefault="000D6EB1" w:rsidP="00C45FAC">
            <w:r>
              <w:t>Raceteam is niet toegevoegd aan het seizoen, foutmelding: Raceteam is al gekoppeld aan dit seizoen.</w:t>
            </w:r>
          </w:p>
        </w:tc>
      </w:tr>
      <w:tr w:rsidR="000D6EB1" w14:paraId="6972747E" w14:textId="77777777" w:rsidTr="00023914">
        <w:tc>
          <w:tcPr>
            <w:tcW w:w="1162" w:type="dxa"/>
          </w:tcPr>
          <w:p w14:paraId="39AB01CF" w14:textId="66EBE4B5" w:rsidR="000D6EB1" w:rsidRDefault="000D6EB1" w:rsidP="00023914">
            <w:r>
              <w:t>TC31</w:t>
            </w:r>
          </w:p>
        </w:tc>
        <w:tc>
          <w:tcPr>
            <w:tcW w:w="1046" w:type="dxa"/>
          </w:tcPr>
          <w:p w14:paraId="707127E1" w14:textId="02B1D2EB" w:rsidR="000D6EB1" w:rsidRDefault="000D6EB1" w:rsidP="00023914">
            <w:r>
              <w:t>UC11</w:t>
            </w:r>
          </w:p>
        </w:tc>
        <w:tc>
          <w:tcPr>
            <w:tcW w:w="1756" w:type="dxa"/>
          </w:tcPr>
          <w:p w14:paraId="4013E018" w14:textId="7AF528B5" w:rsidR="000D6EB1" w:rsidRDefault="000D6EB1" w:rsidP="00C45FAC">
            <w:r>
              <w:t>-</w:t>
            </w:r>
          </w:p>
        </w:tc>
        <w:tc>
          <w:tcPr>
            <w:tcW w:w="2037" w:type="dxa"/>
          </w:tcPr>
          <w:p w14:paraId="5588CE36" w14:textId="0556DF69" w:rsidR="000D6EB1" w:rsidRDefault="000D6EB1" w:rsidP="00023914">
            <w:r>
              <w:t>Naam: Max Verstappen</w:t>
            </w:r>
            <w:r>
              <w:br/>
              <w:t>Geboortedatum: 30-09-1997</w:t>
            </w:r>
            <w:r>
              <w:br/>
              <w:t>Land: Nederland</w:t>
            </w:r>
          </w:p>
        </w:tc>
        <w:tc>
          <w:tcPr>
            <w:tcW w:w="2641" w:type="dxa"/>
          </w:tcPr>
          <w:p w14:paraId="7C5BD11E" w14:textId="70C56595" w:rsidR="000D6EB1" w:rsidRDefault="000D6EB1" w:rsidP="00C45FAC">
            <w:r>
              <w:t>Coureur is toegevoegd</w:t>
            </w:r>
          </w:p>
        </w:tc>
      </w:tr>
      <w:tr w:rsidR="000D6EB1" w14:paraId="056647D3" w14:textId="77777777" w:rsidTr="00023914">
        <w:tc>
          <w:tcPr>
            <w:tcW w:w="1162" w:type="dxa"/>
          </w:tcPr>
          <w:p w14:paraId="34BFAEC5" w14:textId="3FDE18B5" w:rsidR="000D6EB1" w:rsidRDefault="000D6EB1" w:rsidP="00023914">
            <w:r>
              <w:t>TC32</w:t>
            </w:r>
          </w:p>
        </w:tc>
        <w:tc>
          <w:tcPr>
            <w:tcW w:w="1046" w:type="dxa"/>
          </w:tcPr>
          <w:p w14:paraId="38A086B8" w14:textId="4666B44A" w:rsidR="000D6EB1" w:rsidRDefault="000D6EB1" w:rsidP="00023914">
            <w:r>
              <w:t>UC11</w:t>
            </w:r>
          </w:p>
        </w:tc>
        <w:tc>
          <w:tcPr>
            <w:tcW w:w="1756" w:type="dxa"/>
          </w:tcPr>
          <w:p w14:paraId="015D21CE" w14:textId="6D1F613C" w:rsidR="000D6EB1" w:rsidRDefault="000D6EB1" w:rsidP="00C45FAC">
            <w:r>
              <w:t>-</w:t>
            </w:r>
          </w:p>
        </w:tc>
        <w:tc>
          <w:tcPr>
            <w:tcW w:w="2037" w:type="dxa"/>
          </w:tcPr>
          <w:p w14:paraId="6CE690F5" w14:textId="139C9B8B" w:rsidR="000D6EB1" w:rsidRDefault="000D6EB1" w:rsidP="000D6EB1">
            <w:r>
              <w:t>Naam: “”</w:t>
            </w:r>
            <w:r>
              <w:br/>
              <w:t>Geboortedatum: 30-09-1997</w:t>
            </w:r>
            <w:r>
              <w:br/>
              <w:t>Land: Nederland</w:t>
            </w:r>
          </w:p>
        </w:tc>
        <w:tc>
          <w:tcPr>
            <w:tcW w:w="2641" w:type="dxa"/>
          </w:tcPr>
          <w:p w14:paraId="6453FEE3" w14:textId="7A07D58C" w:rsidR="000D6EB1" w:rsidRDefault="000D6EB1" w:rsidP="00C45FAC">
            <w:r>
              <w:t xml:space="preserve">Coureur is niet </w:t>
            </w:r>
            <w:proofErr w:type="spellStart"/>
            <w:r>
              <w:t>tegoveogd</w:t>
            </w:r>
            <w:proofErr w:type="spellEnd"/>
            <w:r>
              <w:t>, foutmelding: Niet alle gegevens ingevuld.</w:t>
            </w:r>
          </w:p>
        </w:tc>
      </w:tr>
      <w:tr w:rsidR="000D6EB1" w14:paraId="318A7C02" w14:textId="77777777" w:rsidTr="00023914">
        <w:tc>
          <w:tcPr>
            <w:tcW w:w="1162" w:type="dxa"/>
          </w:tcPr>
          <w:p w14:paraId="767276F3" w14:textId="28C41532" w:rsidR="000D6EB1" w:rsidRDefault="000D6EB1" w:rsidP="00023914">
            <w:r>
              <w:lastRenderedPageBreak/>
              <w:t>TC33</w:t>
            </w:r>
          </w:p>
        </w:tc>
        <w:tc>
          <w:tcPr>
            <w:tcW w:w="1046" w:type="dxa"/>
          </w:tcPr>
          <w:p w14:paraId="204A3141" w14:textId="056DE90C" w:rsidR="000D6EB1" w:rsidRDefault="000D6EB1" w:rsidP="00023914">
            <w:r>
              <w:t>UC11</w:t>
            </w:r>
          </w:p>
        </w:tc>
        <w:tc>
          <w:tcPr>
            <w:tcW w:w="1756" w:type="dxa"/>
          </w:tcPr>
          <w:p w14:paraId="59505085" w14:textId="64922894" w:rsidR="000D6EB1" w:rsidRDefault="000D6EB1" w:rsidP="00C45FAC">
            <w:r>
              <w:t>TC31</w:t>
            </w:r>
          </w:p>
        </w:tc>
        <w:tc>
          <w:tcPr>
            <w:tcW w:w="2037" w:type="dxa"/>
          </w:tcPr>
          <w:p w14:paraId="792DEA36" w14:textId="0318CDEC" w:rsidR="000D6EB1" w:rsidRDefault="000D6EB1" w:rsidP="000D6EB1">
            <w:r>
              <w:t>Naam: Max Verstappen</w:t>
            </w:r>
            <w:r>
              <w:br/>
              <w:t>Geboortedatum: 30-09-1997</w:t>
            </w:r>
            <w:r>
              <w:br/>
              <w:t>Land: Nederland</w:t>
            </w:r>
          </w:p>
        </w:tc>
        <w:tc>
          <w:tcPr>
            <w:tcW w:w="2641" w:type="dxa"/>
          </w:tcPr>
          <w:p w14:paraId="717F0908" w14:textId="69A08BDB" w:rsidR="000D6EB1" w:rsidRDefault="000D6EB1" w:rsidP="00C45FAC">
            <w:r>
              <w:t>Coureur is niet toegevoegd, foutmelding: Coureur bestaat al</w:t>
            </w:r>
          </w:p>
        </w:tc>
      </w:tr>
      <w:tr w:rsidR="000D6EB1" w14:paraId="723A6C87" w14:textId="77777777" w:rsidTr="00671E4D">
        <w:tc>
          <w:tcPr>
            <w:tcW w:w="1162" w:type="dxa"/>
          </w:tcPr>
          <w:p w14:paraId="1246FF9A" w14:textId="515C5209" w:rsidR="000D6EB1" w:rsidRDefault="000D6EB1" w:rsidP="00671E4D">
            <w:r>
              <w:t>TC34</w:t>
            </w:r>
          </w:p>
        </w:tc>
        <w:tc>
          <w:tcPr>
            <w:tcW w:w="1046" w:type="dxa"/>
          </w:tcPr>
          <w:p w14:paraId="48C874E9" w14:textId="42F18B6C" w:rsidR="000D6EB1" w:rsidRDefault="000D6EB1" w:rsidP="00671E4D">
            <w:r>
              <w:t>UC12</w:t>
            </w:r>
          </w:p>
        </w:tc>
        <w:tc>
          <w:tcPr>
            <w:tcW w:w="1756" w:type="dxa"/>
          </w:tcPr>
          <w:p w14:paraId="4D39F0CD" w14:textId="5B1A7F60" w:rsidR="000D6EB1" w:rsidRDefault="000D6EB1" w:rsidP="00671E4D">
            <w:r>
              <w:t>TC31</w:t>
            </w:r>
          </w:p>
        </w:tc>
        <w:tc>
          <w:tcPr>
            <w:tcW w:w="2037" w:type="dxa"/>
          </w:tcPr>
          <w:p w14:paraId="42D7C05D" w14:textId="5B1AB7E5" w:rsidR="000D6EB1" w:rsidRDefault="000D6EB1" w:rsidP="00671E4D">
            <w:r>
              <w:t>Selecteer Max Verstappen en bevestig</w:t>
            </w:r>
          </w:p>
        </w:tc>
        <w:tc>
          <w:tcPr>
            <w:tcW w:w="2641" w:type="dxa"/>
          </w:tcPr>
          <w:p w14:paraId="69FB8C18" w14:textId="49CC02DB" w:rsidR="000D6EB1" w:rsidRDefault="000D6EB1" w:rsidP="00671E4D">
            <w:r>
              <w:t>Coureur is verwijderd</w:t>
            </w:r>
          </w:p>
        </w:tc>
      </w:tr>
      <w:tr w:rsidR="000D6EB1" w14:paraId="5551D0BB" w14:textId="77777777" w:rsidTr="00671E4D">
        <w:tc>
          <w:tcPr>
            <w:tcW w:w="1162" w:type="dxa"/>
          </w:tcPr>
          <w:p w14:paraId="466261E4" w14:textId="50BF5494" w:rsidR="000D6EB1" w:rsidRDefault="000D6EB1" w:rsidP="00671E4D">
            <w:r>
              <w:t>TC35</w:t>
            </w:r>
          </w:p>
        </w:tc>
        <w:tc>
          <w:tcPr>
            <w:tcW w:w="1046" w:type="dxa"/>
          </w:tcPr>
          <w:p w14:paraId="47524291" w14:textId="7BC2FAE2" w:rsidR="000D6EB1" w:rsidRDefault="000D6EB1" w:rsidP="00671E4D">
            <w:r>
              <w:t>UC12</w:t>
            </w:r>
          </w:p>
        </w:tc>
        <w:tc>
          <w:tcPr>
            <w:tcW w:w="1756" w:type="dxa"/>
          </w:tcPr>
          <w:p w14:paraId="39D08D3E" w14:textId="15E384D7" w:rsidR="000D6EB1" w:rsidRDefault="000D6EB1" w:rsidP="00671E4D">
            <w:r>
              <w:t>TC31</w:t>
            </w:r>
          </w:p>
        </w:tc>
        <w:tc>
          <w:tcPr>
            <w:tcW w:w="2037" w:type="dxa"/>
          </w:tcPr>
          <w:p w14:paraId="10C751D4" w14:textId="4B13CCCB" w:rsidR="000D6EB1" w:rsidRDefault="000D6EB1" w:rsidP="000D6EB1">
            <w:r>
              <w:t>Selecteer Max Verstappen en annuleer</w:t>
            </w:r>
          </w:p>
        </w:tc>
        <w:tc>
          <w:tcPr>
            <w:tcW w:w="2641" w:type="dxa"/>
          </w:tcPr>
          <w:p w14:paraId="499ADE5F" w14:textId="14F81BB5" w:rsidR="000D6EB1" w:rsidRDefault="000D6EB1" w:rsidP="00671E4D">
            <w:r>
              <w:t>Coureur is niet verwijderd</w:t>
            </w:r>
          </w:p>
        </w:tc>
      </w:tr>
      <w:tr w:rsidR="000D6EB1" w14:paraId="42A5B70C" w14:textId="77777777" w:rsidTr="00671E4D">
        <w:tc>
          <w:tcPr>
            <w:tcW w:w="1162" w:type="dxa"/>
          </w:tcPr>
          <w:p w14:paraId="3EC17731" w14:textId="2DCBB2DE" w:rsidR="000D6EB1" w:rsidRDefault="000D6EB1" w:rsidP="00671E4D">
            <w:r>
              <w:t>TC36</w:t>
            </w:r>
          </w:p>
        </w:tc>
        <w:tc>
          <w:tcPr>
            <w:tcW w:w="1046" w:type="dxa"/>
          </w:tcPr>
          <w:p w14:paraId="1F0663CD" w14:textId="78375A62" w:rsidR="000D6EB1" w:rsidRDefault="000D6EB1" w:rsidP="00671E4D">
            <w:r>
              <w:t>UC12</w:t>
            </w:r>
          </w:p>
        </w:tc>
        <w:tc>
          <w:tcPr>
            <w:tcW w:w="1756" w:type="dxa"/>
          </w:tcPr>
          <w:p w14:paraId="532F7082" w14:textId="5C06350D" w:rsidR="000D6EB1" w:rsidRDefault="000D6EB1" w:rsidP="000D6EB1">
            <w:r>
              <w:t>TC31 en TC37</w:t>
            </w:r>
          </w:p>
        </w:tc>
        <w:tc>
          <w:tcPr>
            <w:tcW w:w="2037" w:type="dxa"/>
          </w:tcPr>
          <w:p w14:paraId="5DFC1E8A" w14:textId="3AB42361" w:rsidR="000D6EB1" w:rsidRDefault="000D6EB1" w:rsidP="000D6EB1">
            <w:r>
              <w:t>Selecteer Max Verstappen en bevestig</w:t>
            </w:r>
          </w:p>
        </w:tc>
        <w:tc>
          <w:tcPr>
            <w:tcW w:w="2641" w:type="dxa"/>
          </w:tcPr>
          <w:p w14:paraId="2C2C82E1" w14:textId="2BCEAD7B" w:rsidR="000D6EB1" w:rsidRDefault="000D6EB1" w:rsidP="000D6EB1">
            <w:r>
              <w:t>Coureur is niet verwijderd, foutmelding: Coureur is gekoppeld aan een team</w:t>
            </w:r>
          </w:p>
        </w:tc>
      </w:tr>
      <w:tr w:rsidR="000D6EB1" w14:paraId="5A5BA22D" w14:textId="77777777" w:rsidTr="00671E4D">
        <w:tc>
          <w:tcPr>
            <w:tcW w:w="1162" w:type="dxa"/>
          </w:tcPr>
          <w:p w14:paraId="1A71CBB6" w14:textId="00606FCE" w:rsidR="000D6EB1" w:rsidRDefault="000D6EB1" w:rsidP="00671E4D">
            <w:r>
              <w:t>TC37</w:t>
            </w:r>
          </w:p>
        </w:tc>
        <w:tc>
          <w:tcPr>
            <w:tcW w:w="1046" w:type="dxa"/>
          </w:tcPr>
          <w:p w14:paraId="1AA0D61E" w14:textId="40BE9A2D" w:rsidR="000D6EB1" w:rsidRDefault="000D6EB1" w:rsidP="00671E4D">
            <w:r>
              <w:t>UC13</w:t>
            </w:r>
          </w:p>
        </w:tc>
        <w:tc>
          <w:tcPr>
            <w:tcW w:w="1756" w:type="dxa"/>
          </w:tcPr>
          <w:p w14:paraId="2742FDF0" w14:textId="2D4AC3EC" w:rsidR="000D6EB1" w:rsidRDefault="000D6EB1" w:rsidP="00B86EF0">
            <w:r>
              <w:t>TC0</w:t>
            </w:r>
            <w:r w:rsidR="00B86EF0">
              <w:t>7</w:t>
            </w:r>
            <w:r>
              <w:t>, TC23, TC31</w:t>
            </w:r>
          </w:p>
        </w:tc>
        <w:tc>
          <w:tcPr>
            <w:tcW w:w="2037" w:type="dxa"/>
          </w:tcPr>
          <w:p w14:paraId="5014AD23" w14:textId="66357341" w:rsidR="000D6EB1" w:rsidRDefault="000D6EB1" w:rsidP="00671E4D">
            <w:r>
              <w:t>Selecteer 2010, Red Bull, Max Verstappen</w:t>
            </w:r>
          </w:p>
        </w:tc>
        <w:tc>
          <w:tcPr>
            <w:tcW w:w="2641" w:type="dxa"/>
          </w:tcPr>
          <w:p w14:paraId="44430675" w14:textId="55669714" w:rsidR="000D6EB1" w:rsidRDefault="000D6EB1" w:rsidP="00671E4D">
            <w:r>
              <w:t>Max Verstappen is toegevoegd aan Red Bull voor 2010</w:t>
            </w:r>
          </w:p>
        </w:tc>
      </w:tr>
      <w:tr w:rsidR="000D6EB1" w14:paraId="6F0E4599" w14:textId="77777777" w:rsidTr="00671E4D">
        <w:tc>
          <w:tcPr>
            <w:tcW w:w="1162" w:type="dxa"/>
          </w:tcPr>
          <w:p w14:paraId="086972DD" w14:textId="00C54540" w:rsidR="000D6EB1" w:rsidRDefault="000D6EB1" w:rsidP="00671E4D">
            <w:r>
              <w:t>TC38</w:t>
            </w:r>
          </w:p>
        </w:tc>
        <w:tc>
          <w:tcPr>
            <w:tcW w:w="1046" w:type="dxa"/>
          </w:tcPr>
          <w:p w14:paraId="50684BF2" w14:textId="2AFE5210" w:rsidR="000D6EB1" w:rsidRDefault="000D6EB1" w:rsidP="00671E4D">
            <w:r>
              <w:t>UC14</w:t>
            </w:r>
          </w:p>
        </w:tc>
        <w:tc>
          <w:tcPr>
            <w:tcW w:w="1756" w:type="dxa"/>
          </w:tcPr>
          <w:p w14:paraId="4C365D94" w14:textId="62BD0C19" w:rsidR="000D6EB1" w:rsidRDefault="00B86EF0" w:rsidP="00B86EF0">
            <w:r>
              <w:t>TC07</w:t>
            </w:r>
            <w:r w:rsidR="000D6EB1">
              <w:t xml:space="preserve">, </w:t>
            </w:r>
            <w:r>
              <w:t xml:space="preserve">TC20, </w:t>
            </w:r>
            <w:r w:rsidR="000D6EB1">
              <w:t>TC2</w:t>
            </w:r>
            <w:r>
              <w:t>9</w:t>
            </w:r>
            <w:r w:rsidR="000D6EB1">
              <w:t xml:space="preserve">, </w:t>
            </w:r>
            <w:r>
              <w:t>TC37</w:t>
            </w:r>
          </w:p>
        </w:tc>
        <w:tc>
          <w:tcPr>
            <w:tcW w:w="2037" w:type="dxa"/>
          </w:tcPr>
          <w:p w14:paraId="5CB0C85C" w14:textId="62ADAAB6" w:rsidR="000D6EB1" w:rsidRDefault="00B86EF0" w:rsidP="00671E4D">
            <w:r>
              <w:t xml:space="preserve">Selecteer Grand Prix van </w:t>
            </w:r>
            <w:proofErr w:type="spellStart"/>
            <w:r>
              <w:t>belgie</w:t>
            </w:r>
            <w:proofErr w:type="spellEnd"/>
            <w:r>
              <w:br/>
              <w:t>Plaats 1: Max Verstappen</w:t>
            </w:r>
          </w:p>
        </w:tc>
        <w:tc>
          <w:tcPr>
            <w:tcW w:w="2641" w:type="dxa"/>
          </w:tcPr>
          <w:p w14:paraId="05036A36" w14:textId="2D505794" w:rsidR="000D6EB1" w:rsidRDefault="00B86EF0" w:rsidP="00671E4D">
            <w:proofErr w:type="spellStart"/>
            <w:r>
              <w:t>Raceuitslag</w:t>
            </w:r>
            <w:proofErr w:type="spellEnd"/>
            <w:r>
              <w:t xml:space="preserve"> is toegevoegd</w:t>
            </w:r>
          </w:p>
        </w:tc>
      </w:tr>
      <w:tr w:rsidR="000D6EB1" w14:paraId="0989CF03" w14:textId="77777777" w:rsidTr="00023914">
        <w:tc>
          <w:tcPr>
            <w:tcW w:w="1162" w:type="dxa"/>
          </w:tcPr>
          <w:p w14:paraId="37CB9B17" w14:textId="49A4C9A9" w:rsidR="000D6EB1" w:rsidRDefault="00E64D97" w:rsidP="00023914">
            <w:r>
              <w:t>*</w:t>
            </w:r>
            <w:r w:rsidR="00B86EF0">
              <w:t>TC39</w:t>
            </w:r>
          </w:p>
        </w:tc>
        <w:tc>
          <w:tcPr>
            <w:tcW w:w="1046" w:type="dxa"/>
          </w:tcPr>
          <w:p w14:paraId="190996A0" w14:textId="5F69A07B" w:rsidR="000D6EB1" w:rsidRDefault="00B86EF0" w:rsidP="00023914">
            <w:r>
              <w:t>UC14</w:t>
            </w:r>
          </w:p>
        </w:tc>
        <w:tc>
          <w:tcPr>
            <w:tcW w:w="1756" w:type="dxa"/>
          </w:tcPr>
          <w:p w14:paraId="1FE446BA" w14:textId="723E673F" w:rsidR="000D6EB1" w:rsidRDefault="00B86EF0" w:rsidP="00C45FAC">
            <w:r>
              <w:t>TC38</w:t>
            </w:r>
          </w:p>
        </w:tc>
        <w:tc>
          <w:tcPr>
            <w:tcW w:w="2037" w:type="dxa"/>
          </w:tcPr>
          <w:p w14:paraId="137A15CE" w14:textId="00ABE19E" w:rsidR="000D6EB1" w:rsidRDefault="00B86EF0" w:rsidP="000D6EB1">
            <w:r>
              <w:t xml:space="preserve">Selecteer Grand Prix van </w:t>
            </w:r>
            <w:proofErr w:type="spellStart"/>
            <w:r>
              <w:t>belgie</w:t>
            </w:r>
            <w:proofErr w:type="spellEnd"/>
            <w:r>
              <w:br/>
              <w:t>Plaats 1: Max Verstappen</w:t>
            </w:r>
          </w:p>
        </w:tc>
        <w:tc>
          <w:tcPr>
            <w:tcW w:w="2641" w:type="dxa"/>
          </w:tcPr>
          <w:p w14:paraId="4DA33735" w14:textId="5CFB0E4A" w:rsidR="000D6EB1" w:rsidRDefault="00B86EF0" w:rsidP="00C45FAC">
            <w:proofErr w:type="spellStart"/>
            <w:r>
              <w:t>Raceuitslag</w:t>
            </w:r>
            <w:proofErr w:type="spellEnd"/>
            <w:r>
              <w:t xml:space="preserve"> is niet </w:t>
            </w:r>
            <w:proofErr w:type="spellStart"/>
            <w:r>
              <w:t>toegeovegd</w:t>
            </w:r>
            <w:proofErr w:type="spellEnd"/>
            <w:r>
              <w:t xml:space="preserve">, foutmelding: </w:t>
            </w:r>
            <w:proofErr w:type="spellStart"/>
            <w:r>
              <w:t>Raceuitslag</w:t>
            </w:r>
            <w:proofErr w:type="spellEnd"/>
            <w:r>
              <w:t xml:space="preserve"> is al in het seizoen.</w:t>
            </w:r>
          </w:p>
        </w:tc>
      </w:tr>
      <w:tr w:rsidR="00B86EF0" w14:paraId="6136E79F" w14:textId="77777777" w:rsidTr="00023914">
        <w:tc>
          <w:tcPr>
            <w:tcW w:w="1162" w:type="dxa"/>
          </w:tcPr>
          <w:p w14:paraId="43438A73" w14:textId="12609CCD" w:rsidR="00B86EF0" w:rsidRDefault="00B86EF0" w:rsidP="00B86EF0">
            <w:r>
              <w:t>TC39</w:t>
            </w:r>
          </w:p>
        </w:tc>
        <w:tc>
          <w:tcPr>
            <w:tcW w:w="1046" w:type="dxa"/>
          </w:tcPr>
          <w:p w14:paraId="11233D77" w14:textId="1F6C1661" w:rsidR="00B86EF0" w:rsidRDefault="00B86EF0" w:rsidP="00B86EF0">
            <w:r>
              <w:t>UC14</w:t>
            </w:r>
          </w:p>
        </w:tc>
        <w:tc>
          <w:tcPr>
            <w:tcW w:w="1756" w:type="dxa"/>
          </w:tcPr>
          <w:p w14:paraId="0FF9AFFC" w14:textId="760B9122" w:rsidR="00B86EF0" w:rsidRDefault="00B86EF0" w:rsidP="00B86EF0">
            <w:r>
              <w:t>TC07, TC20, TC29, TC37</w:t>
            </w:r>
          </w:p>
        </w:tc>
        <w:tc>
          <w:tcPr>
            <w:tcW w:w="2037" w:type="dxa"/>
          </w:tcPr>
          <w:p w14:paraId="78E12166" w14:textId="69563FB4" w:rsidR="00B86EF0" w:rsidRDefault="00B86EF0" w:rsidP="00B86EF0">
            <w:r>
              <w:t xml:space="preserve">Selecteer Grand Prix van </w:t>
            </w:r>
            <w:proofErr w:type="spellStart"/>
            <w:r>
              <w:t>belgie</w:t>
            </w:r>
            <w:proofErr w:type="spellEnd"/>
            <w:r>
              <w:br/>
              <w:t>Plaats 1: Max Verstappen</w:t>
            </w:r>
            <w:r>
              <w:br/>
              <w:t>Plaats 2: Max Verstappen</w:t>
            </w:r>
          </w:p>
        </w:tc>
        <w:tc>
          <w:tcPr>
            <w:tcW w:w="2641" w:type="dxa"/>
          </w:tcPr>
          <w:p w14:paraId="6FCB3180" w14:textId="09D05683" w:rsidR="00B86EF0" w:rsidRDefault="00B86EF0" w:rsidP="00B86EF0">
            <w:proofErr w:type="spellStart"/>
            <w:r>
              <w:t>Raceuitslag</w:t>
            </w:r>
            <w:proofErr w:type="spellEnd"/>
            <w:r>
              <w:t xml:space="preserve"> is niet toegevoegd, foutmelding: Coureur meer dan 1x toegevoegd.</w:t>
            </w:r>
          </w:p>
        </w:tc>
      </w:tr>
      <w:tr w:rsidR="00B86EF0" w14:paraId="46CA897E" w14:textId="77777777" w:rsidTr="00023914">
        <w:tc>
          <w:tcPr>
            <w:tcW w:w="1162" w:type="dxa"/>
          </w:tcPr>
          <w:p w14:paraId="44586A08" w14:textId="630990F2" w:rsidR="00B86EF0" w:rsidRDefault="00B86EF0" w:rsidP="00B86EF0">
            <w:r>
              <w:t>TC40</w:t>
            </w:r>
          </w:p>
        </w:tc>
        <w:tc>
          <w:tcPr>
            <w:tcW w:w="1046" w:type="dxa"/>
          </w:tcPr>
          <w:p w14:paraId="0EE89844" w14:textId="2CFF2806" w:rsidR="00B86EF0" w:rsidRDefault="00B86EF0" w:rsidP="00B86EF0">
            <w:r>
              <w:t>UC14</w:t>
            </w:r>
          </w:p>
        </w:tc>
        <w:tc>
          <w:tcPr>
            <w:tcW w:w="1756" w:type="dxa"/>
          </w:tcPr>
          <w:p w14:paraId="0C2616A3" w14:textId="05A66A19" w:rsidR="00B86EF0" w:rsidRDefault="00B86EF0" w:rsidP="00B86EF0">
            <w:r>
              <w:t>TC07, TC20, TC29, TC37</w:t>
            </w:r>
          </w:p>
        </w:tc>
        <w:tc>
          <w:tcPr>
            <w:tcW w:w="2037" w:type="dxa"/>
          </w:tcPr>
          <w:p w14:paraId="2C3F2BF4" w14:textId="067AA23C" w:rsidR="00B86EF0" w:rsidRDefault="00B86EF0" w:rsidP="00B86EF0">
            <w:r>
              <w:t xml:space="preserve">Selecteer: Grand Prix van </w:t>
            </w:r>
            <w:proofErr w:type="spellStart"/>
            <w:r>
              <w:t>Belgie</w:t>
            </w:r>
            <w:proofErr w:type="spellEnd"/>
            <w:r>
              <w:br/>
              <w:t>Plaats 1: “”</w:t>
            </w:r>
          </w:p>
        </w:tc>
        <w:tc>
          <w:tcPr>
            <w:tcW w:w="2641" w:type="dxa"/>
          </w:tcPr>
          <w:p w14:paraId="0E860716" w14:textId="2ADF2E8C" w:rsidR="00B86EF0" w:rsidRDefault="00B86EF0" w:rsidP="00B86EF0">
            <w:proofErr w:type="spellStart"/>
            <w:r>
              <w:t>Raceuitlsag</w:t>
            </w:r>
            <w:proofErr w:type="spellEnd"/>
            <w:r>
              <w:t xml:space="preserve"> is niet toegevoegd, foutmelding: Niet alle gegevens ingevuld.</w:t>
            </w:r>
          </w:p>
        </w:tc>
      </w:tr>
      <w:tr w:rsidR="00B86EF0" w14:paraId="54BA74C3" w14:textId="77777777" w:rsidTr="00023914">
        <w:tc>
          <w:tcPr>
            <w:tcW w:w="1162" w:type="dxa"/>
          </w:tcPr>
          <w:p w14:paraId="062D0564" w14:textId="101E3ABA" w:rsidR="00B86EF0" w:rsidRDefault="00B86EF0" w:rsidP="00B86EF0">
            <w:r>
              <w:t>TC41</w:t>
            </w:r>
          </w:p>
        </w:tc>
        <w:tc>
          <w:tcPr>
            <w:tcW w:w="1046" w:type="dxa"/>
          </w:tcPr>
          <w:p w14:paraId="08347220" w14:textId="0598E2EF" w:rsidR="00B86EF0" w:rsidRDefault="00B86EF0" w:rsidP="00B86EF0">
            <w:r>
              <w:t>UC15</w:t>
            </w:r>
          </w:p>
        </w:tc>
        <w:tc>
          <w:tcPr>
            <w:tcW w:w="1756" w:type="dxa"/>
          </w:tcPr>
          <w:p w14:paraId="5F0AE0D9" w14:textId="554697C8" w:rsidR="00B86EF0" w:rsidRDefault="00B86EF0" w:rsidP="00B86EF0">
            <w:r>
              <w:t>-</w:t>
            </w:r>
          </w:p>
        </w:tc>
        <w:tc>
          <w:tcPr>
            <w:tcW w:w="2037" w:type="dxa"/>
          </w:tcPr>
          <w:p w14:paraId="3F60CE5C" w14:textId="7BBDF773" w:rsidR="00B86EF0" w:rsidRDefault="00B86EF0" w:rsidP="00B86EF0">
            <w:r>
              <w:t xml:space="preserve">Naam: Formule 1 – </w:t>
            </w:r>
            <w:proofErr w:type="gramStart"/>
            <w:r>
              <w:t>10,5,</w:t>
            </w:r>
            <w:proofErr w:type="gramEnd"/>
            <w:r>
              <w:t>0</w:t>
            </w:r>
            <w:r>
              <w:br/>
              <w:t>Plaats 1: 10</w:t>
            </w:r>
            <w:r>
              <w:br/>
              <w:t>Plaats 2: 5</w:t>
            </w:r>
            <w:r>
              <w:br/>
              <w:t>Plaats 3: 0</w:t>
            </w:r>
          </w:p>
        </w:tc>
        <w:tc>
          <w:tcPr>
            <w:tcW w:w="2641" w:type="dxa"/>
          </w:tcPr>
          <w:p w14:paraId="7FD97716" w14:textId="264AC054" w:rsidR="00B86EF0" w:rsidRDefault="00B86EF0" w:rsidP="00B86EF0">
            <w:r>
              <w:t>Scoresysteem is toegevoegd</w:t>
            </w:r>
          </w:p>
        </w:tc>
      </w:tr>
      <w:tr w:rsidR="00B86EF0" w14:paraId="108E8662" w14:textId="77777777" w:rsidTr="00023914">
        <w:tc>
          <w:tcPr>
            <w:tcW w:w="1162" w:type="dxa"/>
          </w:tcPr>
          <w:p w14:paraId="5A3AD92B" w14:textId="777F90D1" w:rsidR="00B86EF0" w:rsidRDefault="00B86EF0" w:rsidP="00B86EF0">
            <w:r>
              <w:t>TC42</w:t>
            </w:r>
          </w:p>
        </w:tc>
        <w:tc>
          <w:tcPr>
            <w:tcW w:w="1046" w:type="dxa"/>
          </w:tcPr>
          <w:p w14:paraId="1EAA20C3" w14:textId="39BD6497" w:rsidR="00B86EF0" w:rsidRDefault="00B86EF0" w:rsidP="00B86EF0">
            <w:r>
              <w:t>UC16</w:t>
            </w:r>
          </w:p>
        </w:tc>
        <w:tc>
          <w:tcPr>
            <w:tcW w:w="1756" w:type="dxa"/>
          </w:tcPr>
          <w:p w14:paraId="7FB7A005" w14:textId="5C40E7E5" w:rsidR="00B86EF0" w:rsidRDefault="00B86EF0" w:rsidP="00B86EF0">
            <w:r>
              <w:t>TC07</w:t>
            </w:r>
          </w:p>
        </w:tc>
        <w:tc>
          <w:tcPr>
            <w:tcW w:w="2037" w:type="dxa"/>
          </w:tcPr>
          <w:p w14:paraId="4282CF16" w14:textId="6A26105B" w:rsidR="00B86EF0" w:rsidRDefault="00B86EF0" w:rsidP="00B86EF0">
            <w:r>
              <w:t xml:space="preserve">Selecteer 2010 en Formule 1 – </w:t>
            </w:r>
            <w:proofErr w:type="gramStart"/>
            <w:r>
              <w:t>10,5,</w:t>
            </w:r>
            <w:proofErr w:type="gramEnd"/>
            <w:r>
              <w:t>0</w:t>
            </w:r>
          </w:p>
        </w:tc>
        <w:tc>
          <w:tcPr>
            <w:tcW w:w="2641" w:type="dxa"/>
          </w:tcPr>
          <w:p w14:paraId="2F4F4ECB" w14:textId="34A53094" w:rsidR="00B86EF0" w:rsidRDefault="00B86EF0" w:rsidP="00B86EF0">
            <w:r>
              <w:t>Scoresysteem is toegevoegd aan seizoen</w:t>
            </w:r>
          </w:p>
        </w:tc>
      </w:tr>
      <w:tr w:rsidR="00B86EF0" w14:paraId="174F9C79" w14:textId="77777777" w:rsidTr="00023914">
        <w:tc>
          <w:tcPr>
            <w:tcW w:w="1162" w:type="dxa"/>
          </w:tcPr>
          <w:p w14:paraId="29A0ED11" w14:textId="64328D7F" w:rsidR="00B86EF0" w:rsidRDefault="00B86EF0" w:rsidP="00B86EF0">
            <w:r>
              <w:t>TC43</w:t>
            </w:r>
          </w:p>
        </w:tc>
        <w:tc>
          <w:tcPr>
            <w:tcW w:w="1046" w:type="dxa"/>
          </w:tcPr>
          <w:p w14:paraId="1DB37594" w14:textId="026B1C2E" w:rsidR="00B86EF0" w:rsidRDefault="00B86EF0" w:rsidP="00B86EF0">
            <w:r>
              <w:t>UC16</w:t>
            </w:r>
          </w:p>
        </w:tc>
        <w:tc>
          <w:tcPr>
            <w:tcW w:w="1756" w:type="dxa"/>
          </w:tcPr>
          <w:p w14:paraId="08B25E6C" w14:textId="6224B86C" w:rsidR="00B86EF0" w:rsidRDefault="00B86EF0" w:rsidP="00B86EF0">
            <w:r>
              <w:t>TC42</w:t>
            </w:r>
          </w:p>
        </w:tc>
        <w:tc>
          <w:tcPr>
            <w:tcW w:w="2037" w:type="dxa"/>
          </w:tcPr>
          <w:p w14:paraId="3DDD1CCB" w14:textId="5714B163" w:rsidR="00B86EF0" w:rsidRDefault="00B86EF0" w:rsidP="00B86EF0">
            <w:r>
              <w:t xml:space="preserve">Selecteer 2010 en Formule 1 – </w:t>
            </w:r>
            <w:proofErr w:type="gramStart"/>
            <w:r>
              <w:t>10,5,</w:t>
            </w:r>
            <w:proofErr w:type="gramEnd"/>
            <w:r>
              <w:t>0</w:t>
            </w:r>
          </w:p>
        </w:tc>
        <w:tc>
          <w:tcPr>
            <w:tcW w:w="2641" w:type="dxa"/>
          </w:tcPr>
          <w:p w14:paraId="66A65D21" w14:textId="4862A89A" w:rsidR="00B86EF0" w:rsidRDefault="00B86EF0" w:rsidP="00B86EF0">
            <w:r>
              <w:t xml:space="preserve">Scoresysteem is niet toegevoegd aan seizoen, foutmelding: </w:t>
            </w:r>
            <w:r w:rsidR="00D6441D">
              <w:t>er is al een scoresysteem gekoppeld</w:t>
            </w:r>
          </w:p>
        </w:tc>
      </w:tr>
      <w:tr w:rsidR="00D6441D" w:rsidRPr="00D6441D" w14:paraId="7B653943" w14:textId="77777777" w:rsidTr="00023914">
        <w:tc>
          <w:tcPr>
            <w:tcW w:w="1162" w:type="dxa"/>
          </w:tcPr>
          <w:p w14:paraId="73162A17" w14:textId="7552C396" w:rsidR="00D6441D" w:rsidRDefault="00D6441D" w:rsidP="00B86EF0">
            <w:r>
              <w:lastRenderedPageBreak/>
              <w:t>TC44</w:t>
            </w:r>
          </w:p>
        </w:tc>
        <w:tc>
          <w:tcPr>
            <w:tcW w:w="1046" w:type="dxa"/>
          </w:tcPr>
          <w:p w14:paraId="3459B83B" w14:textId="03264243" w:rsidR="00D6441D" w:rsidRDefault="00D6441D" w:rsidP="00B86EF0">
            <w:r>
              <w:t>UC17</w:t>
            </w:r>
          </w:p>
        </w:tc>
        <w:tc>
          <w:tcPr>
            <w:tcW w:w="1756" w:type="dxa"/>
          </w:tcPr>
          <w:p w14:paraId="70FD7D48" w14:textId="2DFCFC72" w:rsidR="00D6441D" w:rsidRDefault="00D6441D" w:rsidP="00B86EF0">
            <w:r>
              <w:t xml:space="preserve">TC38, TC42, maar 2e </w:t>
            </w:r>
            <w:proofErr w:type="spellStart"/>
            <w:r>
              <w:t>Ricciardo</w:t>
            </w:r>
            <w:proofErr w:type="spellEnd"/>
          </w:p>
        </w:tc>
        <w:tc>
          <w:tcPr>
            <w:tcW w:w="2037" w:type="dxa"/>
          </w:tcPr>
          <w:p w14:paraId="47BC28CB" w14:textId="4A53DB46" w:rsidR="00D6441D" w:rsidRPr="00D6441D" w:rsidRDefault="00D6441D" w:rsidP="00B86EF0">
            <w:pPr>
              <w:rPr>
                <w:lang w:val="en-US"/>
              </w:rPr>
            </w:pPr>
            <w:proofErr w:type="spellStart"/>
            <w:r w:rsidRPr="00D6441D">
              <w:rPr>
                <w:lang w:val="en-US"/>
              </w:rPr>
              <w:t>Selecteer</w:t>
            </w:r>
            <w:proofErr w:type="spellEnd"/>
            <w:r w:rsidRPr="00D6441D">
              <w:rPr>
                <w:lang w:val="en-US"/>
              </w:rPr>
              <w:t xml:space="preserve"> all time </w:t>
            </w:r>
            <w:proofErr w:type="spellStart"/>
            <w:r w:rsidRPr="00D6441D">
              <w:rPr>
                <w:lang w:val="en-US"/>
              </w:rPr>
              <w:t>ranglijst</w:t>
            </w:r>
            <w:proofErr w:type="spellEnd"/>
            <w:r w:rsidRPr="00D6441D">
              <w:rPr>
                <w:lang w:val="en-US"/>
              </w:rPr>
              <w:t xml:space="preserve"> </w:t>
            </w:r>
            <w:proofErr w:type="spellStart"/>
            <w:r w:rsidRPr="00D6441D">
              <w:rPr>
                <w:lang w:val="en-US"/>
              </w:rPr>
              <w:t>Formule</w:t>
            </w:r>
            <w:proofErr w:type="spellEnd"/>
            <w:r w:rsidRPr="00D6441D">
              <w:rPr>
                <w:lang w:val="en-US"/>
              </w:rPr>
              <w:t xml:space="preserve"> 1</w:t>
            </w:r>
          </w:p>
        </w:tc>
        <w:tc>
          <w:tcPr>
            <w:tcW w:w="2641" w:type="dxa"/>
          </w:tcPr>
          <w:p w14:paraId="1875D47B" w14:textId="5D6D7B54" w:rsidR="00D6441D" w:rsidRPr="00D6441D" w:rsidRDefault="00D6441D" w:rsidP="00B86EF0">
            <w:r w:rsidRPr="00D6441D">
              <w:t xml:space="preserve">Ranglijst wordt getoond, met Max Verstappen 10 </w:t>
            </w:r>
            <w:r>
              <w:t xml:space="preserve">punten, Daniel </w:t>
            </w:r>
            <w:proofErr w:type="spellStart"/>
            <w:r>
              <w:t>Ricciardo</w:t>
            </w:r>
            <w:proofErr w:type="spellEnd"/>
            <w:r>
              <w:t xml:space="preserve"> 5 punten</w:t>
            </w:r>
          </w:p>
        </w:tc>
      </w:tr>
      <w:tr w:rsidR="00D6441D" w:rsidRPr="00D6441D" w14:paraId="3ECEF810" w14:textId="77777777" w:rsidTr="00023914">
        <w:tc>
          <w:tcPr>
            <w:tcW w:w="1162" w:type="dxa"/>
          </w:tcPr>
          <w:p w14:paraId="0F82A1C0" w14:textId="250F576E" w:rsidR="00D6441D" w:rsidRDefault="00D6441D" w:rsidP="00B86EF0">
            <w:r>
              <w:t>TC45</w:t>
            </w:r>
          </w:p>
        </w:tc>
        <w:tc>
          <w:tcPr>
            <w:tcW w:w="1046" w:type="dxa"/>
          </w:tcPr>
          <w:p w14:paraId="218405AA" w14:textId="14B47942" w:rsidR="00D6441D" w:rsidRDefault="00D6441D" w:rsidP="00B86EF0">
            <w:r>
              <w:t>UC18</w:t>
            </w:r>
          </w:p>
        </w:tc>
        <w:tc>
          <w:tcPr>
            <w:tcW w:w="1756" w:type="dxa"/>
          </w:tcPr>
          <w:p w14:paraId="60DA0619" w14:textId="598F7AFB" w:rsidR="00D6441D" w:rsidRDefault="00D6441D" w:rsidP="00B86EF0">
            <w:r>
              <w:t xml:space="preserve">TC38, TC42, maar 2e </w:t>
            </w:r>
            <w:proofErr w:type="spellStart"/>
            <w:r>
              <w:t>Ricciardo</w:t>
            </w:r>
            <w:proofErr w:type="spellEnd"/>
            <w:r>
              <w:t xml:space="preserve"> en extra scoresysteem: Formule 1 – 20, 10, 0</w:t>
            </w:r>
          </w:p>
        </w:tc>
        <w:tc>
          <w:tcPr>
            <w:tcW w:w="2037" w:type="dxa"/>
          </w:tcPr>
          <w:p w14:paraId="2728E7E4" w14:textId="3E4462AC" w:rsidR="00D6441D" w:rsidRPr="00D6441D" w:rsidRDefault="00D6441D" w:rsidP="00D6441D">
            <w:pPr>
              <w:rPr>
                <w:lang w:val="en-US"/>
              </w:rPr>
            </w:pPr>
            <w:proofErr w:type="spellStart"/>
            <w:r w:rsidRPr="00D6441D">
              <w:rPr>
                <w:lang w:val="en-US"/>
              </w:rPr>
              <w:t>Selecteer</w:t>
            </w:r>
            <w:proofErr w:type="spellEnd"/>
            <w:r w:rsidRPr="00D6441D">
              <w:rPr>
                <w:lang w:val="en-US"/>
              </w:rPr>
              <w:t xml:space="preserve"> all time </w:t>
            </w:r>
            <w:proofErr w:type="spellStart"/>
            <w:r w:rsidRPr="00D6441D">
              <w:rPr>
                <w:lang w:val="en-US"/>
              </w:rPr>
              <w:t>ranglijst</w:t>
            </w:r>
            <w:proofErr w:type="spellEnd"/>
            <w:r w:rsidRPr="00D6441D">
              <w:rPr>
                <w:lang w:val="en-US"/>
              </w:rPr>
              <w:t xml:space="preserve"> </w:t>
            </w:r>
            <w:proofErr w:type="spellStart"/>
            <w:r w:rsidRPr="00D6441D">
              <w:rPr>
                <w:lang w:val="en-US"/>
              </w:rPr>
              <w:t>Formule</w:t>
            </w:r>
            <w:proofErr w:type="spellEnd"/>
            <w:r w:rsidRPr="00D6441D">
              <w:rPr>
                <w:lang w:val="en-US"/>
              </w:rPr>
              <w:t xml:space="preserve"> 1</w:t>
            </w:r>
            <w:r>
              <w:rPr>
                <w:lang w:val="en-US"/>
              </w:rPr>
              <w:t xml:space="preserve"> op basis van </w:t>
            </w:r>
            <w:proofErr w:type="spellStart"/>
            <w:r>
              <w:rPr>
                <w:lang w:val="en-US"/>
              </w:rPr>
              <w:t>Formule</w:t>
            </w:r>
            <w:proofErr w:type="spellEnd"/>
            <w:r>
              <w:rPr>
                <w:lang w:val="en-US"/>
              </w:rPr>
              <w:t xml:space="preserve"> 1 – 20,10,0</w:t>
            </w:r>
          </w:p>
        </w:tc>
        <w:tc>
          <w:tcPr>
            <w:tcW w:w="2641" w:type="dxa"/>
          </w:tcPr>
          <w:p w14:paraId="6754E480" w14:textId="75F99A3F" w:rsidR="00D6441D" w:rsidRPr="00D6441D" w:rsidRDefault="00D6441D" w:rsidP="00D6441D">
            <w:r w:rsidRPr="00D6441D">
              <w:t>Ranglijst wordt getoond, met Max</w:t>
            </w:r>
            <w:r>
              <w:t xml:space="preserve"> Verstappen 20</w:t>
            </w:r>
            <w:r w:rsidRPr="00D6441D">
              <w:t xml:space="preserve"> </w:t>
            </w:r>
            <w:r>
              <w:t xml:space="preserve">punten, Daniel </w:t>
            </w:r>
            <w:proofErr w:type="spellStart"/>
            <w:r>
              <w:t>Ricciardo</w:t>
            </w:r>
            <w:proofErr w:type="spellEnd"/>
            <w:r>
              <w:t xml:space="preserve"> 10 punten</w:t>
            </w:r>
          </w:p>
        </w:tc>
      </w:tr>
    </w:tbl>
    <w:p w14:paraId="5C651041" w14:textId="0FAAB3D9" w:rsidR="00F84C43" w:rsidRDefault="00F84C43" w:rsidP="00F84C43"/>
    <w:p w14:paraId="3142ADF8" w14:textId="5B2D5C91" w:rsidR="00C41464" w:rsidRDefault="00C41464" w:rsidP="004D12E6">
      <w:pPr>
        <w:pStyle w:val="Heading1"/>
      </w:pPr>
      <w:bookmarkStart w:id="12" w:name="_Toc511898127"/>
      <w:r>
        <w:t>Architectuur</w:t>
      </w:r>
      <w:bookmarkEnd w:id="12"/>
    </w:p>
    <w:p w14:paraId="76450190" w14:textId="346AD53C" w:rsidR="00206A5C" w:rsidRDefault="00206A5C" w:rsidP="00206A5C">
      <w:r>
        <w:t>De architectuur van de applicatie ziet er als volgt uit</w:t>
      </w:r>
      <w:r w:rsidR="00CE5696">
        <w:t xml:space="preserve"> (merk op dat elke laag een eigen kleur heeft, in de verdere klassendiagrammen worden dezelfde kleuren gebruikt)</w:t>
      </w:r>
      <w:r>
        <w:t>:</w:t>
      </w:r>
    </w:p>
    <w:p w14:paraId="57627513" w14:textId="7743953F" w:rsidR="00206A5C" w:rsidRPr="00206A5C" w:rsidRDefault="00114B0E" w:rsidP="00206A5C">
      <w:r>
        <w:rPr>
          <w:noProof/>
          <w:lang w:eastAsia="nl-NL"/>
        </w:rPr>
        <w:drawing>
          <wp:inline distT="0" distB="0" distL="0" distR="0" wp14:anchorId="76C1898B" wp14:editId="21BFE7BB">
            <wp:extent cx="2833677" cy="4037990"/>
            <wp:effectExtent l="0" t="0" r="508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2837154" cy="4042945"/>
                    </a:xfrm>
                    <a:prstGeom prst="rect">
                      <a:avLst/>
                    </a:prstGeom>
                  </pic:spPr>
                </pic:pic>
              </a:graphicData>
            </a:graphic>
          </wp:inline>
        </w:drawing>
      </w:r>
    </w:p>
    <w:p w14:paraId="5319D382" w14:textId="1D12000C" w:rsidR="00BE438C" w:rsidRDefault="00206A5C" w:rsidP="00BE438C">
      <w:r>
        <w:t>Er is gekozen voor een N-Tier architectuur</w:t>
      </w:r>
      <w:r w:rsidR="002C0AFC">
        <w:t xml:space="preserve"> (SRP, DIP)</w:t>
      </w:r>
      <w:r>
        <w:t xml:space="preserve">, met expliciete interfaces tussen de lagen. </w:t>
      </w:r>
      <w:r w:rsidR="00114B0E">
        <w:t xml:space="preserve">De </w:t>
      </w:r>
      <w:proofErr w:type="spellStart"/>
      <w:r w:rsidR="00114B0E">
        <w:t>factories</w:t>
      </w:r>
      <w:proofErr w:type="spellEnd"/>
      <w:r w:rsidR="000D35F4">
        <w:t xml:space="preserve"> word</w:t>
      </w:r>
      <w:r w:rsidR="00114B0E">
        <w:t>en</w:t>
      </w:r>
      <w:r w:rsidR="000D35F4">
        <w:t xml:space="preserve"> gebruikt om </w:t>
      </w:r>
      <w:r w:rsidR="00114B0E">
        <w:t xml:space="preserve">klassen uit de onderliggende lagen te instantiëren, zonder dat de laag erboven de </w:t>
      </w:r>
      <w:proofErr w:type="gramStart"/>
      <w:r w:rsidR="00114B0E">
        <w:t>implementatie</w:t>
      </w:r>
      <w:proofErr w:type="gramEnd"/>
      <w:r w:rsidR="00114B0E">
        <w:t xml:space="preserve"> kent (DIP)</w:t>
      </w:r>
      <w:r w:rsidR="000D35F4">
        <w:t xml:space="preserve">. </w:t>
      </w:r>
      <w:r w:rsidR="00114B0E">
        <w:t>Toelichting per laag:</w:t>
      </w:r>
    </w:p>
    <w:p w14:paraId="7D18EB64" w14:textId="499A2AEF" w:rsidR="00114B0E" w:rsidRDefault="00114B0E" w:rsidP="00114B0E">
      <w:pPr>
        <w:pStyle w:val="ListParagraph"/>
        <w:numPr>
          <w:ilvl w:val="0"/>
          <w:numId w:val="42"/>
        </w:numPr>
      </w:pPr>
      <w:r>
        <w:lastRenderedPageBreak/>
        <w:t xml:space="preserve">UI: Presentatie laag. Bij het WPF project gaat het om de </w:t>
      </w:r>
      <w:proofErr w:type="spellStart"/>
      <w:r>
        <w:t>forms</w:t>
      </w:r>
      <w:proofErr w:type="spellEnd"/>
      <w:r>
        <w:t xml:space="preserve"> en de code </w:t>
      </w:r>
      <w:proofErr w:type="spellStart"/>
      <w:r>
        <w:t>behind</w:t>
      </w:r>
      <w:proofErr w:type="spellEnd"/>
      <w:r>
        <w:t xml:space="preserve"> achter de </w:t>
      </w:r>
      <w:proofErr w:type="spellStart"/>
      <w:r>
        <w:t>forms</w:t>
      </w:r>
      <w:proofErr w:type="spellEnd"/>
      <w:r>
        <w:t xml:space="preserve">. Binnen het ASP project gaat het om de MVC </w:t>
      </w:r>
      <w:proofErr w:type="gramStart"/>
      <w:r>
        <w:t>implementatie</w:t>
      </w:r>
      <w:proofErr w:type="gramEnd"/>
      <w:r>
        <w:t xml:space="preserve"> van de website</w:t>
      </w:r>
    </w:p>
    <w:p w14:paraId="3A6DDC1B" w14:textId="4B5B51AE" w:rsidR="00114B0E" w:rsidRDefault="00114B0E" w:rsidP="00114B0E">
      <w:pPr>
        <w:pStyle w:val="ListParagraph"/>
        <w:numPr>
          <w:ilvl w:val="0"/>
          <w:numId w:val="42"/>
        </w:numPr>
      </w:pPr>
      <w:proofErr w:type="spellStart"/>
      <w:r>
        <w:t>Logic.Interfaces</w:t>
      </w:r>
      <w:proofErr w:type="spellEnd"/>
      <w:r>
        <w:t>: De interfaces van de logica modellen en excepties die de logica laag kan opwerpen</w:t>
      </w:r>
      <w:r w:rsidR="00F57BC9">
        <w:t>.</w:t>
      </w:r>
    </w:p>
    <w:p w14:paraId="095953D6" w14:textId="57790E8A" w:rsidR="00F57BC9" w:rsidRDefault="00F57BC9" w:rsidP="00114B0E">
      <w:pPr>
        <w:pStyle w:val="ListParagraph"/>
        <w:numPr>
          <w:ilvl w:val="0"/>
          <w:numId w:val="42"/>
        </w:numPr>
      </w:pPr>
      <w:proofErr w:type="spellStart"/>
      <w:r>
        <w:t>Logic.Factory</w:t>
      </w:r>
      <w:proofErr w:type="spellEnd"/>
      <w:r>
        <w:t xml:space="preserve">: </w:t>
      </w:r>
      <w:proofErr w:type="spellStart"/>
      <w:r>
        <w:t>Factory</w:t>
      </w:r>
      <w:proofErr w:type="spellEnd"/>
      <w:r>
        <w:t xml:space="preserve"> patroon om objecten uit de logica te </w:t>
      </w:r>
      <w:r w:rsidR="00441C85">
        <w:t>instantiëren</w:t>
      </w:r>
      <w:r>
        <w:t xml:space="preserve"> op basis van de interfaces in </w:t>
      </w:r>
      <w:proofErr w:type="spellStart"/>
      <w:r>
        <w:t>Logic</w:t>
      </w:r>
      <w:proofErr w:type="gramStart"/>
      <w:r>
        <w:t>.Interfaces</w:t>
      </w:r>
      <w:proofErr w:type="spellEnd"/>
      <w:proofErr w:type="gramEnd"/>
      <w:r>
        <w:t>.</w:t>
      </w:r>
    </w:p>
    <w:p w14:paraId="7F73532A" w14:textId="34A6F57C" w:rsidR="00114B0E" w:rsidRDefault="00114B0E" w:rsidP="00114B0E">
      <w:pPr>
        <w:pStyle w:val="ListParagraph"/>
        <w:numPr>
          <w:ilvl w:val="0"/>
          <w:numId w:val="42"/>
        </w:numPr>
      </w:pPr>
      <w:r>
        <w:t xml:space="preserve">Logic: Het gedrag van het systeem, implementeert de interfaces die in </w:t>
      </w:r>
      <w:proofErr w:type="spellStart"/>
      <w:r>
        <w:t>Logic.Interfaces</w:t>
      </w:r>
      <w:proofErr w:type="spellEnd"/>
      <w:r>
        <w:t xml:space="preserve"> aangeboden worden.</w:t>
      </w:r>
      <w:r w:rsidR="00F57BC9">
        <w:t xml:space="preserve"> Verder vertaalt de logica de data die uit de DAL komt naar objecten die in de UI en logica gebruikt kunnen worden. Zie voor meer informatie “Klassendiagram Logica”.</w:t>
      </w:r>
    </w:p>
    <w:p w14:paraId="3515702D" w14:textId="46C94421" w:rsidR="00F57BC9" w:rsidRDefault="00F57BC9" w:rsidP="00114B0E">
      <w:pPr>
        <w:pStyle w:val="ListParagraph"/>
        <w:numPr>
          <w:ilvl w:val="0"/>
          <w:numId w:val="42"/>
        </w:numPr>
      </w:pPr>
      <w:proofErr w:type="spellStart"/>
      <w:r>
        <w:t>Dal.Interfaces</w:t>
      </w:r>
      <w:proofErr w:type="spellEnd"/>
      <w:r>
        <w:t xml:space="preserve">: In dit project zitten de interfaces van het </w:t>
      </w:r>
      <w:proofErr w:type="spellStart"/>
      <w:r>
        <w:t>repository</w:t>
      </w:r>
      <w:proofErr w:type="spellEnd"/>
      <w:r>
        <w:t xml:space="preserve"> </w:t>
      </w:r>
      <w:proofErr w:type="spellStart"/>
      <w:r>
        <w:t>pattern</w:t>
      </w:r>
      <w:proofErr w:type="spellEnd"/>
      <w:r>
        <w:t>, samen met data klassen (</w:t>
      </w:r>
      <w:proofErr w:type="spellStart"/>
      <w:r>
        <w:t>structs</w:t>
      </w:r>
      <w:proofErr w:type="spellEnd"/>
      <w:r>
        <w:t>) waarin de data die van en naar de database gaan in bijgehouden worden. Verder zitten hier de excepties in die de DAL kan opwerpen.</w:t>
      </w:r>
    </w:p>
    <w:p w14:paraId="32478958" w14:textId="0C85B445" w:rsidR="00F57BC9" w:rsidRDefault="00F57BC9" w:rsidP="00114B0E">
      <w:pPr>
        <w:pStyle w:val="ListParagraph"/>
        <w:numPr>
          <w:ilvl w:val="0"/>
          <w:numId w:val="42"/>
        </w:numPr>
      </w:pPr>
      <w:r>
        <w:t xml:space="preserve">Dal: De code waarmee </w:t>
      </w:r>
      <w:r w:rsidR="00425D27">
        <w:t xml:space="preserve">met de database </w:t>
      </w:r>
      <w:r>
        <w:t xml:space="preserve">gecommuniceerd wordt, opgezet via het </w:t>
      </w:r>
      <w:proofErr w:type="spellStart"/>
      <w:r>
        <w:t>repository</w:t>
      </w:r>
      <w:proofErr w:type="spellEnd"/>
      <w:r>
        <w:t xml:space="preserve"> patroon. Zie voor meer informatie “Klassendiagram Dal”</w:t>
      </w:r>
    </w:p>
    <w:p w14:paraId="4DBFF5CA" w14:textId="79A60BED" w:rsidR="00F57BC9" w:rsidRDefault="00F57BC9" w:rsidP="00F57BC9">
      <w:pPr>
        <w:pStyle w:val="ListParagraph"/>
        <w:numPr>
          <w:ilvl w:val="0"/>
          <w:numId w:val="42"/>
        </w:numPr>
      </w:pPr>
      <w:proofErr w:type="spellStart"/>
      <w:r>
        <w:t>Dal.Factory</w:t>
      </w:r>
      <w:proofErr w:type="spellEnd"/>
      <w:r>
        <w:t xml:space="preserve">: </w:t>
      </w:r>
      <w:proofErr w:type="spellStart"/>
      <w:r>
        <w:t>Factory</w:t>
      </w:r>
      <w:proofErr w:type="spellEnd"/>
      <w:r>
        <w:t xml:space="preserve"> patroon om objecten uit de dal te </w:t>
      </w:r>
      <w:r w:rsidR="00441C85">
        <w:t>instantiëren</w:t>
      </w:r>
      <w:r>
        <w:t xml:space="preserve"> op basis van de interfaces in </w:t>
      </w:r>
      <w:proofErr w:type="spellStart"/>
      <w:r>
        <w:t>Dal</w:t>
      </w:r>
      <w:proofErr w:type="gramStart"/>
      <w:r>
        <w:t>.Interfaces</w:t>
      </w:r>
      <w:proofErr w:type="spellEnd"/>
      <w:proofErr w:type="gramEnd"/>
      <w:r>
        <w:t>.</w:t>
      </w:r>
    </w:p>
    <w:p w14:paraId="40CC0548" w14:textId="7A89F319" w:rsidR="004D12E6" w:rsidRDefault="004D12E6" w:rsidP="004D12E6">
      <w:pPr>
        <w:pStyle w:val="Heading1"/>
      </w:pPr>
      <w:bookmarkStart w:id="13" w:name="_Toc511898128"/>
      <w:r>
        <w:t>DBO</w:t>
      </w:r>
      <w:bookmarkEnd w:id="13"/>
    </w:p>
    <w:p w14:paraId="193FF2F5" w14:textId="113A67ED" w:rsidR="008F6DC0" w:rsidRPr="008F6DC0" w:rsidRDefault="008F6DC0" w:rsidP="008F6DC0">
      <w:r>
        <w:t>Het database ontwerp zoals hieronder getoond volgt uit het EER model.</w:t>
      </w:r>
    </w:p>
    <w:p w14:paraId="4684E797" w14:textId="61BE81A8" w:rsidR="00671E4D" w:rsidRDefault="00542972" w:rsidP="00671E4D">
      <w:r>
        <w:rPr>
          <w:noProof/>
          <w:lang w:eastAsia="nl-NL"/>
        </w:rPr>
        <w:drawing>
          <wp:inline distT="0" distB="0" distL="0" distR="0" wp14:anchorId="6480F3FA" wp14:editId="274F257B">
            <wp:extent cx="5486400" cy="3096895"/>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O.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14:paraId="4B205E78" w14:textId="708287B6" w:rsidR="00542972" w:rsidRDefault="00542972" w:rsidP="00542972">
      <w:pPr>
        <w:pStyle w:val="Heading1"/>
      </w:pPr>
      <w:bookmarkStart w:id="14" w:name="_Toc511898129"/>
      <w:r>
        <w:lastRenderedPageBreak/>
        <w:t>Klassendiagram</w:t>
      </w:r>
      <w:r w:rsidR="00C41464">
        <w:t xml:space="preserve"> logica</w:t>
      </w:r>
      <w:bookmarkEnd w:id="14"/>
    </w:p>
    <w:p w14:paraId="23CEC6F1" w14:textId="2514646C" w:rsidR="00213CA1" w:rsidRPr="00213CA1" w:rsidRDefault="00213CA1" w:rsidP="00213CA1">
      <w:r>
        <w:t xml:space="preserve">In onderstaand klassendiagram is te zien hoe de </w:t>
      </w:r>
      <w:proofErr w:type="spellStart"/>
      <w:r>
        <w:t>requirements</w:t>
      </w:r>
      <w:proofErr w:type="spellEnd"/>
      <w:r>
        <w:t xml:space="preserve"> en </w:t>
      </w:r>
      <w:proofErr w:type="spellStart"/>
      <w:r>
        <w:t>use</w:t>
      </w:r>
      <w:proofErr w:type="spellEnd"/>
      <w:r>
        <w:t xml:space="preserve"> cases in de </w:t>
      </w:r>
      <w:r w:rsidR="004A3519">
        <w:t>logica terugkomen. Elke klasse die vanuit de user interface aangeroepen kan worden heeft een interface waarin de functies die vanuit de UI aangeroepen kunnen worden zijn opgenomen.</w:t>
      </w:r>
    </w:p>
    <w:p w14:paraId="47DC2167" w14:textId="346F679C" w:rsidR="00C3183B" w:rsidRDefault="00441C85" w:rsidP="00542972">
      <w:r>
        <w:rPr>
          <w:noProof/>
          <w:lang w:eastAsia="nl-NL"/>
        </w:rPr>
        <w:drawing>
          <wp:inline distT="0" distB="0" distL="0" distR="0" wp14:anchorId="30E69E18" wp14:editId="0EE9EA39">
            <wp:extent cx="5486400" cy="5435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Logic.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5435600"/>
                    </a:xfrm>
                    <a:prstGeom prst="rect">
                      <a:avLst/>
                    </a:prstGeom>
                  </pic:spPr>
                </pic:pic>
              </a:graphicData>
            </a:graphic>
          </wp:inline>
        </w:drawing>
      </w:r>
    </w:p>
    <w:p w14:paraId="7DFBC484" w14:textId="4A77136A" w:rsidR="00C3183B" w:rsidRPr="00C93902" w:rsidRDefault="00B857DC" w:rsidP="00542972">
      <w:pPr>
        <w:rPr>
          <w:lang w:val="en-US"/>
        </w:rPr>
      </w:pPr>
      <w:r w:rsidRPr="00C93902">
        <w:rPr>
          <w:lang w:val="en-US"/>
        </w:rPr>
        <w:t>-</w:t>
      </w:r>
      <w:r w:rsidR="00441C85" w:rsidRPr="00C93902">
        <w:rPr>
          <w:lang w:val="en-US"/>
        </w:rPr>
        <w:t xml:space="preserve">TODO: </w:t>
      </w:r>
      <w:proofErr w:type="spellStart"/>
      <w:r w:rsidR="00C3183B" w:rsidRPr="00C93902">
        <w:rPr>
          <w:lang w:val="en-US"/>
        </w:rPr>
        <w:t>Relatie</w:t>
      </w:r>
      <w:proofErr w:type="spellEnd"/>
      <w:r w:rsidR="00C3183B" w:rsidRPr="00C93902">
        <w:rPr>
          <w:lang w:val="en-US"/>
        </w:rPr>
        <w:t xml:space="preserve"> Result -&gt; </w:t>
      </w:r>
      <w:proofErr w:type="spellStart"/>
      <w:r w:rsidR="00C3183B" w:rsidRPr="00C93902">
        <w:rPr>
          <w:lang w:val="en-US"/>
        </w:rPr>
        <w:t>Teamdriver</w:t>
      </w:r>
      <w:proofErr w:type="spellEnd"/>
      <w:r w:rsidR="00C3183B" w:rsidRPr="00C93902">
        <w:rPr>
          <w:lang w:val="en-US"/>
        </w:rPr>
        <w:t>?</w:t>
      </w:r>
    </w:p>
    <w:p w14:paraId="5530A49F" w14:textId="218F584A" w:rsidR="00352311" w:rsidRPr="00C93902" w:rsidRDefault="00352311" w:rsidP="00542972">
      <w:pPr>
        <w:rPr>
          <w:lang w:val="en-US"/>
        </w:rPr>
      </w:pPr>
      <w:r w:rsidRPr="00C93902">
        <w:rPr>
          <w:lang w:val="en-US"/>
        </w:rPr>
        <w:t xml:space="preserve">-TODO: God Class </w:t>
      </w:r>
      <w:proofErr w:type="spellStart"/>
      <w:r w:rsidRPr="00C93902">
        <w:rPr>
          <w:lang w:val="en-US"/>
        </w:rPr>
        <w:t>RaceStats</w:t>
      </w:r>
      <w:bookmarkStart w:id="15" w:name="_GoBack"/>
      <w:bookmarkEnd w:id="15"/>
      <w:proofErr w:type="spellEnd"/>
    </w:p>
    <w:p w14:paraId="539DD246" w14:textId="4367BE49" w:rsidR="00213CA1" w:rsidRDefault="00213CA1" w:rsidP="00542972">
      <w:r>
        <w:t>Aannames en gemaakte keuzes:</w:t>
      </w:r>
    </w:p>
    <w:p w14:paraId="70488ABA" w14:textId="78634E70" w:rsidR="00213CA1" w:rsidRDefault="007053C1" w:rsidP="00542972">
      <w:r>
        <w:t xml:space="preserve">De </w:t>
      </w:r>
      <w:r w:rsidR="00213CA1">
        <w:t xml:space="preserve">Teamdriver </w:t>
      </w:r>
      <w:r>
        <w:t xml:space="preserve">klasse is toegevoegd omdat een coureur in meerdere seizoenen bij meerdere teams kan zitten. Om te voorkomen dat deze unieke rijder dan meerdere malen in het systeem voorkomt, wordt deze koppeling in </w:t>
      </w:r>
      <w:proofErr w:type="spellStart"/>
      <w:r>
        <w:t>TeamDriver</w:t>
      </w:r>
      <w:proofErr w:type="spellEnd"/>
      <w:r>
        <w:t xml:space="preserve"> bijgehouden.</w:t>
      </w:r>
      <w:r w:rsidR="0041300E">
        <w:t>/</w:t>
      </w:r>
    </w:p>
    <w:p w14:paraId="1CAD0C7F" w14:textId="75FA60CD" w:rsidR="00C41464" w:rsidRDefault="00C41464" w:rsidP="00C41464">
      <w:pPr>
        <w:pStyle w:val="Heading1"/>
      </w:pPr>
      <w:bookmarkStart w:id="16" w:name="_Toc511898130"/>
      <w:r>
        <w:lastRenderedPageBreak/>
        <w:t>Klassendiagram Da</w:t>
      </w:r>
      <w:r w:rsidR="00D92527">
        <w:t>l</w:t>
      </w:r>
      <w:bookmarkEnd w:id="16"/>
    </w:p>
    <w:p w14:paraId="746DDADE" w14:textId="4AC9B16A" w:rsidR="00C41464" w:rsidRPr="00C41464" w:rsidRDefault="00C41464" w:rsidP="00C41464">
      <w:r>
        <w:t xml:space="preserve">Voor de database wordt het </w:t>
      </w:r>
      <w:proofErr w:type="spellStart"/>
      <w:r>
        <w:t>repository</w:t>
      </w:r>
      <w:proofErr w:type="spellEnd"/>
      <w:r>
        <w:t xml:space="preserve"> </w:t>
      </w:r>
      <w:proofErr w:type="spellStart"/>
      <w:r>
        <w:t>pattern</w:t>
      </w:r>
      <w:proofErr w:type="spellEnd"/>
      <w:r>
        <w:t xml:space="preserve"> gebruikt. Het klassendiagram voor de entiteit </w:t>
      </w:r>
      <w:proofErr w:type="spellStart"/>
      <w:r w:rsidR="00441C85">
        <w:t>Season</w:t>
      </w:r>
      <w:proofErr w:type="spellEnd"/>
      <w:r>
        <w:t xml:space="preserve"> staat hieronder uitgewerkt. Voor alle entiteiten werkt het hetzelfde.</w:t>
      </w:r>
    </w:p>
    <w:p w14:paraId="6FFB960E" w14:textId="6FAA6D98" w:rsidR="00C41464" w:rsidRPr="00542972" w:rsidRDefault="00441C85" w:rsidP="00542972">
      <w:r>
        <w:rPr>
          <w:noProof/>
          <w:lang w:eastAsia="nl-NL"/>
        </w:rPr>
        <w:drawing>
          <wp:inline distT="0" distB="0" distL="0" distR="0" wp14:anchorId="783B63A4" wp14:editId="65C2393F">
            <wp:extent cx="5486400" cy="4876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 Repository.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76800"/>
                    </a:xfrm>
                    <a:prstGeom prst="rect">
                      <a:avLst/>
                    </a:prstGeom>
                  </pic:spPr>
                </pic:pic>
              </a:graphicData>
            </a:graphic>
          </wp:inline>
        </w:drawing>
      </w:r>
    </w:p>
    <w:sectPr w:rsidR="00C41464" w:rsidRPr="00542972">
      <w:footerReference w:type="defaul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6027E" w14:textId="77777777" w:rsidR="003A15E3" w:rsidRDefault="003A15E3">
      <w:pPr>
        <w:spacing w:before="0" w:after="0" w:line="240" w:lineRule="auto"/>
      </w:pPr>
      <w:r>
        <w:separator/>
      </w:r>
    </w:p>
  </w:endnote>
  <w:endnote w:type="continuationSeparator" w:id="0">
    <w:p w14:paraId="59CFFDF9" w14:textId="77777777" w:rsidR="003A15E3" w:rsidRDefault="003A15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CC5B5" w14:textId="7FB61E8D" w:rsidR="00A350A1" w:rsidRDefault="00A350A1">
    <w:pPr>
      <w:pStyle w:val="Footer"/>
    </w:pPr>
    <w:r>
      <w:t xml:space="preserve">Page </w:t>
    </w:r>
    <w:r>
      <w:fldChar w:fldCharType="begin"/>
    </w:r>
    <w:r>
      <w:instrText xml:space="preserve"> PAGE  \* Arabic  \* MERGEFORMAT </w:instrText>
    </w:r>
    <w:r>
      <w:fldChar w:fldCharType="separate"/>
    </w:r>
    <w:r w:rsidR="00C93902">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B68013" w14:textId="77777777" w:rsidR="003A15E3" w:rsidRDefault="003A15E3">
      <w:pPr>
        <w:spacing w:before="0" w:after="0" w:line="240" w:lineRule="auto"/>
      </w:pPr>
      <w:r>
        <w:separator/>
      </w:r>
    </w:p>
  </w:footnote>
  <w:footnote w:type="continuationSeparator" w:id="0">
    <w:p w14:paraId="71B1B917" w14:textId="77777777" w:rsidR="003A15E3" w:rsidRDefault="003A15E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08509E"/>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9F81834"/>
    <w:multiLevelType w:val="hybridMultilevel"/>
    <w:tmpl w:val="56381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515075"/>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4E4852"/>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E30B1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AAC001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C9385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B00744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9B2035"/>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F954AD1"/>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2532E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FE474B6"/>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7CC48DC"/>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A050BF7"/>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D0F3B6A"/>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DD01C3F"/>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7C52438"/>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A71158F"/>
    <w:multiLevelType w:val="hybridMultilevel"/>
    <w:tmpl w:val="38464B54"/>
    <w:lvl w:ilvl="0" w:tplc="4718D08C">
      <w:start w:val="2"/>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B6828E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051715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5A61B67"/>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6E13B3E"/>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BFD3B63"/>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FBE4F0D"/>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0B13EB4"/>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66063069"/>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8612E51"/>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29C2A93"/>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4924E4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74FA6CAC"/>
    <w:multiLevelType w:val="hybridMultilevel"/>
    <w:tmpl w:val="7C44AE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3B1DE0"/>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754470A6"/>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783A0EF4"/>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9201B0F"/>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7A7C434B"/>
    <w:multiLevelType w:val="hybridMultilevel"/>
    <w:tmpl w:val="B6D0F4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EA4229C"/>
    <w:multiLevelType w:val="hybridMultilevel"/>
    <w:tmpl w:val="BBA65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6"/>
  </w:num>
  <w:num w:numId="8">
    <w:abstractNumId w:val="34"/>
  </w:num>
  <w:num w:numId="9">
    <w:abstractNumId w:val="32"/>
  </w:num>
  <w:num w:numId="10">
    <w:abstractNumId w:val="23"/>
  </w:num>
  <w:num w:numId="11">
    <w:abstractNumId w:val="12"/>
  </w:num>
  <w:num w:numId="12">
    <w:abstractNumId w:val="9"/>
  </w:num>
  <w:num w:numId="13">
    <w:abstractNumId w:val="18"/>
  </w:num>
  <w:num w:numId="14">
    <w:abstractNumId w:val="11"/>
  </w:num>
  <w:num w:numId="15">
    <w:abstractNumId w:val="22"/>
  </w:num>
  <w:num w:numId="16">
    <w:abstractNumId w:val="30"/>
  </w:num>
  <w:num w:numId="17">
    <w:abstractNumId w:val="6"/>
  </w:num>
  <w:num w:numId="18">
    <w:abstractNumId w:val="20"/>
  </w:num>
  <w:num w:numId="19">
    <w:abstractNumId w:val="21"/>
  </w:num>
  <w:num w:numId="20">
    <w:abstractNumId w:val="16"/>
  </w:num>
  <w:num w:numId="21">
    <w:abstractNumId w:val="10"/>
  </w:num>
  <w:num w:numId="22">
    <w:abstractNumId w:val="15"/>
  </w:num>
  <w:num w:numId="23">
    <w:abstractNumId w:val="26"/>
  </w:num>
  <w:num w:numId="24">
    <w:abstractNumId w:val="17"/>
  </w:num>
  <w:num w:numId="25">
    <w:abstractNumId w:val="35"/>
  </w:num>
  <w:num w:numId="26">
    <w:abstractNumId w:val="8"/>
  </w:num>
  <w:num w:numId="27">
    <w:abstractNumId w:val="27"/>
  </w:num>
  <w:num w:numId="28">
    <w:abstractNumId w:val="33"/>
  </w:num>
  <w:num w:numId="29">
    <w:abstractNumId w:val="2"/>
  </w:num>
  <w:num w:numId="30">
    <w:abstractNumId w:val="37"/>
  </w:num>
  <w:num w:numId="31">
    <w:abstractNumId w:val="28"/>
  </w:num>
  <w:num w:numId="32">
    <w:abstractNumId w:val="29"/>
  </w:num>
  <w:num w:numId="33">
    <w:abstractNumId w:val="25"/>
  </w:num>
  <w:num w:numId="34">
    <w:abstractNumId w:val="19"/>
  </w:num>
  <w:num w:numId="35">
    <w:abstractNumId w:val="7"/>
  </w:num>
  <w:num w:numId="36">
    <w:abstractNumId w:val="24"/>
  </w:num>
  <w:num w:numId="37">
    <w:abstractNumId w:val="14"/>
  </w:num>
  <w:num w:numId="38">
    <w:abstractNumId w:val="13"/>
  </w:num>
  <w:num w:numId="39">
    <w:abstractNumId w:val="5"/>
  </w:num>
  <w:num w:numId="40">
    <w:abstractNumId w:val="4"/>
  </w:num>
  <w:num w:numId="41">
    <w:abstractNumId w:val="3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6A"/>
    <w:rsid w:val="00023914"/>
    <w:rsid w:val="000650E6"/>
    <w:rsid w:val="00094CC1"/>
    <w:rsid w:val="000A052C"/>
    <w:rsid w:val="000D35F4"/>
    <w:rsid w:val="000D6EB1"/>
    <w:rsid w:val="00100288"/>
    <w:rsid w:val="00104DB4"/>
    <w:rsid w:val="001149AA"/>
    <w:rsid w:val="00114B0E"/>
    <w:rsid w:val="001436E3"/>
    <w:rsid w:val="0018248A"/>
    <w:rsid w:val="0018523E"/>
    <w:rsid w:val="001A1441"/>
    <w:rsid w:val="001C0DAB"/>
    <w:rsid w:val="00206A5C"/>
    <w:rsid w:val="00213CA1"/>
    <w:rsid w:val="00216C56"/>
    <w:rsid w:val="00275D0E"/>
    <w:rsid w:val="002A47B4"/>
    <w:rsid w:val="002C0AFC"/>
    <w:rsid w:val="003418E3"/>
    <w:rsid w:val="00352311"/>
    <w:rsid w:val="003A15E3"/>
    <w:rsid w:val="003B3826"/>
    <w:rsid w:val="003B4A1F"/>
    <w:rsid w:val="003E7BF6"/>
    <w:rsid w:val="0041300E"/>
    <w:rsid w:val="00425D27"/>
    <w:rsid w:val="00441C85"/>
    <w:rsid w:val="00475011"/>
    <w:rsid w:val="004A3519"/>
    <w:rsid w:val="004D12E6"/>
    <w:rsid w:val="00542972"/>
    <w:rsid w:val="00545256"/>
    <w:rsid w:val="00571F94"/>
    <w:rsid w:val="005D7717"/>
    <w:rsid w:val="00671E4D"/>
    <w:rsid w:val="006B2E2E"/>
    <w:rsid w:val="00702312"/>
    <w:rsid w:val="00703CCA"/>
    <w:rsid w:val="007053C1"/>
    <w:rsid w:val="00797CD0"/>
    <w:rsid w:val="007B0BF5"/>
    <w:rsid w:val="00813583"/>
    <w:rsid w:val="00815B4A"/>
    <w:rsid w:val="00817AC5"/>
    <w:rsid w:val="00887B7C"/>
    <w:rsid w:val="008A3985"/>
    <w:rsid w:val="008F6DC0"/>
    <w:rsid w:val="00904BC8"/>
    <w:rsid w:val="009061D2"/>
    <w:rsid w:val="0092636A"/>
    <w:rsid w:val="00962DDF"/>
    <w:rsid w:val="00995501"/>
    <w:rsid w:val="009C632D"/>
    <w:rsid w:val="009C7EAF"/>
    <w:rsid w:val="009E7CC1"/>
    <w:rsid w:val="00A27E7C"/>
    <w:rsid w:val="00A350A1"/>
    <w:rsid w:val="00A607AA"/>
    <w:rsid w:val="00AF05C3"/>
    <w:rsid w:val="00B857DC"/>
    <w:rsid w:val="00B86EF0"/>
    <w:rsid w:val="00BA1D56"/>
    <w:rsid w:val="00BB09EA"/>
    <w:rsid w:val="00BE438C"/>
    <w:rsid w:val="00C23CD8"/>
    <w:rsid w:val="00C3183B"/>
    <w:rsid w:val="00C41464"/>
    <w:rsid w:val="00C45FAC"/>
    <w:rsid w:val="00C72E62"/>
    <w:rsid w:val="00C84F1E"/>
    <w:rsid w:val="00C85CF4"/>
    <w:rsid w:val="00C93902"/>
    <w:rsid w:val="00CB52C2"/>
    <w:rsid w:val="00CE5696"/>
    <w:rsid w:val="00CF45C7"/>
    <w:rsid w:val="00D05968"/>
    <w:rsid w:val="00D6441D"/>
    <w:rsid w:val="00D64A8B"/>
    <w:rsid w:val="00D73B20"/>
    <w:rsid w:val="00D92527"/>
    <w:rsid w:val="00E15B06"/>
    <w:rsid w:val="00E27759"/>
    <w:rsid w:val="00E44339"/>
    <w:rsid w:val="00E64D97"/>
    <w:rsid w:val="00E6653C"/>
    <w:rsid w:val="00E74FE3"/>
    <w:rsid w:val="00ED36EC"/>
    <w:rsid w:val="00F14649"/>
    <w:rsid w:val="00F57BC9"/>
    <w:rsid w:val="00F66031"/>
    <w:rsid w:val="00F84C43"/>
    <w:rsid w:val="00FD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CC53A"/>
  <w15:chartTrackingRefBased/>
  <w15:docId w15:val="{44A27452-7614-4874-A0E3-B3045CF1F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2A47B4"/>
    <w:pPr>
      <w:tabs>
        <w:tab w:val="decimal" w:pos="360"/>
      </w:tabs>
      <w:spacing w:before="0" w:line="276" w:lineRule="auto"/>
    </w:pPr>
    <w:rPr>
      <w:rFonts w:cs="Times New Roman"/>
      <w:color w:val="auto"/>
      <w:sz w:val="22"/>
      <w:szCs w:val="22"/>
      <w:lang w:eastAsia="en-US"/>
    </w:rPr>
  </w:style>
  <w:style w:type="paragraph" w:styleId="FootnoteText">
    <w:name w:val="footnote text"/>
    <w:basedOn w:val="Normal"/>
    <w:link w:val="FootnoteTextChar"/>
    <w:uiPriority w:val="99"/>
    <w:unhideWhenUsed/>
    <w:rsid w:val="002A47B4"/>
    <w:pPr>
      <w:spacing w:before="0" w:after="0" w:line="240" w:lineRule="auto"/>
    </w:pPr>
    <w:rPr>
      <w:rFonts w:cs="Times New Roman"/>
      <w:color w:val="auto"/>
      <w:lang w:eastAsia="en-US"/>
    </w:rPr>
  </w:style>
  <w:style w:type="character" w:customStyle="1" w:styleId="FootnoteTextChar">
    <w:name w:val="Footnote Text Char"/>
    <w:basedOn w:val="DefaultParagraphFont"/>
    <w:link w:val="FootnoteText"/>
    <w:uiPriority w:val="99"/>
    <w:rsid w:val="002A47B4"/>
    <w:rPr>
      <w:rFonts w:cs="Times New Roman"/>
      <w:color w:val="auto"/>
      <w:lang w:eastAsia="en-US"/>
    </w:rPr>
  </w:style>
  <w:style w:type="character" w:styleId="SubtleEmphasis">
    <w:name w:val="Subtle Emphasis"/>
    <w:basedOn w:val="DefaultParagraphFont"/>
    <w:uiPriority w:val="19"/>
    <w:qFormat/>
    <w:rsid w:val="002A47B4"/>
    <w:rPr>
      <w:i/>
      <w:iCs/>
    </w:rPr>
  </w:style>
  <w:style w:type="table" w:styleId="LightShading-Accent1">
    <w:name w:val="Light Shading Accent 1"/>
    <w:basedOn w:val="TableNormal"/>
    <w:uiPriority w:val="60"/>
    <w:rsid w:val="002A47B4"/>
    <w:pPr>
      <w:spacing w:before="0" w:after="0" w:line="240" w:lineRule="auto"/>
    </w:pPr>
    <w:rPr>
      <w:color w:val="2F1B15" w:themeColor="accent1" w:themeShade="BF"/>
      <w:sz w:val="22"/>
      <w:szCs w:val="22"/>
      <w:lang w:eastAsia="en-US"/>
    </w:rPr>
    <w:tblPr>
      <w:tblStyleRowBandSize w:val="1"/>
      <w:tblStyleColBandSize w:val="1"/>
      <w:tblBorders>
        <w:top w:val="single" w:sz="8" w:space="0" w:color="3F251D" w:themeColor="accent1"/>
        <w:bottom w:val="single" w:sz="8" w:space="0" w:color="3F251D" w:themeColor="accent1"/>
      </w:tblBorders>
    </w:tblPr>
    <w:tblStylePr w:type="fir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lastRow">
      <w:pPr>
        <w:spacing w:before="0" w:after="0" w:line="240" w:lineRule="auto"/>
      </w:pPr>
      <w:rPr>
        <w:b/>
        <w:bCs/>
      </w:rPr>
      <w:tblPr/>
      <w:tcPr>
        <w:tcBorders>
          <w:top w:val="single" w:sz="8" w:space="0" w:color="3F251D" w:themeColor="accent1"/>
          <w:left w:val="nil"/>
          <w:bottom w:val="single" w:sz="8" w:space="0" w:color="3F251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C1B8" w:themeFill="accent1" w:themeFillTint="3F"/>
      </w:tcPr>
    </w:tblStylePr>
    <w:tblStylePr w:type="band1Horz">
      <w:tblPr/>
      <w:tcPr>
        <w:tcBorders>
          <w:left w:val="nil"/>
          <w:right w:val="nil"/>
          <w:insideH w:val="nil"/>
          <w:insideV w:val="nil"/>
        </w:tcBorders>
        <w:shd w:val="clear" w:color="auto" w:fill="DEC1B8" w:themeFill="accent1" w:themeFillTint="3F"/>
      </w:tcPr>
    </w:tblStylePr>
  </w:style>
  <w:style w:type="table" w:styleId="LightList-Accent3">
    <w:name w:val="Light List Accent 3"/>
    <w:basedOn w:val="TableNormal"/>
    <w:uiPriority w:val="61"/>
    <w:rsid w:val="002A47B4"/>
    <w:pPr>
      <w:spacing w:before="0" w:after="0" w:line="240" w:lineRule="auto"/>
    </w:pPr>
    <w:rPr>
      <w:color w:val="auto"/>
      <w:sz w:val="22"/>
      <w:szCs w:val="22"/>
      <w:lang w:eastAsia="en-US"/>
    </w:rPr>
    <w:tblPr>
      <w:tblStyleRowBandSize w:val="1"/>
      <w:tblStyleColBandSize w:val="1"/>
      <w:tblBorders>
        <w:top w:val="single" w:sz="8" w:space="0" w:color="CD532D" w:themeColor="accent3"/>
        <w:left w:val="single" w:sz="8" w:space="0" w:color="CD532D" w:themeColor="accent3"/>
        <w:bottom w:val="single" w:sz="8" w:space="0" w:color="CD532D" w:themeColor="accent3"/>
        <w:right w:val="single" w:sz="8" w:space="0" w:color="CD532D" w:themeColor="accent3"/>
      </w:tblBorders>
    </w:tblPr>
    <w:tblStylePr w:type="firstRow">
      <w:pPr>
        <w:spacing w:before="0" w:after="0" w:line="240" w:lineRule="auto"/>
      </w:pPr>
      <w:rPr>
        <w:b/>
        <w:bCs/>
        <w:color w:val="FFFFFF" w:themeColor="background1"/>
      </w:rPr>
      <w:tblPr/>
      <w:tcPr>
        <w:shd w:val="clear" w:color="auto" w:fill="CD532D" w:themeFill="accent3"/>
      </w:tcPr>
    </w:tblStylePr>
    <w:tblStylePr w:type="lastRow">
      <w:pPr>
        <w:spacing w:before="0" w:after="0" w:line="240" w:lineRule="auto"/>
      </w:pPr>
      <w:rPr>
        <w:b/>
        <w:bCs/>
      </w:rPr>
      <w:tblPr/>
      <w:tcPr>
        <w:tcBorders>
          <w:top w:val="double" w:sz="6" w:space="0" w:color="CD532D" w:themeColor="accent3"/>
          <w:left w:val="single" w:sz="8" w:space="0" w:color="CD532D" w:themeColor="accent3"/>
          <w:bottom w:val="single" w:sz="8" w:space="0" w:color="CD532D" w:themeColor="accent3"/>
          <w:right w:val="single" w:sz="8" w:space="0" w:color="CD532D" w:themeColor="accent3"/>
        </w:tcBorders>
      </w:tcPr>
    </w:tblStylePr>
    <w:tblStylePr w:type="firstCol">
      <w:rPr>
        <w:b/>
        <w:bCs/>
      </w:rPr>
    </w:tblStylePr>
    <w:tblStylePr w:type="lastCol">
      <w:rPr>
        <w:b/>
        <w:bCs/>
      </w:rPr>
    </w:tblStylePr>
    <w:tblStylePr w:type="band1Vert">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tblStylePr w:type="band1Horz">
      <w:tblPr/>
      <w:tcPr>
        <w:tcBorders>
          <w:top w:val="single" w:sz="8" w:space="0" w:color="CD532D" w:themeColor="accent3"/>
          <w:left w:val="single" w:sz="8" w:space="0" w:color="CD532D" w:themeColor="accent3"/>
          <w:bottom w:val="single" w:sz="8" w:space="0" w:color="CD532D" w:themeColor="accent3"/>
          <w:right w:val="single" w:sz="8" w:space="0" w:color="CD532D" w:themeColor="accent3"/>
        </w:tcBorders>
      </w:tcPr>
    </w:tblStylePr>
  </w:style>
  <w:style w:type="table" w:styleId="GridTable4">
    <w:name w:val="Grid Table 4"/>
    <w:basedOn w:val="TableNormal"/>
    <w:uiPriority w:val="49"/>
    <w:rsid w:val="00BA1D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semiHidden/>
    <w:qFormat/>
    <w:rsid w:val="009C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ECC6FF06E64FD0BFC4C02B6DFBAAED"/>
        <w:category>
          <w:name w:val="General"/>
          <w:gallery w:val="placeholder"/>
        </w:category>
        <w:types>
          <w:type w:val="bbPlcHdr"/>
        </w:types>
        <w:behaviors>
          <w:behavior w:val="content"/>
        </w:behaviors>
        <w:guid w:val="{09E993BA-7C4B-4B62-83C9-6AE9EEB06E0D}"/>
      </w:docPartPr>
      <w:docPartBody>
        <w:p w:rsidR="0044611F" w:rsidRDefault="006873DB">
          <w:pPr>
            <w:pStyle w:val="E7ECC6FF06E64FD0BFC4C02B6DFBAAED"/>
          </w:pPr>
          <w:r>
            <w:t>[Name]</w:t>
          </w:r>
        </w:p>
      </w:docPartBody>
    </w:docPart>
    <w:docPart>
      <w:docPartPr>
        <w:name w:val="0B9CD806511F43BBB159EE3C40F449CA"/>
        <w:category>
          <w:name w:val="General"/>
          <w:gallery w:val="placeholder"/>
        </w:category>
        <w:types>
          <w:type w:val="bbPlcHdr"/>
        </w:types>
        <w:behaviors>
          <w:behavior w:val="content"/>
        </w:behaviors>
        <w:guid w:val="{7D8397DA-A2DF-4D97-A281-B60CA60EE0DA}"/>
      </w:docPartPr>
      <w:docPartBody>
        <w:p w:rsidR="0044611F" w:rsidRDefault="006873DB">
          <w:pPr>
            <w:pStyle w:val="0B9CD806511F43BBB159EE3C40F449CA"/>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3DB"/>
    <w:rsid w:val="000055B3"/>
    <w:rsid w:val="00011595"/>
    <w:rsid w:val="002545E7"/>
    <w:rsid w:val="002C779A"/>
    <w:rsid w:val="002E41D1"/>
    <w:rsid w:val="0044611F"/>
    <w:rsid w:val="00476C04"/>
    <w:rsid w:val="00657BE1"/>
    <w:rsid w:val="006873DB"/>
    <w:rsid w:val="00715482"/>
    <w:rsid w:val="008726A0"/>
    <w:rsid w:val="00872D60"/>
    <w:rsid w:val="00975833"/>
    <w:rsid w:val="00B422F4"/>
    <w:rsid w:val="00D35A72"/>
    <w:rsid w:val="00DE1C61"/>
    <w:rsid w:val="00DF17B2"/>
    <w:rsid w:val="00E40ABF"/>
    <w:rsid w:val="00E82E82"/>
    <w:rsid w:val="00EE64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87F113097AA34754A6B5970890232983">
    <w:name w:val="87F113097AA34754A6B5970890232983"/>
  </w:style>
  <w:style w:type="paragraph" w:customStyle="1" w:styleId="E7ECC6FF06E64FD0BFC4C02B6DFBAAED">
    <w:name w:val="E7ECC6FF06E64FD0BFC4C02B6DFBAAED"/>
  </w:style>
  <w:style w:type="paragraph" w:customStyle="1" w:styleId="421F9D9A71CD40A897A280CA89CB1784">
    <w:name w:val="421F9D9A71CD40A897A280CA89CB1784"/>
  </w:style>
  <w:style w:type="paragraph" w:customStyle="1" w:styleId="0B9CD806511F43BBB159EE3C40F449CA">
    <w:name w:val="0B9CD806511F43BBB159EE3C40F44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2018-02-16T00:00:00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C58916F-1A12-4CB4-A42C-39F616AB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6</TotalTime>
  <Pages>1</Pages>
  <Words>3656</Words>
  <Characters>20111</Characters>
  <Application>Microsoft Office Word</Application>
  <DocSecurity>0</DocSecurity>
  <Lines>167</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Race Statistics</vt:lpstr>
      <vt:lpstr>RaceStatistics</vt:lpstr>
    </vt:vector>
  </TitlesOfParts>
  <Company/>
  <LinksUpToDate>false</LinksUpToDate>
  <CharactersWithSpaces>23720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Statistics</dc:title>
  <dc:subject>Analyse en Design</dc:subject>
  <dc:creator>Alexander van Dam</dc:creator>
  <cp:keywords/>
  <cp:lastModifiedBy>Alexander van Dam</cp:lastModifiedBy>
  <cp:revision>50</cp:revision>
  <dcterms:created xsi:type="dcterms:W3CDTF">2018-02-16T20:36:00Z</dcterms:created>
  <dcterms:modified xsi:type="dcterms:W3CDTF">2018-06-26T21:50:00Z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